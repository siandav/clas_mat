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0D27AB0D" w:rsidR="007E2CF4" w:rsidRPr="00D96AC0" w:rsidRDefault="00F22C12" w:rsidP="00AA7CAF">
      <w:pPr>
        <w:pStyle w:val="Subtitle"/>
        <w:rPr>
          <w:rFonts w:ascii="Cambria" w:hAnsi="Cambria"/>
        </w:rPr>
      </w:pPr>
      <w:r>
        <w:rPr>
          <w:rFonts w:ascii="Cambria" w:hAnsi="Cambria"/>
        </w:rPr>
        <w:t>Case Study: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22CEFEFD" w14:textId="04110E51" w:rsidR="004B63C4" w:rsidRDefault="009D3007">
          <w:pPr>
            <w:pStyle w:val="TOC1"/>
            <w:tabs>
              <w:tab w:val="left" w:pos="480"/>
              <w:tab w:val="right" w:leader="dot" w:pos="10194"/>
            </w:tabs>
            <w:rPr>
              <w:rFonts w:eastAsiaTheme="minorEastAsia"/>
              <w:noProof/>
              <w:color w:val="auto"/>
              <w:lang w:eastAsia="en-GB"/>
            </w:rPr>
          </w:pPr>
          <w:r>
            <w:fldChar w:fldCharType="begin"/>
          </w:r>
          <w:r>
            <w:instrText xml:space="preserve"> TOC \o "1-4" \h \z \u </w:instrText>
          </w:r>
          <w:r>
            <w:fldChar w:fldCharType="separate"/>
          </w:r>
          <w:hyperlink w:anchor="_Toc203578451" w:history="1">
            <w:r w:rsidR="004B63C4" w:rsidRPr="00524D12">
              <w:rPr>
                <w:rStyle w:val="Hyperlink"/>
                <w:rFonts w:ascii="Figtree ExtraBold" w:hAnsi="Figtree ExtraBold"/>
                <w:noProof/>
              </w:rPr>
              <w:t>1.</w:t>
            </w:r>
            <w:r w:rsidR="004B63C4">
              <w:rPr>
                <w:rFonts w:eastAsiaTheme="minorEastAsia"/>
                <w:noProof/>
                <w:color w:val="auto"/>
                <w:lang w:eastAsia="en-GB"/>
              </w:rPr>
              <w:tab/>
            </w:r>
            <w:r w:rsidR="004B63C4" w:rsidRPr="00524D12">
              <w:rPr>
                <w:rStyle w:val="Hyperlink"/>
                <w:noProof/>
              </w:rPr>
              <w:t>Welcome to your case study briefing</w:t>
            </w:r>
            <w:r w:rsidR="004B63C4">
              <w:rPr>
                <w:noProof/>
                <w:webHidden/>
              </w:rPr>
              <w:tab/>
            </w:r>
            <w:r w:rsidR="004B63C4">
              <w:rPr>
                <w:noProof/>
                <w:webHidden/>
              </w:rPr>
              <w:fldChar w:fldCharType="begin"/>
            </w:r>
            <w:r w:rsidR="004B63C4">
              <w:rPr>
                <w:noProof/>
                <w:webHidden/>
              </w:rPr>
              <w:instrText xml:space="preserve"> PAGEREF _Toc203578451 \h </w:instrText>
            </w:r>
            <w:r w:rsidR="004B63C4">
              <w:rPr>
                <w:noProof/>
                <w:webHidden/>
              </w:rPr>
            </w:r>
            <w:r w:rsidR="004B63C4">
              <w:rPr>
                <w:noProof/>
                <w:webHidden/>
              </w:rPr>
              <w:fldChar w:fldCharType="separate"/>
            </w:r>
            <w:r w:rsidR="004B63C4">
              <w:rPr>
                <w:noProof/>
                <w:webHidden/>
              </w:rPr>
              <w:t>1</w:t>
            </w:r>
            <w:r w:rsidR="004B63C4">
              <w:rPr>
                <w:noProof/>
                <w:webHidden/>
              </w:rPr>
              <w:fldChar w:fldCharType="end"/>
            </w:r>
          </w:hyperlink>
        </w:p>
        <w:p w14:paraId="7A1902B4" w14:textId="5EFADCD8" w:rsidR="004B63C4" w:rsidRDefault="004B63C4">
          <w:pPr>
            <w:pStyle w:val="TOC2"/>
            <w:tabs>
              <w:tab w:val="left" w:pos="960"/>
              <w:tab w:val="right" w:leader="dot" w:pos="10194"/>
            </w:tabs>
            <w:rPr>
              <w:rFonts w:eastAsiaTheme="minorEastAsia"/>
              <w:noProof/>
              <w:color w:val="auto"/>
              <w:lang w:eastAsia="en-GB"/>
            </w:rPr>
          </w:pPr>
          <w:hyperlink w:anchor="_Toc203578452" w:history="1">
            <w:r w:rsidRPr="00524D12">
              <w:rPr>
                <w:rStyle w:val="Hyperlink"/>
                <w:rFonts w:ascii="Figtree" w:hAnsi="Figtree"/>
                <w:noProof/>
              </w:rPr>
              <w:t>1.1.</w:t>
            </w:r>
            <w:r>
              <w:rPr>
                <w:rFonts w:eastAsiaTheme="minorEastAsia"/>
                <w:noProof/>
                <w:color w:val="auto"/>
                <w:lang w:eastAsia="en-GB"/>
              </w:rPr>
              <w:tab/>
            </w:r>
            <w:r w:rsidRPr="00524D12">
              <w:rPr>
                <w:rStyle w:val="Hyperlink"/>
                <w:noProof/>
              </w:rPr>
              <w:t>Working methods</w:t>
            </w:r>
            <w:r>
              <w:rPr>
                <w:noProof/>
                <w:webHidden/>
              </w:rPr>
              <w:tab/>
            </w:r>
            <w:r>
              <w:rPr>
                <w:noProof/>
                <w:webHidden/>
              </w:rPr>
              <w:fldChar w:fldCharType="begin"/>
            </w:r>
            <w:r>
              <w:rPr>
                <w:noProof/>
                <w:webHidden/>
              </w:rPr>
              <w:instrText xml:space="preserve"> PAGEREF _Toc203578452 \h </w:instrText>
            </w:r>
            <w:r>
              <w:rPr>
                <w:noProof/>
                <w:webHidden/>
              </w:rPr>
            </w:r>
            <w:r>
              <w:rPr>
                <w:noProof/>
                <w:webHidden/>
              </w:rPr>
              <w:fldChar w:fldCharType="separate"/>
            </w:r>
            <w:r>
              <w:rPr>
                <w:noProof/>
                <w:webHidden/>
              </w:rPr>
              <w:t>1</w:t>
            </w:r>
            <w:r>
              <w:rPr>
                <w:noProof/>
                <w:webHidden/>
              </w:rPr>
              <w:fldChar w:fldCharType="end"/>
            </w:r>
          </w:hyperlink>
        </w:p>
        <w:p w14:paraId="2C89A894" w14:textId="207D0B3B" w:rsidR="004B63C4" w:rsidRDefault="004B63C4">
          <w:pPr>
            <w:pStyle w:val="TOC2"/>
            <w:tabs>
              <w:tab w:val="left" w:pos="960"/>
              <w:tab w:val="right" w:leader="dot" w:pos="10194"/>
            </w:tabs>
            <w:rPr>
              <w:rFonts w:eastAsiaTheme="minorEastAsia"/>
              <w:noProof/>
              <w:color w:val="auto"/>
              <w:lang w:eastAsia="en-GB"/>
            </w:rPr>
          </w:pPr>
          <w:hyperlink w:anchor="_Toc203578453" w:history="1">
            <w:r w:rsidRPr="00524D12">
              <w:rPr>
                <w:rStyle w:val="Hyperlink"/>
                <w:rFonts w:ascii="Figtree" w:hAnsi="Figtree"/>
                <w:noProof/>
              </w:rPr>
              <w:t>1.2.</w:t>
            </w:r>
            <w:r>
              <w:rPr>
                <w:rFonts w:eastAsiaTheme="minorEastAsia"/>
                <w:noProof/>
                <w:color w:val="auto"/>
                <w:lang w:eastAsia="en-GB"/>
              </w:rPr>
              <w:tab/>
            </w:r>
            <w:r w:rsidRPr="00524D12">
              <w:rPr>
                <w:rStyle w:val="Hyperlink"/>
                <w:noProof/>
              </w:rPr>
              <w:t>Cross functional teams</w:t>
            </w:r>
            <w:r>
              <w:rPr>
                <w:noProof/>
                <w:webHidden/>
              </w:rPr>
              <w:tab/>
            </w:r>
            <w:r>
              <w:rPr>
                <w:noProof/>
                <w:webHidden/>
              </w:rPr>
              <w:fldChar w:fldCharType="begin"/>
            </w:r>
            <w:r>
              <w:rPr>
                <w:noProof/>
                <w:webHidden/>
              </w:rPr>
              <w:instrText xml:space="preserve"> PAGEREF _Toc203578453 \h </w:instrText>
            </w:r>
            <w:r>
              <w:rPr>
                <w:noProof/>
                <w:webHidden/>
              </w:rPr>
            </w:r>
            <w:r>
              <w:rPr>
                <w:noProof/>
                <w:webHidden/>
              </w:rPr>
              <w:fldChar w:fldCharType="separate"/>
            </w:r>
            <w:r>
              <w:rPr>
                <w:noProof/>
                <w:webHidden/>
              </w:rPr>
              <w:t>1</w:t>
            </w:r>
            <w:r>
              <w:rPr>
                <w:noProof/>
                <w:webHidden/>
              </w:rPr>
              <w:fldChar w:fldCharType="end"/>
            </w:r>
          </w:hyperlink>
        </w:p>
        <w:p w14:paraId="381512E7" w14:textId="2DC2B632" w:rsidR="004B63C4" w:rsidRDefault="004B63C4">
          <w:pPr>
            <w:pStyle w:val="TOC2"/>
            <w:tabs>
              <w:tab w:val="left" w:pos="960"/>
              <w:tab w:val="right" w:leader="dot" w:pos="10194"/>
            </w:tabs>
            <w:rPr>
              <w:rFonts w:eastAsiaTheme="minorEastAsia"/>
              <w:noProof/>
              <w:color w:val="auto"/>
              <w:lang w:eastAsia="en-GB"/>
            </w:rPr>
          </w:pPr>
          <w:hyperlink w:anchor="_Toc203578454" w:history="1">
            <w:r w:rsidRPr="00524D12">
              <w:rPr>
                <w:rStyle w:val="Hyperlink"/>
                <w:rFonts w:ascii="Figtree" w:hAnsi="Figtree"/>
                <w:noProof/>
              </w:rPr>
              <w:t>1.3.</w:t>
            </w:r>
            <w:r>
              <w:rPr>
                <w:rFonts w:eastAsiaTheme="minorEastAsia"/>
                <w:noProof/>
                <w:color w:val="auto"/>
                <w:lang w:eastAsia="en-GB"/>
              </w:rPr>
              <w:tab/>
            </w:r>
            <w:r w:rsidRPr="00524D12">
              <w:rPr>
                <w:rStyle w:val="Hyperlink"/>
                <w:noProof/>
              </w:rPr>
              <w:t>The Showcase – what to expect</w:t>
            </w:r>
            <w:r>
              <w:rPr>
                <w:noProof/>
                <w:webHidden/>
              </w:rPr>
              <w:tab/>
            </w:r>
            <w:r>
              <w:rPr>
                <w:noProof/>
                <w:webHidden/>
              </w:rPr>
              <w:fldChar w:fldCharType="begin"/>
            </w:r>
            <w:r>
              <w:rPr>
                <w:noProof/>
                <w:webHidden/>
              </w:rPr>
              <w:instrText xml:space="preserve"> PAGEREF _Toc203578454 \h </w:instrText>
            </w:r>
            <w:r>
              <w:rPr>
                <w:noProof/>
                <w:webHidden/>
              </w:rPr>
            </w:r>
            <w:r>
              <w:rPr>
                <w:noProof/>
                <w:webHidden/>
              </w:rPr>
              <w:fldChar w:fldCharType="separate"/>
            </w:r>
            <w:r>
              <w:rPr>
                <w:noProof/>
                <w:webHidden/>
              </w:rPr>
              <w:t>2</w:t>
            </w:r>
            <w:r>
              <w:rPr>
                <w:noProof/>
                <w:webHidden/>
              </w:rPr>
              <w:fldChar w:fldCharType="end"/>
            </w:r>
          </w:hyperlink>
        </w:p>
        <w:p w14:paraId="1B82F94B" w14:textId="6D4FE696" w:rsidR="004B63C4" w:rsidRDefault="004B63C4">
          <w:pPr>
            <w:pStyle w:val="TOC2"/>
            <w:tabs>
              <w:tab w:val="left" w:pos="960"/>
              <w:tab w:val="right" w:leader="dot" w:pos="10194"/>
            </w:tabs>
            <w:rPr>
              <w:rFonts w:eastAsiaTheme="minorEastAsia"/>
              <w:noProof/>
              <w:color w:val="auto"/>
              <w:lang w:eastAsia="en-GB"/>
            </w:rPr>
          </w:pPr>
          <w:hyperlink w:anchor="_Toc203578455" w:history="1">
            <w:r w:rsidRPr="00524D12">
              <w:rPr>
                <w:rStyle w:val="Hyperlink"/>
                <w:rFonts w:ascii="Figtree" w:hAnsi="Figtree"/>
                <w:noProof/>
              </w:rPr>
              <w:t>1.4.</w:t>
            </w:r>
            <w:r>
              <w:rPr>
                <w:rFonts w:eastAsiaTheme="minorEastAsia"/>
                <w:noProof/>
                <w:color w:val="auto"/>
                <w:lang w:eastAsia="en-GB"/>
              </w:rPr>
              <w:tab/>
            </w:r>
            <w:r w:rsidRPr="00524D12">
              <w:rPr>
                <w:rStyle w:val="Hyperlink"/>
                <w:noProof/>
              </w:rPr>
              <w:t>Technologies</w:t>
            </w:r>
            <w:r>
              <w:rPr>
                <w:noProof/>
                <w:webHidden/>
              </w:rPr>
              <w:tab/>
            </w:r>
            <w:r>
              <w:rPr>
                <w:noProof/>
                <w:webHidden/>
              </w:rPr>
              <w:fldChar w:fldCharType="begin"/>
            </w:r>
            <w:r>
              <w:rPr>
                <w:noProof/>
                <w:webHidden/>
              </w:rPr>
              <w:instrText xml:space="preserve"> PAGEREF _Toc203578455 \h </w:instrText>
            </w:r>
            <w:r>
              <w:rPr>
                <w:noProof/>
                <w:webHidden/>
              </w:rPr>
            </w:r>
            <w:r>
              <w:rPr>
                <w:noProof/>
                <w:webHidden/>
              </w:rPr>
              <w:fldChar w:fldCharType="separate"/>
            </w:r>
            <w:r>
              <w:rPr>
                <w:noProof/>
                <w:webHidden/>
              </w:rPr>
              <w:t>2</w:t>
            </w:r>
            <w:r>
              <w:rPr>
                <w:noProof/>
                <w:webHidden/>
              </w:rPr>
              <w:fldChar w:fldCharType="end"/>
            </w:r>
          </w:hyperlink>
        </w:p>
        <w:p w14:paraId="0AA26FC4" w14:textId="242F37BE" w:rsidR="004B63C4" w:rsidRDefault="004B63C4">
          <w:pPr>
            <w:pStyle w:val="TOC2"/>
            <w:tabs>
              <w:tab w:val="left" w:pos="960"/>
              <w:tab w:val="right" w:leader="dot" w:pos="10194"/>
            </w:tabs>
            <w:rPr>
              <w:rFonts w:eastAsiaTheme="minorEastAsia"/>
              <w:noProof/>
              <w:color w:val="auto"/>
              <w:lang w:eastAsia="en-GB"/>
            </w:rPr>
          </w:pPr>
          <w:hyperlink w:anchor="_Toc203578456" w:history="1">
            <w:r w:rsidRPr="00524D12">
              <w:rPr>
                <w:rStyle w:val="Hyperlink"/>
                <w:rFonts w:ascii="Figtree" w:hAnsi="Figtree"/>
                <w:noProof/>
              </w:rPr>
              <w:t>1.5.</w:t>
            </w:r>
            <w:r>
              <w:rPr>
                <w:rFonts w:eastAsiaTheme="minorEastAsia"/>
                <w:noProof/>
                <w:color w:val="auto"/>
                <w:lang w:eastAsia="en-GB"/>
              </w:rPr>
              <w:tab/>
            </w:r>
            <w:r w:rsidRPr="00524D12">
              <w:rPr>
                <w:rStyle w:val="Hyperlink"/>
                <w:noProof/>
              </w:rPr>
              <w:t>Project artefacts</w:t>
            </w:r>
            <w:r>
              <w:rPr>
                <w:noProof/>
                <w:webHidden/>
              </w:rPr>
              <w:tab/>
            </w:r>
            <w:r>
              <w:rPr>
                <w:noProof/>
                <w:webHidden/>
              </w:rPr>
              <w:fldChar w:fldCharType="begin"/>
            </w:r>
            <w:r>
              <w:rPr>
                <w:noProof/>
                <w:webHidden/>
              </w:rPr>
              <w:instrText xml:space="preserve"> PAGEREF _Toc203578456 \h </w:instrText>
            </w:r>
            <w:r>
              <w:rPr>
                <w:noProof/>
                <w:webHidden/>
              </w:rPr>
            </w:r>
            <w:r>
              <w:rPr>
                <w:noProof/>
                <w:webHidden/>
              </w:rPr>
              <w:fldChar w:fldCharType="separate"/>
            </w:r>
            <w:r>
              <w:rPr>
                <w:noProof/>
                <w:webHidden/>
              </w:rPr>
              <w:t>2</w:t>
            </w:r>
            <w:r>
              <w:rPr>
                <w:noProof/>
                <w:webHidden/>
              </w:rPr>
              <w:fldChar w:fldCharType="end"/>
            </w:r>
          </w:hyperlink>
        </w:p>
        <w:p w14:paraId="14A66A8D" w14:textId="6688E5CB" w:rsidR="004B63C4" w:rsidRDefault="004B63C4">
          <w:pPr>
            <w:pStyle w:val="TOC1"/>
            <w:tabs>
              <w:tab w:val="left" w:pos="480"/>
              <w:tab w:val="right" w:leader="dot" w:pos="10194"/>
            </w:tabs>
            <w:rPr>
              <w:rFonts w:eastAsiaTheme="minorEastAsia"/>
              <w:noProof/>
              <w:color w:val="auto"/>
              <w:lang w:eastAsia="en-GB"/>
            </w:rPr>
          </w:pPr>
          <w:hyperlink w:anchor="_Toc203578457" w:history="1">
            <w:r w:rsidRPr="00524D12">
              <w:rPr>
                <w:rStyle w:val="Hyperlink"/>
                <w:rFonts w:ascii="Figtree ExtraBold" w:hAnsi="Figtree ExtraBold"/>
                <w:noProof/>
              </w:rPr>
              <w:t>2.</w:t>
            </w:r>
            <w:r>
              <w:rPr>
                <w:rFonts w:eastAsiaTheme="minorEastAsia"/>
                <w:noProof/>
                <w:color w:val="auto"/>
                <w:lang w:eastAsia="en-GB"/>
              </w:rPr>
              <w:tab/>
            </w:r>
            <w:r w:rsidRPr="00524D12">
              <w:rPr>
                <w:rStyle w:val="Hyperlink"/>
                <w:noProof/>
              </w:rPr>
              <w:t>Case study objectives</w:t>
            </w:r>
            <w:r>
              <w:rPr>
                <w:noProof/>
                <w:webHidden/>
              </w:rPr>
              <w:tab/>
            </w:r>
            <w:r>
              <w:rPr>
                <w:noProof/>
                <w:webHidden/>
              </w:rPr>
              <w:fldChar w:fldCharType="begin"/>
            </w:r>
            <w:r>
              <w:rPr>
                <w:noProof/>
                <w:webHidden/>
              </w:rPr>
              <w:instrText xml:space="preserve"> PAGEREF _Toc203578457 \h </w:instrText>
            </w:r>
            <w:r>
              <w:rPr>
                <w:noProof/>
                <w:webHidden/>
              </w:rPr>
            </w:r>
            <w:r>
              <w:rPr>
                <w:noProof/>
                <w:webHidden/>
              </w:rPr>
              <w:fldChar w:fldCharType="separate"/>
            </w:r>
            <w:r>
              <w:rPr>
                <w:noProof/>
                <w:webHidden/>
              </w:rPr>
              <w:t>3</w:t>
            </w:r>
            <w:r>
              <w:rPr>
                <w:noProof/>
                <w:webHidden/>
              </w:rPr>
              <w:fldChar w:fldCharType="end"/>
            </w:r>
          </w:hyperlink>
        </w:p>
        <w:p w14:paraId="4F526D7A" w14:textId="59128BB3" w:rsidR="004B63C4" w:rsidRDefault="004B63C4">
          <w:pPr>
            <w:pStyle w:val="TOC2"/>
            <w:tabs>
              <w:tab w:val="left" w:pos="960"/>
              <w:tab w:val="right" w:leader="dot" w:pos="10194"/>
            </w:tabs>
            <w:rPr>
              <w:rFonts w:eastAsiaTheme="minorEastAsia"/>
              <w:noProof/>
              <w:color w:val="auto"/>
              <w:lang w:eastAsia="en-GB"/>
            </w:rPr>
          </w:pPr>
          <w:hyperlink w:anchor="_Toc203578458" w:history="1">
            <w:r w:rsidRPr="00524D12">
              <w:rPr>
                <w:rStyle w:val="Hyperlink"/>
                <w:rFonts w:ascii="Figtree" w:hAnsi="Figtree"/>
                <w:noProof/>
              </w:rPr>
              <w:t>2.1.</w:t>
            </w:r>
            <w:r>
              <w:rPr>
                <w:rFonts w:eastAsiaTheme="minorEastAsia"/>
                <w:noProof/>
                <w:color w:val="auto"/>
                <w:lang w:eastAsia="en-GB"/>
              </w:rPr>
              <w:tab/>
            </w:r>
            <w:r w:rsidRPr="00524D12">
              <w:rPr>
                <w:rStyle w:val="Hyperlink"/>
                <w:noProof/>
              </w:rPr>
              <w:t>Product Ideas</w:t>
            </w:r>
            <w:r>
              <w:rPr>
                <w:noProof/>
                <w:webHidden/>
              </w:rPr>
              <w:tab/>
            </w:r>
            <w:r>
              <w:rPr>
                <w:noProof/>
                <w:webHidden/>
              </w:rPr>
              <w:fldChar w:fldCharType="begin"/>
            </w:r>
            <w:r>
              <w:rPr>
                <w:noProof/>
                <w:webHidden/>
              </w:rPr>
              <w:instrText xml:space="preserve"> PAGEREF _Toc203578458 \h </w:instrText>
            </w:r>
            <w:r>
              <w:rPr>
                <w:noProof/>
                <w:webHidden/>
              </w:rPr>
            </w:r>
            <w:r>
              <w:rPr>
                <w:noProof/>
                <w:webHidden/>
              </w:rPr>
              <w:fldChar w:fldCharType="separate"/>
            </w:r>
            <w:r>
              <w:rPr>
                <w:noProof/>
                <w:webHidden/>
              </w:rPr>
              <w:t>3</w:t>
            </w:r>
            <w:r>
              <w:rPr>
                <w:noProof/>
                <w:webHidden/>
              </w:rPr>
              <w:fldChar w:fldCharType="end"/>
            </w:r>
          </w:hyperlink>
        </w:p>
        <w:p w14:paraId="283EBB63" w14:textId="31E60E78" w:rsidR="004B63C4" w:rsidRDefault="004B63C4">
          <w:pPr>
            <w:pStyle w:val="TOC2"/>
            <w:tabs>
              <w:tab w:val="left" w:pos="960"/>
              <w:tab w:val="right" w:leader="dot" w:pos="10194"/>
            </w:tabs>
            <w:rPr>
              <w:rFonts w:eastAsiaTheme="minorEastAsia"/>
              <w:noProof/>
              <w:color w:val="auto"/>
              <w:lang w:eastAsia="en-GB"/>
            </w:rPr>
          </w:pPr>
          <w:hyperlink w:anchor="_Toc203578459" w:history="1">
            <w:r w:rsidRPr="00524D12">
              <w:rPr>
                <w:rStyle w:val="Hyperlink"/>
                <w:rFonts w:ascii="Figtree" w:hAnsi="Figtree"/>
                <w:noProof/>
              </w:rPr>
              <w:t>2.2.</w:t>
            </w:r>
            <w:r>
              <w:rPr>
                <w:rFonts w:eastAsiaTheme="minorEastAsia"/>
                <w:noProof/>
                <w:color w:val="auto"/>
                <w:lang w:eastAsia="en-GB"/>
              </w:rPr>
              <w:tab/>
            </w:r>
            <w:r w:rsidRPr="00524D12">
              <w:rPr>
                <w:rStyle w:val="Hyperlink"/>
                <w:noProof/>
              </w:rPr>
              <w:t>Case study iterations</w:t>
            </w:r>
            <w:r>
              <w:rPr>
                <w:noProof/>
                <w:webHidden/>
              </w:rPr>
              <w:tab/>
            </w:r>
            <w:r>
              <w:rPr>
                <w:noProof/>
                <w:webHidden/>
              </w:rPr>
              <w:fldChar w:fldCharType="begin"/>
            </w:r>
            <w:r>
              <w:rPr>
                <w:noProof/>
                <w:webHidden/>
              </w:rPr>
              <w:instrText xml:space="preserve"> PAGEREF _Toc203578459 \h </w:instrText>
            </w:r>
            <w:r>
              <w:rPr>
                <w:noProof/>
                <w:webHidden/>
              </w:rPr>
            </w:r>
            <w:r>
              <w:rPr>
                <w:noProof/>
                <w:webHidden/>
              </w:rPr>
              <w:fldChar w:fldCharType="separate"/>
            </w:r>
            <w:r>
              <w:rPr>
                <w:noProof/>
                <w:webHidden/>
              </w:rPr>
              <w:t>5</w:t>
            </w:r>
            <w:r>
              <w:rPr>
                <w:noProof/>
                <w:webHidden/>
              </w:rPr>
              <w:fldChar w:fldCharType="end"/>
            </w:r>
          </w:hyperlink>
        </w:p>
        <w:p w14:paraId="09A7852F" w14:textId="7CD821AE" w:rsidR="004B63C4" w:rsidRDefault="004B63C4">
          <w:pPr>
            <w:pStyle w:val="TOC3"/>
            <w:tabs>
              <w:tab w:val="left" w:pos="1440"/>
              <w:tab w:val="right" w:leader="dot" w:pos="10194"/>
            </w:tabs>
            <w:rPr>
              <w:rFonts w:eastAsiaTheme="minorEastAsia"/>
              <w:noProof/>
              <w:color w:val="auto"/>
              <w:lang w:eastAsia="en-GB"/>
            </w:rPr>
          </w:pPr>
          <w:hyperlink w:anchor="_Toc203578460" w:history="1">
            <w:r w:rsidRPr="00524D12">
              <w:rPr>
                <w:rStyle w:val="Hyperlink"/>
                <w:rFonts w:ascii="Figtree" w:hAnsi="Figtree"/>
                <w:noProof/>
              </w:rPr>
              <w:t>2.2.1.</w:t>
            </w:r>
            <w:r>
              <w:rPr>
                <w:rFonts w:eastAsiaTheme="minorEastAsia"/>
                <w:noProof/>
                <w:color w:val="auto"/>
                <w:lang w:eastAsia="en-GB"/>
              </w:rPr>
              <w:tab/>
            </w:r>
            <w:r w:rsidRPr="00524D12">
              <w:rPr>
                <w:rStyle w:val="Hyperlink"/>
                <w:noProof/>
              </w:rPr>
              <w:t>MVP</w:t>
            </w:r>
            <w:r>
              <w:rPr>
                <w:noProof/>
                <w:webHidden/>
              </w:rPr>
              <w:tab/>
            </w:r>
            <w:r>
              <w:rPr>
                <w:noProof/>
                <w:webHidden/>
              </w:rPr>
              <w:fldChar w:fldCharType="begin"/>
            </w:r>
            <w:r>
              <w:rPr>
                <w:noProof/>
                <w:webHidden/>
              </w:rPr>
              <w:instrText xml:space="preserve"> PAGEREF _Toc203578460 \h </w:instrText>
            </w:r>
            <w:r>
              <w:rPr>
                <w:noProof/>
                <w:webHidden/>
              </w:rPr>
            </w:r>
            <w:r>
              <w:rPr>
                <w:noProof/>
                <w:webHidden/>
              </w:rPr>
              <w:fldChar w:fldCharType="separate"/>
            </w:r>
            <w:r>
              <w:rPr>
                <w:noProof/>
                <w:webHidden/>
              </w:rPr>
              <w:t>5</w:t>
            </w:r>
            <w:r>
              <w:rPr>
                <w:noProof/>
                <w:webHidden/>
              </w:rPr>
              <w:fldChar w:fldCharType="end"/>
            </w:r>
          </w:hyperlink>
        </w:p>
        <w:p w14:paraId="7AAD02BC" w14:textId="78D97391" w:rsidR="004B63C4" w:rsidRDefault="004B63C4">
          <w:pPr>
            <w:pStyle w:val="TOC3"/>
            <w:tabs>
              <w:tab w:val="left" w:pos="1440"/>
              <w:tab w:val="right" w:leader="dot" w:pos="10194"/>
            </w:tabs>
            <w:rPr>
              <w:rFonts w:eastAsiaTheme="minorEastAsia"/>
              <w:noProof/>
              <w:color w:val="auto"/>
              <w:lang w:eastAsia="en-GB"/>
            </w:rPr>
          </w:pPr>
          <w:hyperlink w:anchor="_Toc203578461" w:history="1">
            <w:r w:rsidRPr="00524D12">
              <w:rPr>
                <w:rStyle w:val="Hyperlink"/>
                <w:rFonts w:ascii="Figtree" w:hAnsi="Figtree"/>
                <w:noProof/>
              </w:rPr>
              <w:t>2.2.2.</w:t>
            </w:r>
            <w:r>
              <w:rPr>
                <w:rFonts w:eastAsiaTheme="minorEastAsia"/>
                <w:noProof/>
                <w:color w:val="auto"/>
                <w:lang w:eastAsia="en-GB"/>
              </w:rPr>
              <w:tab/>
            </w:r>
            <w:r w:rsidRPr="00524D12">
              <w:rPr>
                <w:rStyle w:val="Hyperlink"/>
                <w:noProof/>
              </w:rPr>
              <w:t>Prototype product</w:t>
            </w:r>
            <w:r>
              <w:rPr>
                <w:noProof/>
                <w:webHidden/>
              </w:rPr>
              <w:tab/>
            </w:r>
            <w:r>
              <w:rPr>
                <w:noProof/>
                <w:webHidden/>
              </w:rPr>
              <w:fldChar w:fldCharType="begin"/>
            </w:r>
            <w:r>
              <w:rPr>
                <w:noProof/>
                <w:webHidden/>
              </w:rPr>
              <w:instrText xml:space="preserve"> PAGEREF _Toc203578461 \h </w:instrText>
            </w:r>
            <w:r>
              <w:rPr>
                <w:noProof/>
                <w:webHidden/>
              </w:rPr>
            </w:r>
            <w:r>
              <w:rPr>
                <w:noProof/>
                <w:webHidden/>
              </w:rPr>
              <w:fldChar w:fldCharType="separate"/>
            </w:r>
            <w:r>
              <w:rPr>
                <w:noProof/>
                <w:webHidden/>
              </w:rPr>
              <w:t>5</w:t>
            </w:r>
            <w:r>
              <w:rPr>
                <w:noProof/>
                <w:webHidden/>
              </w:rPr>
              <w:fldChar w:fldCharType="end"/>
            </w:r>
          </w:hyperlink>
        </w:p>
        <w:p w14:paraId="5A4EDC02" w14:textId="56BA15B1" w:rsidR="004B63C4" w:rsidRDefault="004B63C4">
          <w:pPr>
            <w:pStyle w:val="TOC3"/>
            <w:tabs>
              <w:tab w:val="left" w:pos="1440"/>
              <w:tab w:val="right" w:leader="dot" w:pos="10194"/>
            </w:tabs>
            <w:rPr>
              <w:rFonts w:eastAsiaTheme="minorEastAsia"/>
              <w:noProof/>
              <w:color w:val="auto"/>
              <w:lang w:eastAsia="en-GB"/>
            </w:rPr>
          </w:pPr>
          <w:hyperlink w:anchor="_Toc203578462" w:history="1">
            <w:r w:rsidRPr="00524D12">
              <w:rPr>
                <w:rStyle w:val="Hyperlink"/>
                <w:rFonts w:ascii="Figtree" w:hAnsi="Figtree"/>
                <w:noProof/>
              </w:rPr>
              <w:t>2.2.3.</w:t>
            </w:r>
            <w:r>
              <w:rPr>
                <w:rFonts w:eastAsiaTheme="minorEastAsia"/>
                <w:noProof/>
                <w:color w:val="auto"/>
                <w:lang w:eastAsia="en-GB"/>
              </w:rPr>
              <w:tab/>
            </w:r>
            <w:r w:rsidRPr="00524D12">
              <w:rPr>
                <w:rStyle w:val="Hyperlink"/>
                <w:noProof/>
              </w:rPr>
              <w:t>Improved prototype</w:t>
            </w:r>
            <w:r>
              <w:rPr>
                <w:noProof/>
                <w:webHidden/>
              </w:rPr>
              <w:tab/>
            </w:r>
            <w:r>
              <w:rPr>
                <w:noProof/>
                <w:webHidden/>
              </w:rPr>
              <w:fldChar w:fldCharType="begin"/>
            </w:r>
            <w:r>
              <w:rPr>
                <w:noProof/>
                <w:webHidden/>
              </w:rPr>
              <w:instrText xml:space="preserve"> PAGEREF _Toc203578462 \h </w:instrText>
            </w:r>
            <w:r>
              <w:rPr>
                <w:noProof/>
                <w:webHidden/>
              </w:rPr>
            </w:r>
            <w:r>
              <w:rPr>
                <w:noProof/>
                <w:webHidden/>
              </w:rPr>
              <w:fldChar w:fldCharType="separate"/>
            </w:r>
            <w:r>
              <w:rPr>
                <w:noProof/>
                <w:webHidden/>
              </w:rPr>
              <w:t>5</w:t>
            </w:r>
            <w:r>
              <w:rPr>
                <w:noProof/>
                <w:webHidden/>
              </w:rPr>
              <w:fldChar w:fldCharType="end"/>
            </w:r>
          </w:hyperlink>
        </w:p>
        <w:p w14:paraId="1E5B205B" w14:textId="74C5B90D" w:rsidR="004B63C4" w:rsidRDefault="004B63C4">
          <w:pPr>
            <w:pStyle w:val="TOC2"/>
            <w:tabs>
              <w:tab w:val="left" w:pos="960"/>
              <w:tab w:val="right" w:leader="dot" w:pos="10194"/>
            </w:tabs>
            <w:rPr>
              <w:rFonts w:eastAsiaTheme="minorEastAsia"/>
              <w:noProof/>
              <w:color w:val="auto"/>
              <w:lang w:eastAsia="en-GB"/>
            </w:rPr>
          </w:pPr>
          <w:hyperlink w:anchor="_Toc203578463" w:history="1">
            <w:r w:rsidRPr="00524D12">
              <w:rPr>
                <w:rStyle w:val="Hyperlink"/>
                <w:rFonts w:ascii="Figtree" w:hAnsi="Figtree"/>
                <w:noProof/>
              </w:rPr>
              <w:t>2.3.</w:t>
            </w:r>
            <w:r>
              <w:rPr>
                <w:rFonts w:eastAsiaTheme="minorEastAsia"/>
                <w:noProof/>
                <w:color w:val="auto"/>
                <w:lang w:eastAsia="en-GB"/>
              </w:rPr>
              <w:tab/>
            </w:r>
            <w:r w:rsidRPr="00524D12">
              <w:rPr>
                <w:rStyle w:val="Hyperlink"/>
                <w:noProof/>
              </w:rPr>
              <w:t>Stretch objectives</w:t>
            </w:r>
            <w:r>
              <w:rPr>
                <w:noProof/>
                <w:webHidden/>
              </w:rPr>
              <w:tab/>
            </w:r>
            <w:r>
              <w:rPr>
                <w:noProof/>
                <w:webHidden/>
              </w:rPr>
              <w:fldChar w:fldCharType="begin"/>
            </w:r>
            <w:r>
              <w:rPr>
                <w:noProof/>
                <w:webHidden/>
              </w:rPr>
              <w:instrText xml:space="preserve"> PAGEREF _Toc203578463 \h </w:instrText>
            </w:r>
            <w:r>
              <w:rPr>
                <w:noProof/>
                <w:webHidden/>
              </w:rPr>
            </w:r>
            <w:r>
              <w:rPr>
                <w:noProof/>
                <w:webHidden/>
              </w:rPr>
              <w:fldChar w:fldCharType="separate"/>
            </w:r>
            <w:r>
              <w:rPr>
                <w:noProof/>
                <w:webHidden/>
              </w:rPr>
              <w:t>5</w:t>
            </w:r>
            <w:r>
              <w:rPr>
                <w:noProof/>
                <w:webHidden/>
              </w:rPr>
              <w:fldChar w:fldCharType="end"/>
            </w:r>
          </w:hyperlink>
        </w:p>
        <w:p w14:paraId="28F4FE8E" w14:textId="53DF88FD" w:rsidR="004B63C4" w:rsidRDefault="004B63C4">
          <w:pPr>
            <w:pStyle w:val="TOC1"/>
            <w:tabs>
              <w:tab w:val="left" w:pos="480"/>
              <w:tab w:val="right" w:leader="dot" w:pos="10194"/>
            </w:tabs>
            <w:rPr>
              <w:rFonts w:eastAsiaTheme="minorEastAsia"/>
              <w:noProof/>
              <w:color w:val="auto"/>
              <w:lang w:eastAsia="en-GB"/>
            </w:rPr>
          </w:pPr>
          <w:hyperlink w:anchor="_Toc203578464" w:history="1">
            <w:r w:rsidRPr="00524D12">
              <w:rPr>
                <w:rStyle w:val="Hyperlink"/>
                <w:rFonts w:ascii="Figtree ExtraBold" w:hAnsi="Figtree ExtraBold"/>
                <w:noProof/>
              </w:rPr>
              <w:t>3.</w:t>
            </w:r>
            <w:r>
              <w:rPr>
                <w:rFonts w:eastAsiaTheme="minorEastAsia"/>
                <w:noProof/>
                <w:color w:val="auto"/>
                <w:lang w:eastAsia="en-GB"/>
              </w:rPr>
              <w:tab/>
            </w:r>
            <w:r w:rsidRPr="00524D12">
              <w:rPr>
                <w:rStyle w:val="Hyperlink"/>
                <w:noProof/>
              </w:rPr>
              <w:t>Tips for a good project</w:t>
            </w:r>
            <w:r>
              <w:rPr>
                <w:noProof/>
                <w:webHidden/>
              </w:rPr>
              <w:tab/>
            </w:r>
            <w:r>
              <w:rPr>
                <w:noProof/>
                <w:webHidden/>
              </w:rPr>
              <w:fldChar w:fldCharType="begin"/>
            </w:r>
            <w:r>
              <w:rPr>
                <w:noProof/>
                <w:webHidden/>
              </w:rPr>
              <w:instrText xml:space="preserve"> PAGEREF _Toc203578464 \h </w:instrText>
            </w:r>
            <w:r>
              <w:rPr>
                <w:noProof/>
                <w:webHidden/>
              </w:rPr>
            </w:r>
            <w:r>
              <w:rPr>
                <w:noProof/>
                <w:webHidden/>
              </w:rPr>
              <w:fldChar w:fldCharType="separate"/>
            </w:r>
            <w:r>
              <w:rPr>
                <w:noProof/>
                <w:webHidden/>
              </w:rPr>
              <w:t>6</w:t>
            </w:r>
            <w:r>
              <w:rPr>
                <w:noProof/>
                <w:webHidden/>
              </w:rPr>
              <w:fldChar w:fldCharType="end"/>
            </w:r>
          </w:hyperlink>
        </w:p>
        <w:p w14:paraId="42F821C0" w14:textId="59D6499A"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Toc203578451"/>
      <w:bookmarkStart w:id="1" w:name="_Hlk170215426"/>
      <w:r>
        <w:lastRenderedPageBreak/>
        <w:t xml:space="preserve">Welcome to your </w:t>
      </w:r>
      <w:r w:rsidR="00DA395A">
        <w:t>case study</w:t>
      </w:r>
      <w:r>
        <w:t xml:space="preserve"> briefing</w:t>
      </w:r>
      <w:bookmarkEnd w:id="0"/>
      <w:r>
        <w:t xml:space="preserve"> </w:t>
      </w:r>
    </w:p>
    <w:p w14:paraId="6AA05BB5" w14:textId="56F2A5BC" w:rsidR="00B43120" w:rsidRDefault="0079317E" w:rsidP="00F22C12">
      <w:r>
        <w:t xml:space="preserve">This document will </w:t>
      </w:r>
      <w:r w:rsidR="004B63C4">
        <w:t>walk</w:t>
      </w:r>
      <w:r>
        <w:t xml:space="preserve">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 and, in case you need it, an outline </w:t>
      </w:r>
      <w:r w:rsidR="004B63C4">
        <w:t xml:space="preserve">on </w:t>
      </w:r>
      <w:r w:rsidR="00B43120" w:rsidRPr="00B43120">
        <w:t xml:space="preserve">how to pitch </w:t>
      </w:r>
      <w:r w:rsidR="00954BBA">
        <w:t xml:space="preserve">your instructor </w:t>
      </w:r>
      <w:r w:rsidR="00B43120" w:rsidRPr="00B43120">
        <w:t>a new idea.</w:t>
      </w:r>
    </w:p>
    <w:p w14:paraId="688C8559" w14:textId="5AD4288A" w:rsidR="00DA395A" w:rsidRDefault="00F22C12" w:rsidP="00F22C12">
      <w:r>
        <w:t xml:space="preserve">The case study project </w:t>
      </w:r>
      <w:r w:rsidR="00DA395A">
        <w:t>commences</w:t>
      </w:r>
      <w:r>
        <w:t xml:space="preserve"> at the end of Week 1 of your ten</w:t>
      </w:r>
      <w:r w:rsidR="00DA395A">
        <w:t>-</w:t>
      </w:r>
      <w:r>
        <w:t xml:space="preserve">week bootcamp. You are not expected to start coding immediately; team formation, </w:t>
      </w:r>
      <w:r w:rsidR="004B63C4">
        <w:t>ideation, planning</w:t>
      </w:r>
      <w:r>
        <w:t>, and research should be your first tasks.</w:t>
      </w:r>
      <w:r w:rsidR="00B43120">
        <w:t xml:space="preserve"> </w:t>
      </w:r>
      <w:r>
        <w:t>You have been allocated sections of time throughout bootcamp to enable you to work on your project in your teams. However</w:t>
      </w:r>
      <w:r w:rsidR="004B63C4">
        <w:t>,</w:t>
      </w:r>
      <w:r>
        <w:t xml:space="preserve"> it is expected that you </w:t>
      </w:r>
      <w:r w:rsidR="00DA395A">
        <w:t xml:space="preserve">will </w:t>
      </w:r>
      <w:r>
        <w:t>schedule additional time throughout your bootcamp learning days and self-study days to work on project tasks.</w:t>
      </w:r>
      <w:r w:rsidR="00DA395A">
        <w:t xml:space="preserve"> </w:t>
      </w:r>
    </w:p>
    <w:p w14:paraId="457AF42D" w14:textId="3634127F" w:rsidR="00DD48B8"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5C521054" w14:textId="04496C1D" w:rsidR="00484706" w:rsidRDefault="00484706" w:rsidP="00484706">
      <w:pPr>
        <w:pStyle w:val="Heading2"/>
      </w:pPr>
      <w:bookmarkStart w:id="2" w:name="_Toc203578452"/>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39C60B3B" w14:textId="465140E9" w:rsidR="00DD48B8" w:rsidRPr="0079317E" w:rsidRDefault="00484706" w:rsidP="00484706">
      <w:r>
        <w:t>By a process of continual assessment and involvement, your instructor will ensure that each member of the team contributes in each of the key areas of development.</w:t>
      </w:r>
    </w:p>
    <w:p w14:paraId="76C5B8C2" w14:textId="65AC1923" w:rsidR="00524EC7" w:rsidRDefault="00AE11A9" w:rsidP="00425996">
      <w:pPr>
        <w:pStyle w:val="Heading2"/>
      </w:pPr>
      <w:bookmarkStart w:id="3" w:name="_Toc203578453"/>
      <w:r>
        <w:t>Cross functional teams</w:t>
      </w:r>
      <w:bookmarkEnd w:id="3"/>
    </w:p>
    <w:p w14:paraId="4B29FC2B" w14:textId="1C84CF43"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cross functional</w:t>
      </w:r>
      <w:r w:rsidR="004B63C4">
        <w:rPr>
          <w:b/>
          <w:bCs/>
        </w:rPr>
        <w:t xml:space="preserve">. </w:t>
      </w:r>
      <w:r w:rsidR="004B63C4" w:rsidRPr="004B63C4">
        <w:t>B</w:t>
      </w:r>
      <w:r w:rsidR="004224AA">
        <w:t xml:space="preserve">y design </w:t>
      </w:r>
      <w:r w:rsidR="00EB4CB1">
        <w:t>your individual skills</w:t>
      </w:r>
      <w:r w:rsidR="0019198C">
        <w:t xml:space="preserve">, strengths and experience </w:t>
      </w:r>
      <w:r w:rsidR="00EB4CB1">
        <w:t>will be different to those of others in your team</w:t>
      </w:r>
      <w:r w:rsidR="004224AA">
        <w:t>.</w:t>
      </w:r>
      <w:r w:rsidR="00E61511">
        <w:t xml:space="preserve"> You may also have a Cyber Graduate in your team. Between you, you should ensure that all facets of the brief are completed to a good standard.</w:t>
      </w:r>
    </w:p>
    <w:p w14:paraId="51BB993C" w14:textId="2E0FED38"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4B63C4">
        <w:t>,</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74F97D7D" w14:textId="33BC553F" w:rsidR="00484706" w:rsidRDefault="00484706" w:rsidP="00F607B7">
      <w:r w:rsidRPr="00484706">
        <w:t>It is expected that working in a large team will lead to a bit of frustration and friction, but you should all proactively work on maintaining a successful collaborati</w:t>
      </w:r>
      <w:r w:rsidR="004B63C4">
        <w:t>ve</w:t>
      </w:r>
      <w:r w:rsidRPr="00484706">
        <w:t xml:space="preserve"> environment, be respectful and considerate, and ultimately take responsibility for </w:t>
      </w:r>
      <w:r w:rsidR="004B63C4">
        <w:t>a</w:t>
      </w:r>
      <w:r w:rsidRPr="00484706">
        <w:t xml:space="preserve"> successful outcome.</w:t>
      </w:r>
    </w:p>
    <w:p w14:paraId="2E406827" w14:textId="1AE525FA" w:rsidR="00EB4CB1" w:rsidRDefault="00FA7085" w:rsidP="00FA7085">
      <w:pPr>
        <w:pStyle w:val="Heading2"/>
      </w:pPr>
      <w:bookmarkStart w:id="4" w:name="_Toc203578454"/>
      <w:r>
        <w:lastRenderedPageBreak/>
        <w:t>The Showcase – what to expect</w:t>
      </w:r>
      <w:bookmarkEnd w:id="4"/>
      <w:r>
        <w:t xml:space="preserve"> </w:t>
      </w:r>
    </w:p>
    <w:p w14:paraId="268D2487" w14:textId="77777777"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 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25A509D7" w14:textId="5B1F183E" w:rsidR="00DD48B8" w:rsidRDefault="00FA7085" w:rsidP="00ED3BB3">
      <w:r w:rsidRPr="00680D8E">
        <w:t xml:space="preserve">You will be presenting to </w:t>
      </w:r>
      <w:r>
        <w:t xml:space="preserve">potential </w:t>
      </w:r>
      <w:r w:rsidR="001B280C">
        <w:t xml:space="preserve">future </w:t>
      </w:r>
      <w:r w:rsidR="00100320" w:rsidRPr="00680D8E">
        <w:t>mentors</w:t>
      </w:r>
      <w:r w:rsidR="00100320">
        <w:t xml:space="preserve">, </w:t>
      </w:r>
      <w:r w:rsidRPr="00680D8E">
        <w:t>line managers and other business stakeholders</w:t>
      </w:r>
      <w:r w:rsidR="004B63C4">
        <w:t>,</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1D02A3C3" w14:textId="0834A37E" w:rsidR="00DC63B6" w:rsidRDefault="00B25534" w:rsidP="007207E2">
      <w:pPr>
        <w:pStyle w:val="Heading2"/>
      </w:pPr>
      <w:bookmarkStart w:id="5" w:name="_Toc203578455"/>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8441B9D" w:rsidR="00B25534" w:rsidRDefault="00B25534" w:rsidP="00764260">
      <w:pPr>
        <w:pStyle w:val="Bulletlist1"/>
      </w:pPr>
      <w:r w:rsidRPr="00B25534">
        <w:t xml:space="preserve">You </w:t>
      </w:r>
      <w:r>
        <w:t xml:space="preserve">are encouraged to </w:t>
      </w:r>
      <w:r w:rsidRPr="00B25534">
        <w:t xml:space="preserve">use AI </w:t>
      </w:r>
      <w:r>
        <w:t>applications includ</w:t>
      </w:r>
      <w:r w:rsidR="004B63C4">
        <w:t>ing</w:t>
      </w:r>
      <w:r>
        <w:t xml:space="preserv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3514ADD9" w:rsidR="005F4B28" w:rsidRDefault="00B25534" w:rsidP="00764260">
      <w:pPr>
        <w:pStyle w:val="Bulletlist1"/>
      </w:pPr>
      <w:r w:rsidRPr="00B25534">
        <w:t xml:space="preserve">The core technology to be used for the </w:t>
      </w:r>
      <w:r w:rsidR="004B63C4" w:rsidRPr="00B25534">
        <w:t>back</w:t>
      </w:r>
      <w:r w:rsidR="004B63C4">
        <w:t>end</w:t>
      </w:r>
      <w:r w:rsidRPr="00B25534">
        <w:t xml:space="preserve"> is Java or Python. </w:t>
      </w:r>
    </w:p>
    <w:p w14:paraId="02550065" w14:textId="5D1189A8" w:rsidR="00764260" w:rsidRDefault="00B25534" w:rsidP="00764260">
      <w:pPr>
        <w:pStyle w:val="Bulletlist1"/>
      </w:pPr>
      <w:r w:rsidRPr="00B25534">
        <w:t xml:space="preserve">The core technology to be used for the front-end is JavaScript / ReactJS. </w:t>
      </w:r>
    </w:p>
    <w:p w14:paraId="4ACA94DC" w14:textId="46781C95" w:rsidR="009E7DB0" w:rsidRDefault="009E7DB0" w:rsidP="009E7DB0">
      <w:pPr>
        <w:pStyle w:val="Bulletlist1"/>
      </w:pPr>
      <w:r w:rsidRPr="009E7DB0">
        <w:t xml:space="preserve">You can choose from an extensive tech stack to emulate Sky’s development practices, including frameworks, </w:t>
      </w:r>
      <w:r w:rsidR="00D82E3E" w:rsidRPr="009E7DB0">
        <w:t>libraries,</w:t>
      </w:r>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3E1213E1" w14:textId="7F1850AD" w:rsidR="007924DC" w:rsidRDefault="007924DC" w:rsidP="00764260">
      <w:pPr>
        <w:pStyle w:val="Bulletlist1"/>
      </w:pPr>
      <w:r>
        <w:t xml:space="preserve">You should produce data visualisations </w:t>
      </w:r>
      <w:r w:rsidR="004B63C4">
        <w:t xml:space="preserve">using python libraries to </w:t>
      </w:r>
      <w:r>
        <w:t>analys</w:t>
      </w:r>
      <w:r w:rsidR="004B63C4">
        <w:t>e</w:t>
      </w:r>
      <w:r>
        <w:t xml:space="preserve"> </w:t>
      </w:r>
      <w:r w:rsidR="00F924C8">
        <w:t>test</w:t>
      </w:r>
      <w:r w:rsidR="006F2EFE">
        <w:t xml:space="preserve"> results</w:t>
      </w:r>
      <w:r w:rsidR="009E7DB0">
        <w:t xml:space="preserve">. </w:t>
      </w:r>
    </w:p>
    <w:p w14:paraId="30675845" w14:textId="30D46F6C" w:rsidR="00A52217" w:rsidRDefault="00A52217" w:rsidP="00764260">
      <w:pPr>
        <w:pStyle w:val="Bulletlist1"/>
      </w:pPr>
      <w:r>
        <w:t xml:space="preserve">Your presentation will be delivered </w:t>
      </w:r>
      <w:r w:rsidR="00F11504">
        <w:t>using</w:t>
      </w:r>
      <w:r>
        <w:t xml:space="preserve"> any web</w:t>
      </w:r>
      <w:r w:rsidR="004B63C4">
        <w:t>-</w:t>
      </w:r>
      <w:r>
        <w:t xml:space="preserve">based or local </w:t>
      </w:r>
      <w:r w:rsidR="00F11504">
        <w:t xml:space="preserve">slide </w:t>
      </w:r>
      <w:r>
        <w:t>application</w:t>
      </w:r>
      <w:r w:rsidR="00F11504">
        <w:t xml:space="preserve">. </w:t>
      </w:r>
      <w:r w:rsidR="002501DA">
        <w:t xml:space="preserve">Think about using co-pilot to produce a visually compelling </w:t>
      </w:r>
      <w:r w:rsidR="00F11504">
        <w:t xml:space="preserve">presentation, use a </w:t>
      </w:r>
      <w:r w:rsidR="000E125F">
        <w:t xml:space="preserve">bright engaging design, </w:t>
      </w:r>
      <w:r w:rsidR="00C401F2">
        <w:t xml:space="preserve">storytelling skills </w:t>
      </w:r>
      <w:r w:rsidR="000E125F">
        <w:t>and</w:t>
      </w:r>
      <w:r w:rsidR="00C401F2">
        <w:t xml:space="preserve"> </w:t>
      </w:r>
      <w:r w:rsidR="000E125F">
        <w:t xml:space="preserve">limit </w:t>
      </w:r>
      <w:r w:rsidR="004B63C4">
        <w:t>the amount of</w:t>
      </w:r>
      <w:r w:rsidR="000E125F">
        <w:t xml:space="preserve"> text on each slide.  </w:t>
      </w:r>
    </w:p>
    <w:p w14:paraId="4A030E26" w14:textId="4CDCF619" w:rsidR="00432D88" w:rsidRDefault="00B25534" w:rsidP="006F2EFE">
      <w:pPr>
        <w:pStyle w:val="Bulletlist1"/>
      </w:pPr>
      <w:r w:rsidRPr="00B25534">
        <w:t xml:space="preserve">Your product will need to be deployed to the </w:t>
      </w:r>
      <w:r w:rsidR="004B63C4" w:rsidRPr="00B25534">
        <w:t>cloud,</w:t>
      </w:r>
      <w:r w:rsidRPr="00B25534">
        <w:t xml:space="preserve"> and you will be provided with an AWS login to set up any resources you require</w:t>
      </w:r>
      <w:r w:rsidR="000E766F">
        <w:t xml:space="preserve"> for this purpose</w:t>
      </w:r>
      <w:r w:rsidRPr="00B25534">
        <w:t xml:space="preserve">. You </w:t>
      </w:r>
      <w:r w:rsidR="00F11504">
        <w:t>must</w:t>
      </w:r>
      <w:r w:rsidR="005F4B28">
        <w:t xml:space="preserve"> proactively</w:t>
      </w:r>
      <w:r w:rsidRPr="00B25534">
        <w:t xml:space="preserve"> limit and control the cloud-spend of your team.</w:t>
      </w:r>
    </w:p>
    <w:p w14:paraId="483DDEBC" w14:textId="40769F9A" w:rsidR="00432D88" w:rsidRDefault="00D82E3E" w:rsidP="00D24A24">
      <w:pPr>
        <w:pStyle w:val="Heading2"/>
      </w:pPr>
      <w:bookmarkStart w:id="6" w:name="_Toc203578456"/>
      <w:r>
        <w:t>Project a</w:t>
      </w:r>
      <w:r w:rsidR="00D24A24">
        <w:t>rtefacts</w:t>
      </w:r>
      <w:bookmarkEnd w:id="6"/>
      <w:r w:rsidR="00D24A24">
        <w:t xml:space="preserve"> </w:t>
      </w:r>
    </w:p>
    <w:p w14:paraId="17CA6F33" w14:textId="77777777" w:rsidR="00AD4882" w:rsidRDefault="00AD4882" w:rsidP="00AD4882">
      <w:pPr>
        <w:pStyle w:val="Bulletlist1"/>
        <w:numPr>
          <w:ilvl w:val="0"/>
          <w:numId w:val="0"/>
        </w:numPr>
      </w:pPr>
    </w:p>
    <w:p w14:paraId="03B1FD45" w14:textId="39D38FB2" w:rsidR="00E15342" w:rsidRDefault="00E15342" w:rsidP="00AD4882">
      <w:pPr>
        <w:pStyle w:val="Bulletlist1"/>
        <w:numPr>
          <w:ilvl w:val="0"/>
          <w:numId w:val="0"/>
        </w:numPr>
      </w:pPr>
      <w:r>
        <w:t xml:space="preserve">The following artefacts will be </w:t>
      </w:r>
      <w:r w:rsidR="00EB07C7">
        <w:t xml:space="preserve">naturally </w:t>
      </w:r>
      <w:r>
        <w:t xml:space="preserve">produced during your work on the case </w:t>
      </w:r>
      <w:r w:rsidR="004B63C4">
        <w:t>study,</w:t>
      </w:r>
      <w:r w:rsidR="006F1C4F">
        <w:t xml:space="preserve"> and these should </w:t>
      </w:r>
      <w:r w:rsidR="00EB07C7">
        <w:t xml:space="preserve">be stored in such a </w:t>
      </w:r>
      <w:proofErr w:type="gramStart"/>
      <w:r w:rsidR="00EB07C7">
        <w:t>way</w:t>
      </w:r>
      <w:proofErr w:type="gramEnd"/>
      <w:r w:rsidR="00EB07C7">
        <w:t xml:space="preserve">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5A614D32" w:rsidR="00023827" w:rsidRDefault="00BF3387" w:rsidP="00BF3387">
      <w:pPr>
        <w:pStyle w:val="Bulletlist1"/>
      </w:pPr>
      <w:r>
        <w:t>R</w:t>
      </w:r>
      <w:r w:rsidR="00023827">
        <w:t>equirements</w:t>
      </w:r>
      <w:r>
        <w:t xml:space="preserve"> analysis </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C05F5AB" w:rsidR="00023827" w:rsidRDefault="00023827" w:rsidP="00023827">
      <w:pPr>
        <w:pStyle w:val="Bulletlist1"/>
      </w:pPr>
      <w:r>
        <w:t>Technical specifications</w:t>
      </w:r>
    </w:p>
    <w:p w14:paraId="29421A1F" w14:textId="2BAE5739" w:rsidR="00023827" w:rsidRDefault="00023827" w:rsidP="00023827">
      <w:pPr>
        <w:pStyle w:val="Bulletlist1"/>
      </w:pPr>
      <w:r>
        <w:t>Test methodology and results</w:t>
      </w:r>
    </w:p>
    <w:p w14:paraId="17FA6702" w14:textId="14241E93" w:rsidR="006F2EFE" w:rsidRDefault="00023827" w:rsidP="00F11504">
      <w:pPr>
        <w:pStyle w:val="Bulletlist1"/>
      </w:pPr>
      <w:r>
        <w:t>Scrum boards</w:t>
      </w:r>
      <w:r w:rsidR="00361B92">
        <w:t xml:space="preserve">, </w:t>
      </w:r>
      <w:r w:rsidR="00954BBA">
        <w:t>retrospectives,</w:t>
      </w:r>
      <w:r>
        <w:t xml:space="preserve"> and</w:t>
      </w:r>
      <w:r w:rsidR="000E766F">
        <w:t xml:space="preserve"> product</w:t>
      </w:r>
      <w:r>
        <w:t xml:space="preserve"> review</w:t>
      </w:r>
      <w:r w:rsidR="00B5530F">
        <w:t>s</w:t>
      </w:r>
    </w:p>
    <w:p w14:paraId="4499918D" w14:textId="0A3DA41D" w:rsidR="00987132" w:rsidRPr="00987132" w:rsidRDefault="00432D88" w:rsidP="00987132">
      <w:pPr>
        <w:pStyle w:val="Heading1"/>
      </w:pPr>
      <w:bookmarkStart w:id="7" w:name="_Toc203578457"/>
      <w:r>
        <w:lastRenderedPageBreak/>
        <w:t xml:space="preserve">Case study </w:t>
      </w:r>
      <w:r w:rsidR="00F008E3">
        <w:t>objectives</w:t>
      </w:r>
      <w:bookmarkEnd w:id="7"/>
      <w:r w:rsidR="00F008E3">
        <w:t xml:space="preserve"> </w:t>
      </w:r>
    </w:p>
    <w:p w14:paraId="63609885" w14:textId="30AF5ED0" w:rsidR="005E4273" w:rsidRDefault="00EE6429" w:rsidP="005E4273">
      <w:pPr>
        <w:pStyle w:val="Heading2"/>
      </w:pPr>
      <w:bookmarkStart w:id="8" w:name="_Toc203578458"/>
      <w:r>
        <w:t>Product Ideas</w:t>
      </w:r>
      <w:bookmarkEnd w:id="8"/>
      <w:r w:rsidR="005E4273">
        <w:t xml:space="preserve"> </w:t>
      </w:r>
    </w:p>
    <w:p w14:paraId="029D0189" w14:textId="043C60A2" w:rsidR="00DA08E3" w:rsidRDefault="00C44B64" w:rsidP="00C44B64">
      <w:r>
        <w:t xml:space="preserve">In the below table you will find the </w:t>
      </w:r>
      <w:r w:rsidR="00D82E3E">
        <w:t xml:space="preserve">six </w:t>
      </w:r>
      <w:r>
        <w:t xml:space="preserve">case study objectives </w:t>
      </w:r>
      <w:r w:rsidR="00356439">
        <w:t xml:space="preserve">your team can choose </w:t>
      </w:r>
      <w:r w:rsidR="00B24D38">
        <w:t>to design</w:t>
      </w:r>
      <w:r w:rsidR="004B63C4">
        <w:t>,</w:t>
      </w:r>
      <w:r w:rsidR="00B24D38">
        <w:t xml:space="preserve"> manage and build</w:t>
      </w:r>
      <w:r w:rsidR="002A62C2">
        <w:t xml:space="preserve">. </w:t>
      </w:r>
      <w:r w:rsidR="00B02E1C">
        <w:t xml:space="preserve">Each case study definition has been defined based on a SKY Impact strategic goal. It does not matter if a similar </w:t>
      </w:r>
      <w:r w:rsidR="00D82E3E">
        <w:t>site</w:t>
      </w:r>
      <w:r w:rsidR="00B02E1C">
        <w:t xml:space="preserve"> currently exists in real life </w:t>
      </w:r>
      <w:r w:rsidR="00DA08E3">
        <w:t xml:space="preserve">– </w:t>
      </w:r>
      <w:r w:rsidR="009E0F6F">
        <w:t>you can still</w:t>
      </w:r>
      <w:r w:rsidR="00DA08E3">
        <w:t xml:space="preserve"> develop your </w:t>
      </w:r>
      <w:r w:rsidR="009E0F6F">
        <w:t>team’s version of this product</w:t>
      </w:r>
      <w:r w:rsidR="00DA08E3">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838"/>
        <w:gridCol w:w="3544"/>
        <w:gridCol w:w="4961"/>
      </w:tblGrid>
      <w:tr w:rsidR="00CB5A56" w:rsidRPr="007E341E" w14:paraId="334C8125" w14:textId="77777777" w:rsidTr="009E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3522" w14:textId="61FF97A5"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 xml:space="preserve">Sky </w:t>
            </w:r>
            <w:r w:rsidR="009E0F6F">
              <w:rPr>
                <w:color w:val="auto"/>
                <w:kern w:val="0"/>
                <w:sz w:val="20"/>
                <w14:ligatures w14:val="none"/>
              </w:rPr>
              <w:t xml:space="preserve">Impact </w:t>
            </w:r>
            <w:r>
              <w:rPr>
                <w:color w:val="auto"/>
                <w:kern w:val="0"/>
                <w:sz w:val="20"/>
                <w14:ligatures w14:val="none"/>
              </w:rPr>
              <w:t>Goal</w:t>
            </w:r>
          </w:p>
        </w:tc>
        <w:tc>
          <w:tcPr>
            <w:tcW w:w="3544"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Potential features list</w:t>
            </w:r>
          </w:p>
        </w:tc>
      </w:tr>
      <w:tr w:rsidR="00CB5A56" w:rsidRPr="007E341E" w14:paraId="2C2972B2" w14:textId="77777777" w:rsidTr="009E0F6F">
        <w:tc>
          <w:tcPr>
            <w:cnfStyle w:val="001000000000" w:firstRow="0" w:lastRow="0" w:firstColumn="1" w:lastColumn="0" w:oddVBand="0" w:evenVBand="0" w:oddHBand="0" w:evenHBand="0" w:firstRowFirstColumn="0" w:firstRowLastColumn="0" w:lastRowFirstColumn="0" w:lastRowLastColumn="0"/>
            <w:tcW w:w="1838" w:type="dxa"/>
          </w:tcPr>
          <w:p w14:paraId="19032E6D" w14:textId="308A6CA6" w:rsidR="00CB5A56" w:rsidRPr="007E341E" w:rsidRDefault="00CB5A56" w:rsidP="007E341E">
            <w:pPr>
              <w:spacing w:before="40" w:after="40" w:line="264" w:lineRule="auto"/>
              <w:rPr>
                <w:kern w:val="0"/>
                <w:sz w:val="20"/>
                <w14:ligatures w14:val="none"/>
              </w:rPr>
            </w:pPr>
            <w:hyperlink r:id="rId17" w:history="1">
              <w:r w:rsidRPr="00D82E3E">
                <w:rPr>
                  <w:rStyle w:val="Hyperlink"/>
                  <w:b w:val="0"/>
                  <w:bCs w:val="0"/>
                  <w:kern w:val="0"/>
                  <w:sz w:val="20"/>
                  <w14:ligatures w14:val="none"/>
                </w:rPr>
                <w:t>Sky Zero</w:t>
              </w:r>
            </w:hyperlink>
            <w:r>
              <w:rPr>
                <w:b w:val="0"/>
                <w:bCs w:val="0"/>
                <w:kern w:val="0"/>
                <w:sz w:val="20"/>
                <w14:ligatures w14:val="none"/>
              </w:rPr>
              <w:t xml:space="preserve"> A</w:t>
            </w:r>
          </w:p>
        </w:tc>
        <w:tc>
          <w:tcPr>
            <w:tcW w:w="3544"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40A725EB"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Team leader</w:t>
            </w:r>
            <w:r w:rsidR="005960B1">
              <w:rPr>
                <w:kern w:val="0"/>
                <w:sz w:val="20"/>
                <w14:ligatures w14:val="none"/>
              </w:rPr>
              <w:t xml:space="preserve"> </w:t>
            </w:r>
            <w:r w:rsidRPr="00CB5A56">
              <w:rPr>
                <w:kern w:val="0"/>
                <w:sz w:val="20"/>
                <w14:ligatures w14:val="none"/>
              </w:rPr>
              <w:t>board to encourage friendly competition</w:t>
            </w:r>
            <w:r w:rsidR="005960B1">
              <w:rPr>
                <w:kern w:val="0"/>
                <w:sz w:val="20"/>
                <w14:ligatures w14:val="none"/>
              </w:rPr>
              <w:t xml:space="preserve"> between colleagues</w:t>
            </w:r>
            <w:r w:rsidRPr="00CB5A56">
              <w:rPr>
                <w:kern w:val="0"/>
                <w:sz w:val="20"/>
                <w14:ligatures w14:val="none"/>
              </w:rPr>
              <w:t>.</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16272262" w14:textId="449A5D85" w:rsidR="00CB5A56" w:rsidRPr="007E341E"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w:t>
            </w:r>
            <w:r w:rsidR="00D82E3E">
              <w:rPr>
                <w:kern w:val="0"/>
                <w:sz w:val="20"/>
                <w14:ligatures w14:val="none"/>
              </w:rPr>
              <w:t xml:space="preserve">visitor </w:t>
            </w:r>
            <w:r w:rsidR="00685FEE">
              <w:rPr>
                <w:kern w:val="0"/>
                <w:sz w:val="20"/>
                <w14:ligatures w14:val="none"/>
              </w:rPr>
              <w:t>interactions</w:t>
            </w:r>
            <w:r w:rsidR="00D82E3E">
              <w:rPr>
                <w:kern w:val="0"/>
                <w:sz w:val="20"/>
                <w14:ligatures w14:val="none"/>
              </w:rPr>
              <w:t xml:space="preserve">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tc>
      </w:tr>
      <w:tr w:rsidR="00CB5A56" w:rsidRPr="007E341E" w14:paraId="59E37696"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D21EF9A" w14:textId="2F900ACD" w:rsidR="00CB5A56" w:rsidRPr="007E341E" w:rsidRDefault="00CB5A56" w:rsidP="007E341E">
            <w:pPr>
              <w:spacing w:before="40" w:after="40" w:line="264" w:lineRule="auto"/>
              <w:ind w:left="306" w:hanging="284"/>
              <w:rPr>
                <w:kern w:val="0"/>
                <w:sz w:val="20"/>
                <w14:ligatures w14:val="none"/>
              </w:rPr>
            </w:pPr>
            <w:hyperlink r:id="rId18" w:history="1">
              <w:r w:rsidRPr="00D82E3E">
                <w:rPr>
                  <w:rStyle w:val="Hyperlink"/>
                  <w:b w:val="0"/>
                  <w:bCs w:val="0"/>
                  <w:kern w:val="0"/>
                  <w:sz w:val="20"/>
                  <w14:ligatures w14:val="none"/>
                </w:rPr>
                <w:t>Sky Zero</w:t>
              </w:r>
            </w:hyperlink>
            <w:r>
              <w:rPr>
                <w:b w:val="0"/>
                <w:bCs w:val="0"/>
                <w:kern w:val="0"/>
                <w:sz w:val="20"/>
                <w14:ligatures w14:val="none"/>
              </w:rPr>
              <w:t xml:space="preserve"> B</w:t>
            </w:r>
          </w:p>
        </w:tc>
        <w:tc>
          <w:tcPr>
            <w:tcW w:w="3544"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3DFBA879" w14:textId="74DCD574" w:rsidR="00491EB1" w:rsidRPr="007E341E"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w:t>
            </w:r>
            <w:r w:rsidR="00D82E3E">
              <w:rPr>
                <w:kern w:val="0"/>
                <w:sz w:val="20"/>
                <w14:ligatures w14:val="none"/>
              </w:rPr>
              <w:t>/</w:t>
            </w:r>
            <w:r w:rsidR="007B6F5A">
              <w:rPr>
                <w:kern w:val="0"/>
                <w:sz w:val="20"/>
                <w14:ligatures w14:val="none"/>
              </w:rPr>
              <w:t xml:space="preserve"> achievements, </w:t>
            </w:r>
            <w:r w:rsidR="00EA3815" w:rsidRPr="00EA3815">
              <w:rPr>
                <w:kern w:val="0"/>
                <w:sz w:val="20"/>
                <w14:ligatures w14:val="none"/>
              </w:rPr>
              <w:t xml:space="preserve">all </w:t>
            </w:r>
            <w:r w:rsidR="00D82E3E">
              <w:rPr>
                <w:kern w:val="0"/>
                <w:sz w:val="20"/>
                <w14:ligatures w14:val="none"/>
              </w:rPr>
              <w:t>visitor</w:t>
            </w:r>
            <w:r w:rsidR="00EA3815" w:rsidRPr="00EA3815">
              <w:rPr>
                <w:kern w:val="0"/>
                <w:sz w:val="20"/>
                <w14:ligatures w14:val="none"/>
              </w:rPr>
              <w:t xml:space="preserve"> interactions and web page traffic</w:t>
            </w:r>
            <w:r w:rsidR="007B6F5A">
              <w:rPr>
                <w:kern w:val="0"/>
                <w:sz w:val="20"/>
                <w14:ligatures w14:val="none"/>
              </w:rPr>
              <w:t>.</w:t>
            </w:r>
          </w:p>
        </w:tc>
      </w:tr>
      <w:tr w:rsidR="00CB5A56" w:rsidRPr="007E341E" w14:paraId="0976CF73"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CCAEA4E" w14:textId="4BDEDEB4" w:rsidR="00CB5A56" w:rsidRDefault="00D82E3E" w:rsidP="007E341E">
            <w:pPr>
              <w:spacing w:before="40" w:after="40" w:line="264" w:lineRule="auto"/>
              <w:ind w:left="306" w:hanging="284"/>
              <w:rPr>
                <w:b w:val="0"/>
                <w:bCs w:val="0"/>
                <w:kern w:val="0"/>
                <w:sz w:val="20"/>
                <w14:ligatures w14:val="none"/>
              </w:rPr>
            </w:pPr>
            <w:hyperlink r:id="rId19" w:history="1">
              <w:r>
                <w:rPr>
                  <w:rStyle w:val="Hyperlink"/>
                  <w:b w:val="0"/>
                  <w:bCs w:val="0"/>
                  <w:kern w:val="0"/>
                  <w:sz w:val="20"/>
                  <w14:ligatures w14:val="none"/>
                </w:rPr>
                <w:t>Sky Up</w:t>
              </w:r>
            </w:hyperlink>
            <w:r>
              <w:rPr>
                <w:b w:val="0"/>
                <w:bCs w:val="0"/>
                <w:kern w:val="0"/>
                <w:sz w:val="20"/>
                <w14:ligatures w14:val="none"/>
              </w:rPr>
              <w:t xml:space="preserve"> A</w:t>
            </w:r>
          </w:p>
        </w:tc>
        <w:tc>
          <w:tcPr>
            <w:tcW w:w="3544" w:type="dxa"/>
          </w:tcPr>
          <w:p w14:paraId="1F8B85E2" w14:textId="659D6286"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C</w:t>
            </w:r>
            <w:r w:rsidRPr="00D82E3E">
              <w:rPr>
                <w:kern w:val="0"/>
                <w:sz w:val="20"/>
                <w14:ligatures w14:val="none"/>
              </w:rPr>
              <w:t xml:space="preserve">reate a website that aggregates and maps </w:t>
            </w:r>
            <w:r>
              <w:rPr>
                <w:kern w:val="0"/>
                <w:sz w:val="20"/>
                <w14:ligatures w14:val="none"/>
              </w:rPr>
              <w:t xml:space="preserve">the location of </w:t>
            </w:r>
            <w:r w:rsidRPr="00D82E3E">
              <w:rPr>
                <w:kern w:val="0"/>
                <w:sz w:val="20"/>
                <w14:ligatures w14:val="none"/>
              </w:rPr>
              <w:t>free or low-cost digital resources — such as public Wi-Fi zones, device loan programs, free training classes</w:t>
            </w:r>
            <w:r>
              <w:rPr>
                <w:kern w:val="0"/>
                <w:sz w:val="20"/>
                <w14:ligatures w14:val="none"/>
              </w:rPr>
              <w:t xml:space="preserve"> </w:t>
            </w:r>
            <w:r w:rsidRPr="00D82E3E">
              <w:rPr>
                <w:kern w:val="0"/>
                <w:sz w:val="20"/>
                <w14:ligatures w14:val="none"/>
              </w:rPr>
              <w:t xml:space="preserve">— </w:t>
            </w:r>
            <w:r>
              <w:rPr>
                <w:kern w:val="0"/>
                <w:sz w:val="20"/>
                <w14:ligatures w14:val="none"/>
              </w:rPr>
              <w:t xml:space="preserve">throughout the </w:t>
            </w:r>
            <w:r w:rsidRPr="00D82E3E">
              <w:rPr>
                <w:kern w:val="0"/>
                <w:sz w:val="20"/>
                <w14:ligatures w14:val="none"/>
              </w:rPr>
              <w:t>UK.</w:t>
            </w:r>
          </w:p>
        </w:tc>
        <w:tc>
          <w:tcPr>
            <w:tcW w:w="4961" w:type="dxa"/>
          </w:tcPr>
          <w:p w14:paraId="60A12C94"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Postcode-based search and filters (e.g., device loans, free internet, courses).</w:t>
            </w:r>
          </w:p>
          <w:p w14:paraId="22381BF5"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Admin panel for trusted partners (libraries, councils, NGOs) to add/update listings.</w:t>
            </w:r>
          </w:p>
          <w:p w14:paraId="5D9558F3" w14:textId="34E6B180"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Mobile-first design </w:t>
            </w:r>
            <w:r>
              <w:rPr>
                <w:kern w:val="0"/>
                <w:sz w:val="20"/>
                <w14:ligatures w14:val="none"/>
              </w:rPr>
              <w:t xml:space="preserve">which enables </w:t>
            </w:r>
            <w:r w:rsidRPr="00D82E3E">
              <w:rPr>
                <w:kern w:val="0"/>
                <w:sz w:val="20"/>
                <w14:ligatures w14:val="none"/>
              </w:rPr>
              <w:t xml:space="preserve">accessibility </w:t>
            </w:r>
            <w:r>
              <w:rPr>
                <w:kern w:val="0"/>
                <w:sz w:val="20"/>
                <w14:ligatures w14:val="none"/>
              </w:rPr>
              <w:t xml:space="preserve">even </w:t>
            </w:r>
            <w:r w:rsidRPr="00D82E3E">
              <w:rPr>
                <w:kern w:val="0"/>
                <w:sz w:val="20"/>
                <w14:ligatures w14:val="none"/>
              </w:rPr>
              <w:t>on low-end smartphones.</w:t>
            </w:r>
          </w:p>
          <w:p w14:paraId="6A1A9E7D"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Option to download info as PDF (useful for offline sharing</w:t>
            </w:r>
            <w:r>
              <w:rPr>
                <w:kern w:val="0"/>
                <w:sz w:val="20"/>
                <w14:ligatures w14:val="none"/>
              </w:rPr>
              <w:t xml:space="preserve"> and enhanced readability</w:t>
            </w:r>
            <w:r w:rsidRPr="00D82E3E">
              <w:rPr>
                <w:kern w:val="0"/>
                <w:sz w:val="20"/>
                <w14:ligatures w14:val="none"/>
              </w:rPr>
              <w:t>).</w:t>
            </w:r>
          </w:p>
          <w:p w14:paraId="469BF6E2" w14:textId="7102A037" w:rsidR="00D82E3E" w:rsidRPr="007E341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 Back end relational database that stores the </w:t>
            </w:r>
            <w:r>
              <w:rPr>
                <w:kern w:val="0"/>
                <w:sz w:val="20"/>
                <w14:ligatures w14:val="none"/>
              </w:rPr>
              <w:t>searches raised, admin interactions</w:t>
            </w:r>
            <w:r w:rsidRPr="00D82E3E">
              <w:rPr>
                <w:kern w:val="0"/>
                <w:sz w:val="20"/>
                <w14:ligatures w14:val="none"/>
              </w:rPr>
              <w:t>, all visitor interactions and web page traffic.</w:t>
            </w:r>
          </w:p>
        </w:tc>
      </w:tr>
      <w:tr w:rsidR="00CB5A56" w:rsidRPr="007E341E" w14:paraId="28263E00"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33405DA7" w14:textId="0A49BEBD" w:rsidR="00CB5A56" w:rsidRDefault="00CB5A56" w:rsidP="007E341E">
            <w:pPr>
              <w:spacing w:before="40" w:after="40" w:line="264" w:lineRule="auto"/>
              <w:ind w:left="306" w:hanging="284"/>
              <w:rPr>
                <w:b w:val="0"/>
                <w:bCs w:val="0"/>
                <w:kern w:val="0"/>
                <w:sz w:val="20"/>
                <w14:ligatures w14:val="none"/>
              </w:rPr>
            </w:pPr>
            <w:hyperlink r:id="rId20" w:history="1">
              <w:r w:rsidRPr="00D82E3E">
                <w:rPr>
                  <w:rStyle w:val="Hyperlink"/>
                  <w:b w:val="0"/>
                  <w:bCs w:val="0"/>
                  <w:kern w:val="0"/>
                  <w:sz w:val="20"/>
                  <w14:ligatures w14:val="none"/>
                </w:rPr>
                <w:t>Sky Up</w:t>
              </w:r>
            </w:hyperlink>
            <w:r>
              <w:rPr>
                <w:b w:val="0"/>
                <w:bCs w:val="0"/>
                <w:kern w:val="0"/>
                <w:sz w:val="20"/>
                <w14:ligatures w14:val="none"/>
              </w:rPr>
              <w:t xml:space="preserve"> B</w:t>
            </w:r>
          </w:p>
        </w:tc>
        <w:tc>
          <w:tcPr>
            <w:tcW w:w="3544" w:type="dxa"/>
          </w:tcPr>
          <w:p w14:paraId="4755B07A" w14:textId="57F9BC3F"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Develop a responsive, accessible web portal that offers bite-sized tutorials, videos, and interactive </w:t>
            </w:r>
            <w:r w:rsidRPr="00D82E3E">
              <w:rPr>
                <w:kern w:val="0"/>
                <w:sz w:val="20"/>
                <w14:ligatures w14:val="none"/>
              </w:rPr>
              <w:lastRenderedPageBreak/>
              <w:t>exercises to help people build basic digital skills — like setting up email, using social media safely, applying for jobs online, or using video calls.</w:t>
            </w:r>
          </w:p>
        </w:tc>
        <w:tc>
          <w:tcPr>
            <w:tcW w:w="4961" w:type="dxa"/>
          </w:tcPr>
          <w:p w14:paraId="5FD9C26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Simple UI with large text, clear buttons, and accessible navigation.</w:t>
            </w:r>
          </w:p>
          <w:p w14:paraId="4003D1B8"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Multi-language support to reach diverse communities.</w:t>
            </w:r>
          </w:p>
          <w:p w14:paraId="6D9153B0" w14:textId="3791CFFF"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Video tutorials </w:t>
            </w:r>
            <w:r w:rsidR="00EE6429">
              <w:rPr>
                <w:kern w:val="0"/>
                <w:sz w:val="20"/>
                <w14:ligatures w14:val="none"/>
              </w:rPr>
              <w:t>–</w:t>
            </w:r>
            <w:r w:rsidRPr="00D82E3E">
              <w:rPr>
                <w:kern w:val="0"/>
                <w:sz w:val="20"/>
                <w14:ligatures w14:val="none"/>
              </w:rPr>
              <w:t xml:space="preserve"> </w:t>
            </w:r>
            <w:r w:rsidR="00EE6429">
              <w:rPr>
                <w:kern w:val="0"/>
                <w:sz w:val="20"/>
                <w14:ligatures w14:val="none"/>
              </w:rPr>
              <w:t xml:space="preserve">embedded components </w:t>
            </w:r>
            <w:r w:rsidR="004D065B">
              <w:rPr>
                <w:kern w:val="0"/>
                <w:sz w:val="20"/>
                <w14:ligatures w14:val="none"/>
              </w:rPr>
              <w:t>e.g.</w:t>
            </w:r>
            <w:r w:rsidR="00EE6429">
              <w:rPr>
                <w:kern w:val="0"/>
                <w:sz w:val="20"/>
                <w14:ligatures w14:val="none"/>
              </w:rPr>
              <w:t xml:space="preserve"> </w:t>
            </w:r>
            <w:r w:rsidR="004D065B" w:rsidRPr="00D82E3E">
              <w:rPr>
                <w:kern w:val="0"/>
                <w:sz w:val="20"/>
                <w14:ligatures w14:val="none"/>
              </w:rPr>
              <w:t>YouTube</w:t>
            </w:r>
          </w:p>
          <w:p w14:paraId="7B446A9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Interactive quizzes and simple certifications</w:t>
            </w:r>
          </w:p>
          <w:p w14:paraId="138E1060"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 "Find Local Support" map to connect users to nearby training, libraries, or community events.</w:t>
            </w:r>
          </w:p>
          <w:p w14:paraId="3D6005DF" w14:textId="596C8D8B" w:rsidR="00EE6429" w:rsidRPr="007E341E" w:rsidRDefault="00EE6429"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7724D63E"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7E18A62" w14:textId="068BDF3F" w:rsidR="00CB5A56" w:rsidRDefault="00CB5A56" w:rsidP="007E341E">
            <w:pPr>
              <w:spacing w:before="40" w:after="40" w:line="264" w:lineRule="auto"/>
              <w:ind w:left="306" w:hanging="284"/>
              <w:rPr>
                <w:b w:val="0"/>
                <w:bCs w:val="0"/>
                <w:kern w:val="0"/>
                <w:sz w:val="20"/>
                <w14:ligatures w14:val="none"/>
              </w:rPr>
            </w:pPr>
            <w:hyperlink r:id="rId21" w:history="1">
              <w:r w:rsidRPr="00D82E3E">
                <w:rPr>
                  <w:rStyle w:val="Hyperlink"/>
                  <w:b w:val="0"/>
                  <w:bCs w:val="0"/>
                  <w:kern w:val="0"/>
                  <w:sz w:val="20"/>
                  <w14:ligatures w14:val="none"/>
                </w:rPr>
                <w:t>Sky Cares</w:t>
              </w:r>
            </w:hyperlink>
            <w:r>
              <w:rPr>
                <w:b w:val="0"/>
                <w:bCs w:val="0"/>
                <w:kern w:val="0"/>
                <w:sz w:val="20"/>
                <w14:ligatures w14:val="none"/>
              </w:rPr>
              <w:t xml:space="preserve"> A</w:t>
            </w:r>
          </w:p>
        </w:tc>
        <w:tc>
          <w:tcPr>
            <w:tcW w:w="3544" w:type="dxa"/>
          </w:tcPr>
          <w:p w14:paraId="4286915E" w14:textId="0B42CE2F" w:rsidR="00CB5A56" w:rsidRPr="007E341E" w:rsidRDefault="00EE6429"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Build a dedicated internal platform where Sky employees can easily discover, sign up for, and track volunteering opportunities across the UK — tailored to their interests, skills, and location.</w:t>
            </w:r>
          </w:p>
        </w:tc>
        <w:tc>
          <w:tcPr>
            <w:tcW w:w="4961" w:type="dxa"/>
          </w:tcPr>
          <w:p w14:paraId="3E437014"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Searchable and filterable volunteer opportunities by location, date, or cause.</w:t>
            </w:r>
          </w:p>
          <w:p w14:paraId="3C2F856F"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Personal dashboards showing hours volunteered, impact stats, and badges earned.</w:t>
            </w:r>
          </w:p>
          <w:p w14:paraId="061EC8D2"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Team-based sign-ups to encourage department-wide volunteering days.</w:t>
            </w:r>
          </w:p>
          <w:p w14:paraId="660ADD6E" w14:textId="6FE538FC"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Option for employees to submit</w:t>
            </w:r>
            <w:r>
              <w:rPr>
                <w:kern w:val="0"/>
                <w:sz w:val="20"/>
                <w14:ligatures w14:val="none"/>
              </w:rPr>
              <w:t>, vote for</w:t>
            </w:r>
            <w:r w:rsidR="004D065B">
              <w:rPr>
                <w:kern w:val="0"/>
                <w:sz w:val="20"/>
                <w14:ligatures w14:val="none"/>
              </w:rPr>
              <w:t>,</w:t>
            </w:r>
            <w:r w:rsidRPr="00EE6429">
              <w:rPr>
                <w:kern w:val="0"/>
                <w:sz w:val="20"/>
                <w14:ligatures w14:val="none"/>
              </w:rPr>
              <w:t xml:space="preserve"> or suggest new causes Sky could support.</w:t>
            </w:r>
          </w:p>
          <w:p w14:paraId="0518AD6D" w14:textId="77777777" w:rsidR="00CB5A56"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Stories section where volunteers can share photos and reflections.</w:t>
            </w:r>
          </w:p>
          <w:p w14:paraId="3F838CBA" w14:textId="4755AF79" w:rsidR="00EE6429" w:rsidRPr="007E341E"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418110FD"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3B0DD0D" w14:textId="1AC7196D" w:rsidR="00CB5A56" w:rsidRDefault="00CB5A56" w:rsidP="007E341E">
            <w:pPr>
              <w:spacing w:before="40" w:after="40" w:line="264" w:lineRule="auto"/>
              <w:ind w:left="306" w:hanging="284"/>
              <w:rPr>
                <w:b w:val="0"/>
                <w:bCs w:val="0"/>
                <w:kern w:val="0"/>
                <w:sz w:val="20"/>
                <w14:ligatures w14:val="none"/>
              </w:rPr>
            </w:pPr>
            <w:hyperlink r:id="rId22" w:history="1">
              <w:r w:rsidRPr="00D82E3E">
                <w:rPr>
                  <w:rStyle w:val="Hyperlink"/>
                  <w:b w:val="0"/>
                  <w:bCs w:val="0"/>
                  <w:kern w:val="0"/>
                  <w:sz w:val="20"/>
                  <w14:ligatures w14:val="none"/>
                </w:rPr>
                <w:t>Sky Cares</w:t>
              </w:r>
            </w:hyperlink>
            <w:r>
              <w:rPr>
                <w:b w:val="0"/>
                <w:bCs w:val="0"/>
                <w:kern w:val="0"/>
                <w:sz w:val="20"/>
                <w14:ligatures w14:val="none"/>
              </w:rPr>
              <w:t xml:space="preserve"> B</w:t>
            </w:r>
          </w:p>
        </w:tc>
        <w:tc>
          <w:tcPr>
            <w:tcW w:w="3544" w:type="dxa"/>
          </w:tcPr>
          <w:p w14:paraId="031D04C8" w14:textId="117D876D" w:rsidR="00CB5A56"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Develop a public-facing website that celebrates the outcomes of Sky Cares — highlighting </w:t>
            </w:r>
            <w:r>
              <w:rPr>
                <w:kern w:val="0"/>
                <w:sz w:val="20"/>
                <w14:ligatures w14:val="none"/>
              </w:rPr>
              <w:t xml:space="preserve">personal </w:t>
            </w:r>
            <w:r w:rsidRPr="00404C6D">
              <w:rPr>
                <w:kern w:val="0"/>
                <w:sz w:val="20"/>
                <w14:ligatures w14:val="none"/>
              </w:rPr>
              <w:t>stories from employees, no</w:t>
            </w:r>
            <w:r>
              <w:rPr>
                <w:kern w:val="0"/>
                <w:sz w:val="20"/>
                <w14:ligatures w14:val="none"/>
              </w:rPr>
              <w:t>t</w:t>
            </w:r>
            <w:r w:rsidR="004D065B">
              <w:rPr>
                <w:kern w:val="0"/>
                <w:sz w:val="20"/>
                <w14:ligatures w14:val="none"/>
              </w:rPr>
              <w:t>-</w:t>
            </w:r>
            <w:r>
              <w:rPr>
                <w:kern w:val="0"/>
                <w:sz w:val="20"/>
                <w14:ligatures w14:val="none"/>
              </w:rPr>
              <w:t>for</w:t>
            </w:r>
            <w:r w:rsidR="004D065B">
              <w:rPr>
                <w:kern w:val="0"/>
                <w:sz w:val="20"/>
                <w14:ligatures w14:val="none"/>
              </w:rPr>
              <w:t>-</w:t>
            </w:r>
            <w:r>
              <w:rPr>
                <w:kern w:val="0"/>
                <w:sz w:val="20"/>
                <w14:ligatures w14:val="none"/>
              </w:rPr>
              <w:t xml:space="preserve">profit organisations </w:t>
            </w:r>
            <w:r w:rsidRPr="00404C6D">
              <w:rPr>
                <w:kern w:val="0"/>
                <w:sz w:val="20"/>
                <w14:ligatures w14:val="none"/>
              </w:rPr>
              <w:t>and communities helped through the program.</w:t>
            </w:r>
          </w:p>
        </w:tc>
        <w:tc>
          <w:tcPr>
            <w:tcW w:w="4961" w:type="dxa"/>
          </w:tcPr>
          <w:p w14:paraId="3C60D217" w14:textId="04776598"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Interactive map showing where </w:t>
            </w:r>
            <w:r>
              <w:rPr>
                <w:kern w:val="0"/>
                <w:sz w:val="20"/>
                <w14:ligatures w14:val="none"/>
              </w:rPr>
              <w:t xml:space="preserve">and how much time </w:t>
            </w:r>
            <w:r w:rsidRPr="00404C6D">
              <w:rPr>
                <w:kern w:val="0"/>
                <w:sz w:val="20"/>
                <w14:ligatures w14:val="none"/>
              </w:rPr>
              <w:t>Sky employees have volunteered</w:t>
            </w:r>
            <w:r>
              <w:rPr>
                <w:kern w:val="0"/>
                <w:sz w:val="20"/>
                <w14:ligatures w14:val="none"/>
              </w:rPr>
              <w:t>.</w:t>
            </w:r>
          </w:p>
          <w:p w14:paraId="69689FDC" w14:textId="7647DF8C"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Filter</w:t>
            </w:r>
            <w:r>
              <w:rPr>
                <w:kern w:val="0"/>
                <w:sz w:val="20"/>
                <w14:ligatures w14:val="none"/>
              </w:rPr>
              <w:t xml:space="preserve"> volunteering hours </w:t>
            </w:r>
            <w:r w:rsidRPr="00404C6D">
              <w:rPr>
                <w:kern w:val="0"/>
                <w:sz w:val="20"/>
                <w14:ligatures w14:val="none"/>
              </w:rPr>
              <w:t>by cause (e.g., digital inclusion, environmental clean-ups).</w:t>
            </w:r>
          </w:p>
          <w:p w14:paraId="6DC99D27" w14:textId="77777777"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Volunteer spotlight stories, photo galleries, and video embeds.</w:t>
            </w:r>
          </w:p>
          <w:p w14:paraId="6A9EC006" w14:textId="51F9A635"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Live counter of hours volunteered or</w:t>
            </w:r>
            <w:r>
              <w:rPr>
                <w:kern w:val="0"/>
                <w:sz w:val="20"/>
                <w14:ligatures w14:val="none"/>
              </w:rPr>
              <w:t xml:space="preserve"> #</w:t>
            </w:r>
            <w:r w:rsidRPr="00404C6D">
              <w:rPr>
                <w:kern w:val="0"/>
                <w:sz w:val="20"/>
                <w14:ligatures w14:val="none"/>
              </w:rPr>
              <w:t xml:space="preserve"> people helped.</w:t>
            </w:r>
          </w:p>
          <w:p w14:paraId="0A121AAD" w14:textId="77777777" w:rsidR="00CB5A56"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"Get Involved" section for partner organisations to submit opportunities </w:t>
            </w:r>
            <w:r>
              <w:rPr>
                <w:kern w:val="0"/>
                <w:sz w:val="20"/>
                <w14:ligatures w14:val="none"/>
              </w:rPr>
              <w:t>for future volunteering or to send</w:t>
            </w:r>
            <w:r w:rsidRPr="00404C6D">
              <w:rPr>
                <w:kern w:val="0"/>
                <w:sz w:val="20"/>
                <w14:ligatures w14:val="none"/>
              </w:rPr>
              <w:t xml:space="preserve"> thank</w:t>
            </w:r>
            <w:r>
              <w:rPr>
                <w:kern w:val="0"/>
                <w:sz w:val="20"/>
                <w14:ligatures w14:val="none"/>
              </w:rPr>
              <w:t xml:space="preserve"> you messages and updates to</w:t>
            </w:r>
            <w:r w:rsidRPr="00404C6D">
              <w:rPr>
                <w:kern w:val="0"/>
                <w:sz w:val="20"/>
                <w14:ligatures w14:val="none"/>
              </w:rPr>
              <w:t xml:space="preserve"> volunteers.</w:t>
            </w:r>
          </w:p>
          <w:p w14:paraId="0B4D23F5" w14:textId="3A8C6FFF" w:rsidR="00404C6D" w:rsidRPr="007E341E"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Pr>
                <w:kern w:val="0"/>
                <w:sz w:val="20"/>
                <w14:ligatures w14:val="none"/>
              </w:rPr>
              <w:t xml:space="preserve">filter / search results, volunteer event data, </w:t>
            </w:r>
            <w:r w:rsidRPr="00404C6D">
              <w:rPr>
                <w:kern w:val="0"/>
                <w:sz w:val="20"/>
                <w14:ligatures w14:val="none"/>
              </w:rPr>
              <w:t>all visitor interactions and web page traffic.</w:t>
            </w:r>
          </w:p>
        </w:tc>
      </w:tr>
      <w:tr w:rsidR="00CB5A56" w:rsidRPr="007E341E" w14:paraId="01770107"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Project X</w:t>
            </w:r>
          </w:p>
        </w:tc>
        <w:tc>
          <w:tcPr>
            <w:tcW w:w="3544" w:type="dxa"/>
          </w:tcPr>
          <w:p w14:paraId="37D97CF2" w14:textId="3DBDC012"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Wildcard! </w:t>
            </w:r>
            <w:r w:rsidR="00287587">
              <w:rPr>
                <w:kern w:val="0"/>
                <w:sz w:val="20"/>
                <w14:ligatures w14:val="none"/>
              </w:rPr>
              <w:t xml:space="preserve">The site can be for any product or service of your </w:t>
            </w:r>
            <w:r w:rsidR="00954BBA">
              <w:rPr>
                <w:kern w:val="0"/>
                <w:sz w:val="20"/>
                <w14:ligatures w14:val="none"/>
              </w:rPr>
              <w:t>choosing,</w:t>
            </w:r>
            <w:r w:rsidR="00287587">
              <w:rPr>
                <w:kern w:val="0"/>
                <w:sz w:val="20"/>
                <w14:ligatures w14:val="none"/>
              </w:rPr>
              <w:t xml:space="preserve"> but it must be related to Sky as an organisation in some way. </w:t>
            </w:r>
            <w:r>
              <w:rPr>
                <w:kern w:val="0"/>
                <w:sz w:val="20"/>
                <w14:ligatures w14:val="none"/>
              </w:rPr>
              <w:t xml:space="preserve"> </w:t>
            </w:r>
            <w:r w:rsidR="00287587">
              <w:rPr>
                <w:kern w:val="0"/>
                <w:sz w:val="20"/>
                <w14:ligatures w14:val="none"/>
              </w:rPr>
              <w:t xml:space="preserve">The site can be externally facing, targeted at existing or potential Sky customers, or it could be internally facing, and something that employees would find value in. </w:t>
            </w:r>
          </w:p>
        </w:tc>
        <w:tc>
          <w:tcPr>
            <w:tcW w:w="4961" w:type="dxa"/>
          </w:tcPr>
          <w:p w14:paraId="3EBDB937" w14:textId="62335328" w:rsidR="00287587"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Identify your own features! </w:t>
            </w:r>
          </w:p>
          <w:p w14:paraId="660A21D6" w14:textId="0513367F" w:rsidR="00954BBA" w:rsidRDefault="00954BB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Prepare a short pitch for your instructor to get agreement on what you plan to develop. </w:t>
            </w:r>
          </w:p>
          <w:p w14:paraId="7FAB7332" w14:textId="77777777" w:rsidR="00CB5A56"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287587">
              <w:rPr>
                <w:kern w:val="0"/>
                <w:sz w:val="20"/>
                <w14:ligatures w14:val="none"/>
              </w:rPr>
              <w:t>Ensure your solution will provide ample opportunity for your team to demonstrate the skills gained through the bootcamp.</w:t>
            </w:r>
          </w:p>
          <w:p w14:paraId="2D9B14C6" w14:textId="20C8E947" w:rsidR="00404C6D"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sidR="009C173F">
              <w:rPr>
                <w:kern w:val="0"/>
                <w:sz w:val="20"/>
                <w14:ligatures w14:val="none"/>
              </w:rPr>
              <w:t>feature-based</w:t>
            </w:r>
            <w:r>
              <w:rPr>
                <w:kern w:val="0"/>
                <w:sz w:val="20"/>
                <w14:ligatures w14:val="none"/>
              </w:rPr>
              <w:t xml:space="preserve"> data,</w:t>
            </w:r>
            <w:r w:rsidRPr="00404C6D">
              <w:rPr>
                <w:kern w:val="0"/>
                <w:sz w:val="20"/>
                <w14:ligatures w14:val="none"/>
              </w:rPr>
              <w:t xml:space="preserve"> all visitor interactions and web page traffic.</w:t>
            </w:r>
          </w:p>
        </w:tc>
      </w:tr>
    </w:tbl>
    <w:p w14:paraId="13A6859A" w14:textId="77777777" w:rsidR="005E4273" w:rsidRDefault="005E4273" w:rsidP="00870117">
      <w:pPr>
        <w:pStyle w:val="Heading2"/>
        <w:numPr>
          <w:ilvl w:val="0"/>
          <w:numId w:val="0"/>
        </w:numPr>
      </w:pPr>
    </w:p>
    <w:p w14:paraId="0CC21D09" w14:textId="2651C464" w:rsidR="005E4273" w:rsidRDefault="00EE6429" w:rsidP="00F46D2B">
      <w:pPr>
        <w:pStyle w:val="Heading2"/>
      </w:pPr>
      <w:bookmarkStart w:id="9" w:name="_Toc203578459"/>
      <w:r>
        <w:t>Case study iterations</w:t>
      </w:r>
      <w:bookmarkEnd w:id="9"/>
    </w:p>
    <w:p w14:paraId="5679BFDA" w14:textId="12CB50FF" w:rsidR="00870117" w:rsidRDefault="00EE6429" w:rsidP="00EE6429">
      <w:r>
        <w:t xml:space="preserve">Your team is expected to apply agile principles to your design and development work. </w:t>
      </w:r>
      <w:r w:rsidR="004D065B">
        <w:t>Specifically,</w:t>
      </w:r>
      <w:r>
        <w:t xml:space="preserve"> you are asked to develop 3 </w:t>
      </w:r>
      <w:r w:rsidR="009C173F">
        <w:t xml:space="preserve">major </w:t>
      </w:r>
      <w:r>
        <w:t>iterations of your case study product</w:t>
      </w:r>
      <w:r w:rsidR="009C173F">
        <w:t>, inserting a user testing cycle before progressing to the next major iteration of your product. Each test cycle must capture t</w:t>
      </w:r>
      <w:r w:rsidR="00870117">
        <w:t>est results of</w:t>
      </w:r>
      <w:r w:rsidR="009C173F">
        <w:t xml:space="preserve"> at least 25 unique personas</w:t>
      </w:r>
      <w:r w:rsidR="00870117">
        <w:t xml:space="preserve">. You can generate personas or share your latest product with your peers in other teams to test it. </w:t>
      </w:r>
    </w:p>
    <w:p w14:paraId="7A3888D8" w14:textId="2E0E12B0" w:rsidR="00EE6429" w:rsidRPr="00EE6429" w:rsidRDefault="00870117" w:rsidP="00EE6429">
      <w:r>
        <w:t xml:space="preserve">Capturing the data from your testing cycle will </w:t>
      </w:r>
      <w:r w:rsidR="009C173F">
        <w:t xml:space="preserve">help you identify what the </w:t>
      </w:r>
      <w:r>
        <w:t xml:space="preserve">improvements </w:t>
      </w:r>
      <w:r w:rsidR="009C173F">
        <w:t>should be for the next iteration</w:t>
      </w:r>
      <w:r w:rsidR="00EE6429">
        <w:t xml:space="preserve">. </w:t>
      </w:r>
      <w:r>
        <w:t xml:space="preserve">You should be looking for evidence of poor data quality generated during testing, bugs and glitches, along with more general usability feedback. It will be helpful to design your test scenarios in line with features on your product backlog.  </w:t>
      </w:r>
    </w:p>
    <w:p w14:paraId="37FAC746" w14:textId="10E7CE61" w:rsidR="00EE6429" w:rsidRDefault="00EE6429" w:rsidP="00EE6429">
      <w:pPr>
        <w:pStyle w:val="Heading3"/>
      </w:pPr>
      <w:bookmarkStart w:id="10" w:name="_Toc203578460"/>
      <w:r>
        <w:t>MVP</w:t>
      </w:r>
      <w:bookmarkEnd w:id="10"/>
      <w:r>
        <w:t xml:space="preserve"> </w:t>
      </w:r>
    </w:p>
    <w:p w14:paraId="1CE02791" w14:textId="2E364F20" w:rsidR="00EE6429" w:rsidRDefault="00EE6429" w:rsidP="00EE6429">
      <w:r>
        <w:t xml:space="preserve">An MVP is defined as the minimum viable product that can be released to early users. It includes just enough features to be usable and to gather feedback for future development phases. </w:t>
      </w:r>
      <w:r w:rsidRPr="00AE3A94">
        <w:t>Set a relatively low bar for your first project iteration</w:t>
      </w:r>
      <w:r>
        <w:t>, t</w:t>
      </w:r>
      <w:r w:rsidRPr="00AE3A94">
        <w:t xml:space="preserve">hen try to reach that first iteration quickly. It doesn't have to look nice. </w:t>
      </w:r>
      <w:r w:rsidR="004D065B">
        <w:t>T</w:t>
      </w:r>
      <w:r w:rsidRPr="00AE3A94">
        <w:t>he idea is</w:t>
      </w:r>
      <w:r w:rsidR="004D065B">
        <w:t xml:space="preserve"> that it provides a good foundation for further development and improvement.</w:t>
      </w:r>
      <w:r w:rsidRPr="00AE3A94">
        <w:t xml:space="preserve"> </w:t>
      </w:r>
    </w:p>
    <w:p w14:paraId="27E52599" w14:textId="74EC8222" w:rsidR="00EE6429" w:rsidRPr="00EE6429" w:rsidRDefault="00EE6429" w:rsidP="00EE6429">
      <w:r>
        <w:t xml:space="preserve">It is advisable you develop an MVP before the end of week </w:t>
      </w:r>
      <w:r w:rsidR="00870117">
        <w:t>5</w:t>
      </w:r>
      <w:r>
        <w:t xml:space="preserve">. </w:t>
      </w:r>
    </w:p>
    <w:p w14:paraId="17FC2143" w14:textId="19F85647" w:rsidR="00EE6429" w:rsidRDefault="00EE6429" w:rsidP="00EE6429">
      <w:pPr>
        <w:pStyle w:val="Heading3"/>
      </w:pPr>
      <w:bookmarkStart w:id="11" w:name="_Toc203578461"/>
      <w:r>
        <w:t>Prototype product</w:t>
      </w:r>
      <w:bookmarkEnd w:id="11"/>
    </w:p>
    <w:p w14:paraId="67ABE1D7" w14:textId="60BD53EE" w:rsidR="00870117" w:rsidRDefault="00870117" w:rsidP="00870117">
      <w:r>
        <w:t xml:space="preserve">The goal of the first prototype product is to add additional features and functionality to the MVP as a baseline, and design decisions should be based on the results of the previous user testing cycle. Features at this stage may be incomplete, limited or even </w:t>
      </w:r>
      <w:r w:rsidR="004D065B">
        <w:t>nonfunctional</w:t>
      </w:r>
      <w:r>
        <w:t xml:space="preserve">. The focus can also be on appearance, structure and interactivity. This iteration can be helpful for aligning the team on the final product vision. </w:t>
      </w:r>
    </w:p>
    <w:p w14:paraId="626ECE84" w14:textId="0B8E80B6" w:rsidR="00870117" w:rsidRPr="00870117" w:rsidRDefault="00870117" w:rsidP="00870117">
      <w:r>
        <w:t xml:space="preserve">It is advisable you develop the prototype product before the end of week 8. </w:t>
      </w:r>
    </w:p>
    <w:p w14:paraId="6BA13173" w14:textId="23A3BE73" w:rsidR="00EE6429" w:rsidRPr="00EE6429" w:rsidRDefault="00EE6429" w:rsidP="00EE6429">
      <w:pPr>
        <w:pStyle w:val="Heading3"/>
      </w:pPr>
      <w:bookmarkStart w:id="12" w:name="_Toc203578462"/>
      <w:r>
        <w:t>Improved prototype</w:t>
      </w:r>
      <w:bookmarkEnd w:id="12"/>
    </w:p>
    <w:p w14:paraId="0FACC77E" w14:textId="5DC938A2" w:rsidR="00BD6C10" w:rsidRDefault="00870117" w:rsidP="00870117">
      <w:r>
        <w:t xml:space="preserve">This final iteration of your case study product is the version that you will demonstrate at the Showcase. Ideally your team will have deployed most of the features on your backlog to a limited or functional extent. </w:t>
      </w:r>
    </w:p>
    <w:p w14:paraId="7EAACD1D" w14:textId="1DD37A94" w:rsidR="00BD6C10" w:rsidRDefault="00BD6C10" w:rsidP="005E4273">
      <w:pPr>
        <w:pStyle w:val="Heading2"/>
      </w:pPr>
      <w:bookmarkStart w:id="13" w:name="_Toc203578463"/>
      <w:r>
        <w:t xml:space="preserve">Stretch </w:t>
      </w:r>
      <w:r w:rsidR="004C3FD8">
        <w:t>objective</w:t>
      </w:r>
      <w:r w:rsidR="00B600B0">
        <w:t>s</w:t>
      </w:r>
      <w:bookmarkEnd w:id="13"/>
    </w:p>
    <w:p w14:paraId="4F28F92B" w14:textId="7D76AFB0" w:rsidR="00F46D2B" w:rsidRPr="00F46D2B" w:rsidRDefault="007A562F" w:rsidP="00F46D2B">
      <w:r>
        <w:t>Your team should d</w:t>
      </w:r>
      <w:r w:rsidRPr="007A562F">
        <w:t xml:space="preserve">emonstrate your understanding of artificial intelligence by building application functionality that uses AI </w:t>
      </w:r>
      <w:r w:rsidR="004D065B" w:rsidRPr="007A562F">
        <w:t>tools,</w:t>
      </w:r>
      <w:r w:rsidRPr="007A562F">
        <w:t xml:space="preserve"> concepts and models. For example, </w:t>
      </w:r>
      <w:r>
        <w:t xml:space="preserve">you could add </w:t>
      </w:r>
      <w:r w:rsidRPr="007A562F">
        <w:t>a chat bot</w:t>
      </w:r>
      <w:r>
        <w:t>, suggested search</w:t>
      </w:r>
      <w:r w:rsidR="004D065B">
        <w:t>,</w:t>
      </w:r>
      <w:r w:rsidRPr="007A562F">
        <w:t xml:space="preserve"> or an avatar creator</w:t>
      </w:r>
      <w:r>
        <w:t xml:space="preserve"> to your website</w:t>
      </w:r>
      <w:r w:rsidRPr="007A562F">
        <w:t>.</w:t>
      </w:r>
    </w:p>
    <w:p w14:paraId="6A347DB1" w14:textId="77777777" w:rsidR="00987132" w:rsidRDefault="00987132" w:rsidP="005E4273">
      <w:pPr>
        <w:pStyle w:val="Heading2"/>
        <w:numPr>
          <w:ilvl w:val="0"/>
          <w:numId w:val="0"/>
        </w:numPr>
      </w:pPr>
    </w:p>
    <w:p w14:paraId="6A37D0A8" w14:textId="1EF85259" w:rsidR="00492C69" w:rsidRDefault="006F2EFE" w:rsidP="006F2EFE">
      <w:pPr>
        <w:spacing w:before="0" w:after="160" w:line="259" w:lineRule="auto"/>
      </w:pPr>
      <w:r>
        <w:br w:type="page"/>
      </w:r>
    </w:p>
    <w:p w14:paraId="6C436FBA" w14:textId="61D052A5" w:rsidR="00492C69" w:rsidRDefault="00492C69" w:rsidP="00492C69">
      <w:pPr>
        <w:pStyle w:val="Heading1"/>
      </w:pPr>
      <w:bookmarkStart w:id="14" w:name="_Toc203578464"/>
      <w:r>
        <w:lastRenderedPageBreak/>
        <w:t>Tips for a good project</w:t>
      </w:r>
      <w:bookmarkEnd w:id="14"/>
      <w:r>
        <w:t xml:space="preserve"> </w:t>
      </w:r>
    </w:p>
    <w:p w14:paraId="3B39D249" w14:textId="77777777" w:rsidR="00656F76" w:rsidRPr="00656F76" w:rsidRDefault="00656F76" w:rsidP="00656F76"/>
    <w:p w14:paraId="790438BA" w14:textId="745F1816" w:rsidR="00C11F38" w:rsidRPr="00680D8E" w:rsidRDefault="00C11F38" w:rsidP="00C11F38">
      <w:pPr>
        <w:pStyle w:val="Bulletlist1"/>
      </w:pPr>
      <w:r w:rsidRPr="00680D8E">
        <w:rPr>
          <w:b/>
          <w:bCs/>
        </w:rPr>
        <w:t>Breadth and depth:</w:t>
      </w:r>
      <w:r w:rsidRPr="00680D8E">
        <w:t xml:space="preserve"> You should use this project to try out techniques you have seen in the lessons and to explore related concepts in greater depth. You will work on this </w:t>
      </w:r>
      <w:r w:rsidR="00656F76">
        <w:t xml:space="preserve">case study </w:t>
      </w:r>
      <w:r w:rsidRPr="00680D8E">
        <w:t>at your own pace– but keep in mind that it will be more beneficial for you</w:t>
      </w:r>
      <w:r w:rsidR="00656F76">
        <w:t>r team</w:t>
      </w:r>
      <w:r w:rsidRPr="00680D8E">
        <w:t xml:space="preserve"> to complete a less ambitious </w:t>
      </w:r>
      <w:r w:rsidR="00656F76">
        <w:t>product</w:t>
      </w:r>
      <w:r w:rsidRPr="00680D8E">
        <w:t xml:space="preserve"> at a higher quality, rather than rushing through </w:t>
      </w:r>
      <w:r>
        <w:t xml:space="preserve">too many </w:t>
      </w:r>
      <w:r w:rsidR="00656F76">
        <w:t xml:space="preserve">features at </w:t>
      </w:r>
      <w:r w:rsidRPr="00680D8E">
        <w:t xml:space="preserve">50%. </w:t>
      </w:r>
    </w:p>
    <w:p w14:paraId="320136A6" w14:textId="76DD77E7" w:rsidR="00C11F38" w:rsidRPr="00680D8E" w:rsidRDefault="00C11F38" w:rsidP="00C11F38">
      <w:pPr>
        <w:pStyle w:val="Bulletlist1"/>
      </w:pPr>
      <w:r w:rsidRPr="00680D8E">
        <w:rPr>
          <w:b/>
          <w:bCs/>
        </w:rPr>
        <w:t>Ask for help:</w:t>
      </w:r>
      <w:r w:rsidRPr="00680D8E">
        <w:t xml:space="preserve"> </w:t>
      </w:r>
      <w:r>
        <w:t>Throughout the bootcamp you will encounter experts in their field who are training and coaching you</w:t>
      </w:r>
      <w:r w:rsidR="00C8771A">
        <w:t xml:space="preserve"> in their area of expertise</w:t>
      </w:r>
      <w:r>
        <w:t>.</w:t>
      </w:r>
      <w:r w:rsidRPr="00680D8E">
        <w:t xml:space="preserve"> Be proactive in </w:t>
      </w:r>
      <w:r w:rsidR="00C8771A">
        <w:t xml:space="preserve">asking them questions about your project </w:t>
      </w:r>
      <w:r w:rsidR="00EB2827">
        <w:t xml:space="preserve">during the training session Q&amp;A opportunities, as well as </w:t>
      </w:r>
      <w:r w:rsidR="00C8771A">
        <w:t xml:space="preserve">using </w:t>
      </w:r>
      <w:r w:rsidR="00BB1692">
        <w:t xml:space="preserve">your </w:t>
      </w:r>
      <w:r w:rsidR="00FA309A">
        <w:t xml:space="preserve">bootcamp instructor </w:t>
      </w:r>
      <w:r w:rsidRPr="00680D8E">
        <w:t xml:space="preserve">as a sounding </w:t>
      </w:r>
      <w:r w:rsidR="00FB0A12" w:rsidRPr="00680D8E">
        <w:t xml:space="preserve">board </w:t>
      </w:r>
      <w:r w:rsidR="00FA309A">
        <w:t xml:space="preserve">and </w:t>
      </w:r>
      <w:r w:rsidR="00656F76">
        <w:t>go</w:t>
      </w:r>
      <w:r w:rsidR="004D065B">
        <w:t>-</w:t>
      </w:r>
      <w:r w:rsidR="00656F76">
        <w:t>to</w:t>
      </w:r>
      <w:r w:rsidRPr="00680D8E">
        <w:t xml:space="preserve"> for technical help</w:t>
      </w:r>
      <w:r w:rsidR="00FB0A12">
        <w:t>.</w:t>
      </w:r>
      <w:r w:rsidRPr="00680D8E">
        <w:t xml:space="preserve"> </w:t>
      </w:r>
    </w:p>
    <w:p w14:paraId="2BAEDB15" w14:textId="5B9DF460" w:rsidR="006F2EFE" w:rsidRPr="00680D8E" w:rsidRDefault="00C11F38" w:rsidP="006F2EFE">
      <w:pPr>
        <w:pStyle w:val="Bulletlist1"/>
      </w:pPr>
      <w:r w:rsidRPr="00680D8E">
        <w:rPr>
          <w:b/>
          <w:bCs/>
        </w:rPr>
        <w:t>Collaborate:</w:t>
      </w:r>
      <w:r w:rsidRPr="00680D8E">
        <w:t xml:space="preserve">  There is no “correct way” or prescriptive steps in which you must meet your </w:t>
      </w:r>
      <w:r w:rsidR="00FB0A12">
        <w:t xml:space="preserve">case study </w:t>
      </w:r>
      <w:r w:rsidRPr="00680D8E">
        <w:t xml:space="preserve">brief. Diversity amongst project approaches will naturally arise from individual creativity and differences in interpretation. Listen to the ideas of your teammates and work together to reach compromises wherever you have differing approaches in mind. </w:t>
      </w:r>
      <w:r w:rsidRPr="00680D8E">
        <w:rPr>
          <w:b/>
          <w:bCs/>
        </w:rPr>
        <w:t xml:space="preserve">REHEARSE </w:t>
      </w:r>
      <w:r w:rsidRPr="00680D8E">
        <w:t>your presentation and demo</w:t>
      </w:r>
      <w:r w:rsidR="00E43E87">
        <w:t>nstrations together</w:t>
      </w:r>
      <w:r w:rsidRPr="00680D8E">
        <w:t xml:space="preserve"> to ensure you all feel comfortable delivering your parts, and that any transitions </w:t>
      </w:r>
      <w:r w:rsidR="00E43E87">
        <w:t xml:space="preserve">between you </w:t>
      </w:r>
      <w:r w:rsidRPr="00680D8E">
        <w:t xml:space="preserve">are smooth. </w:t>
      </w:r>
    </w:p>
    <w:p w14:paraId="039050FB" w14:textId="125DE6E1" w:rsidR="00C11F38" w:rsidRPr="00680D8E" w:rsidRDefault="00C11F38" w:rsidP="00C11F38">
      <w:pPr>
        <w:pStyle w:val="Bulletlist1"/>
      </w:pPr>
      <w:r w:rsidRPr="00680D8E">
        <w:rPr>
          <w:b/>
          <w:bCs/>
        </w:rPr>
        <w:t>Organise yourselves</w:t>
      </w:r>
      <w:r w:rsidRPr="00680D8E">
        <w:t xml:space="preserve">: Set up regular meetings with your team so that you can keep on track of where each person is up to in their tasks, even if this serves as a positive ‘check-in’. Create a repository (GitHub) to </w:t>
      </w:r>
      <w:r w:rsidR="00E43E87">
        <w:t xml:space="preserve">collectively </w:t>
      </w:r>
      <w:r w:rsidRPr="00680D8E">
        <w:t>save your work to and checkpoint it frequently</w:t>
      </w:r>
      <w:r w:rsidR="00335351">
        <w:t xml:space="preserve"> so if someone misses a day your whole team doesn’t get caught behind</w:t>
      </w:r>
      <w:r w:rsidRPr="00680D8E">
        <w:t xml:space="preserve">. You could also use something like a </w:t>
      </w:r>
      <w:hyperlink r:id="rId23" w:history="1">
        <w:r w:rsidRPr="00680D8E">
          <w:rPr>
            <w:rStyle w:val="Hyperlink"/>
          </w:rPr>
          <w:t>Trello</w:t>
        </w:r>
      </w:hyperlink>
      <w:r w:rsidR="0019631F">
        <w:t xml:space="preserve">, </w:t>
      </w:r>
      <w:hyperlink r:id="rId24" w:history="1">
        <w:r w:rsidRPr="00680D8E">
          <w:rPr>
            <w:rStyle w:val="Hyperlink"/>
          </w:rPr>
          <w:t>Kanban</w:t>
        </w:r>
      </w:hyperlink>
      <w:r w:rsidR="0019631F">
        <w:t xml:space="preserve">, </w:t>
      </w:r>
      <w:hyperlink r:id="rId25" w:history="1">
        <w:r w:rsidR="0019631F" w:rsidRPr="00E94AB8">
          <w:rPr>
            <w:rStyle w:val="Hyperlink"/>
          </w:rPr>
          <w:t>Backlog</w:t>
        </w:r>
      </w:hyperlink>
      <w:r w:rsidR="0019631F">
        <w:t xml:space="preserve"> or </w:t>
      </w:r>
      <w:hyperlink r:id="rId26" w:history="1">
        <w:r w:rsidR="0019631F" w:rsidRPr="00881C58">
          <w:rPr>
            <w:rStyle w:val="Hyperlink"/>
          </w:rPr>
          <w:t>Scrum</w:t>
        </w:r>
      </w:hyperlink>
      <w:r w:rsidR="0019631F">
        <w:t xml:space="preserve"> </w:t>
      </w:r>
      <w:r w:rsidRPr="00680D8E">
        <w:t xml:space="preserve">board so that you can keep track of your progress, issues and any potential delays. This will ensure that there are no unpleasant surprises when it comes to showcasing your project. </w:t>
      </w:r>
    </w:p>
    <w:p w14:paraId="576F1D45" w14:textId="5B76C755" w:rsidR="00492C69"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76C9DEA5" w14:textId="77777777" w:rsidR="005960B1" w:rsidRPr="00680D8E" w:rsidRDefault="005960B1" w:rsidP="005960B1">
      <w:pPr>
        <w:pStyle w:val="Bulletlist1"/>
        <w:numPr>
          <w:ilvl w:val="0"/>
          <w:numId w:val="0"/>
        </w:numPr>
        <w:ind w:left="1134"/>
      </w:pP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32C07BAF" w:rsidR="00DF1239" w:rsidRDefault="00DF1239" w:rsidP="000217FA">
      <w:pPr>
        <w:spacing w:before="0" w:after="160" w:line="259" w:lineRule="auto"/>
      </w:pPr>
    </w:p>
    <w:p w14:paraId="1D55B993" w14:textId="18EDDFD2" w:rsidR="005960B1" w:rsidRDefault="005960B1" w:rsidP="000217FA">
      <w:pPr>
        <w:spacing w:before="0" w:after="160" w:line="259" w:lineRule="auto"/>
      </w:pPr>
    </w:p>
    <w:bookmarkEnd w:id="1"/>
    <w:p w14:paraId="4E19C156" w14:textId="51A6C630" w:rsidR="00DF1239" w:rsidRDefault="00DF1239">
      <w:pPr>
        <w:spacing w:before="0" w:after="160" w:line="259" w:lineRule="auto"/>
      </w:pP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589A1" w14:textId="77777777" w:rsidR="00E77AD4" w:rsidRDefault="00E77AD4" w:rsidP="007F513E">
      <w:r>
        <w:separator/>
      </w:r>
    </w:p>
  </w:endnote>
  <w:endnote w:type="continuationSeparator" w:id="0">
    <w:p w14:paraId="60C55D59" w14:textId="77777777" w:rsidR="00E77AD4" w:rsidRDefault="00E77AD4"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7A118EE1-8F34-4C5D-B8CC-99B8F582489A}"/>
    <w:embedBold r:id="rId2" w:fontKey="{042D1DCC-9A9C-47D9-A9CC-2B1FE13B6BA7}"/>
    <w:embedItalic r:id="rId3" w:fontKey="{2095F40C-4156-4284-8C25-D37217258631}"/>
    <w:embedBoldItalic r:id="rId4" w:fontKey="{266FB1E3-049D-44FF-82C3-95C60BBA6E97}"/>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44F34097-70AA-429E-9DCA-29C905D52CAE}"/>
    <w:embedBold r:id="rId6" w:subsetted="1" w:fontKey="{38648F9B-8C25-48D0-971B-F1375BD53CCE}"/>
  </w:font>
  <w:font w:name="Figtree Medium">
    <w:charset w:val="00"/>
    <w:family w:val="auto"/>
    <w:pitch w:val="variable"/>
    <w:sig w:usb0="A000006F" w:usb1="0000007B" w:usb2="00000000" w:usb3="00000000" w:csb0="00000093" w:csb1="00000000"/>
    <w:embedRegular r:id="rId7" w:subsetted="1" w:fontKey="{FFE734DF-0316-4E77-A947-0887F6DD20A2}"/>
  </w:font>
  <w:font w:name="Cambria">
    <w:panose1 w:val="02040503050406030204"/>
    <w:charset w:val="00"/>
    <w:family w:val="roman"/>
    <w:pitch w:val="variable"/>
    <w:sig w:usb0="E00006FF" w:usb1="420024FF" w:usb2="02000000" w:usb3="00000000" w:csb0="0000019F" w:csb1="00000000"/>
    <w:embedRegular r:id="rId8" w:subsetted="1" w:fontKey="{38DB525D-8974-49A2-BF52-A57E7021B72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52653" w14:textId="0B354ADF" w:rsidR="009D3007" w:rsidRPr="005A2769" w:rsidRDefault="00AD4882" w:rsidP="00C82ADE">
    <w:pPr>
      <w:pStyle w:val="Footer"/>
      <w:tabs>
        <w:tab w:val="clear" w:pos="4513"/>
        <w:tab w:val="clear" w:pos="9026"/>
        <w:tab w:val="right" w:pos="10204"/>
      </w:tabs>
      <w:rPr>
        <w:sz w:val="20"/>
        <w:szCs w:val="20"/>
      </w:rPr>
    </w:pPr>
    <w:r>
      <w:rPr>
        <w:sz w:val="20"/>
        <w:szCs w:val="20"/>
      </w:rPr>
      <w:t xml:space="preserve">Sky </w:t>
    </w:r>
    <w:r w:rsidR="004B63C4">
      <w:rPr>
        <w:sz w:val="20"/>
        <w:szCs w:val="20"/>
      </w:rPr>
      <w:t>C</w:t>
    </w:r>
    <w:r>
      <w:rPr>
        <w:sz w:val="20"/>
        <w:szCs w:val="20"/>
      </w:rPr>
      <w:t xml:space="preserve">ase </w:t>
    </w:r>
    <w:r w:rsidR="004B63C4">
      <w:rPr>
        <w:sz w:val="20"/>
        <w:szCs w:val="20"/>
      </w:rPr>
      <w:t>S</w:t>
    </w:r>
    <w:r>
      <w:rPr>
        <w:sz w:val="20"/>
        <w:szCs w:val="20"/>
      </w:rPr>
      <w:t xml:space="preserve">tudy </w:t>
    </w:r>
    <w:r w:rsidR="004B63C4">
      <w:rPr>
        <w:sz w:val="20"/>
        <w:szCs w:val="20"/>
      </w:rPr>
      <w:t>P</w:t>
    </w:r>
    <w:r>
      <w:rPr>
        <w:sz w:val="20"/>
        <w:szCs w:val="20"/>
      </w:rPr>
      <w:t xml:space="preserve">roject </w:t>
    </w:r>
    <w:r w:rsidR="004B63C4">
      <w:rPr>
        <w:sz w:val="20"/>
        <w:szCs w:val="20"/>
      </w:rPr>
      <w:t>B</w:t>
    </w:r>
    <w:r>
      <w:rPr>
        <w:sz w:val="20"/>
        <w:szCs w:val="20"/>
      </w:rPr>
      <w:t>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A3E0C" w14:textId="77777777" w:rsidR="00E77AD4" w:rsidRDefault="00E77AD4" w:rsidP="007F513E">
      <w:r>
        <w:separator/>
      </w:r>
    </w:p>
  </w:footnote>
  <w:footnote w:type="continuationSeparator" w:id="0">
    <w:p w14:paraId="6DEC394B" w14:textId="77777777" w:rsidR="00E77AD4" w:rsidRDefault="00E77AD4"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embedSystem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5C0"/>
    <w:rsid w:val="00182B22"/>
    <w:rsid w:val="00185B11"/>
    <w:rsid w:val="00191093"/>
    <w:rsid w:val="0019198C"/>
    <w:rsid w:val="00194F98"/>
    <w:rsid w:val="001951EB"/>
    <w:rsid w:val="00195D6C"/>
    <w:rsid w:val="0019631F"/>
    <w:rsid w:val="001A5693"/>
    <w:rsid w:val="001A745F"/>
    <w:rsid w:val="001B280C"/>
    <w:rsid w:val="001B6FB5"/>
    <w:rsid w:val="001D1A3D"/>
    <w:rsid w:val="001E44F2"/>
    <w:rsid w:val="001E5525"/>
    <w:rsid w:val="00202329"/>
    <w:rsid w:val="00210F25"/>
    <w:rsid w:val="002260DA"/>
    <w:rsid w:val="002501DA"/>
    <w:rsid w:val="00256887"/>
    <w:rsid w:val="00267F48"/>
    <w:rsid w:val="0028219F"/>
    <w:rsid w:val="002823CC"/>
    <w:rsid w:val="00287587"/>
    <w:rsid w:val="00292978"/>
    <w:rsid w:val="00295481"/>
    <w:rsid w:val="002A02A4"/>
    <w:rsid w:val="002A3720"/>
    <w:rsid w:val="002A62C2"/>
    <w:rsid w:val="002A65F1"/>
    <w:rsid w:val="002B086E"/>
    <w:rsid w:val="002B6761"/>
    <w:rsid w:val="002B69D6"/>
    <w:rsid w:val="002C11ED"/>
    <w:rsid w:val="002C51CE"/>
    <w:rsid w:val="002D4B0A"/>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4719"/>
    <w:rsid w:val="00366B6B"/>
    <w:rsid w:val="00371D97"/>
    <w:rsid w:val="003734C7"/>
    <w:rsid w:val="003925DB"/>
    <w:rsid w:val="003A52BB"/>
    <w:rsid w:val="003A7644"/>
    <w:rsid w:val="003B54B5"/>
    <w:rsid w:val="003B60EF"/>
    <w:rsid w:val="003C436F"/>
    <w:rsid w:val="003E4D7F"/>
    <w:rsid w:val="003F4C3A"/>
    <w:rsid w:val="00402FC6"/>
    <w:rsid w:val="00404C6D"/>
    <w:rsid w:val="00406F56"/>
    <w:rsid w:val="00410C10"/>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91EB1"/>
    <w:rsid w:val="00492C69"/>
    <w:rsid w:val="00493EF3"/>
    <w:rsid w:val="00497AD6"/>
    <w:rsid w:val="004A227A"/>
    <w:rsid w:val="004A2C68"/>
    <w:rsid w:val="004B455B"/>
    <w:rsid w:val="004B63C4"/>
    <w:rsid w:val="004C0895"/>
    <w:rsid w:val="004C3820"/>
    <w:rsid w:val="004C3FD8"/>
    <w:rsid w:val="004D065B"/>
    <w:rsid w:val="004D5FC3"/>
    <w:rsid w:val="004E00E1"/>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60B1"/>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6F2EFE"/>
    <w:rsid w:val="00700570"/>
    <w:rsid w:val="00707FAC"/>
    <w:rsid w:val="007207E2"/>
    <w:rsid w:val="00724E3E"/>
    <w:rsid w:val="00736227"/>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A562F"/>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117"/>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6E72"/>
    <w:rsid w:val="00951F45"/>
    <w:rsid w:val="00954BBA"/>
    <w:rsid w:val="009600E4"/>
    <w:rsid w:val="009856C2"/>
    <w:rsid w:val="009856C9"/>
    <w:rsid w:val="00987132"/>
    <w:rsid w:val="00987561"/>
    <w:rsid w:val="009A4495"/>
    <w:rsid w:val="009B0E0C"/>
    <w:rsid w:val="009C173F"/>
    <w:rsid w:val="009D3007"/>
    <w:rsid w:val="009D73A3"/>
    <w:rsid w:val="009E0F6F"/>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4D38"/>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239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2106"/>
    <w:rsid w:val="00CA310D"/>
    <w:rsid w:val="00CB5A56"/>
    <w:rsid w:val="00CC14FB"/>
    <w:rsid w:val="00CC5731"/>
    <w:rsid w:val="00CD4B23"/>
    <w:rsid w:val="00CE5672"/>
    <w:rsid w:val="00CF0730"/>
    <w:rsid w:val="00D01A91"/>
    <w:rsid w:val="00D04303"/>
    <w:rsid w:val="00D212FD"/>
    <w:rsid w:val="00D21466"/>
    <w:rsid w:val="00D2240C"/>
    <w:rsid w:val="00D24437"/>
    <w:rsid w:val="00D24A24"/>
    <w:rsid w:val="00D420D9"/>
    <w:rsid w:val="00D43346"/>
    <w:rsid w:val="00D46F41"/>
    <w:rsid w:val="00D63AB5"/>
    <w:rsid w:val="00D70BF9"/>
    <w:rsid w:val="00D71E1F"/>
    <w:rsid w:val="00D82E3E"/>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F1239"/>
    <w:rsid w:val="00DF1581"/>
    <w:rsid w:val="00DF18B7"/>
    <w:rsid w:val="00DF1B5D"/>
    <w:rsid w:val="00DF40E5"/>
    <w:rsid w:val="00DF7467"/>
    <w:rsid w:val="00E1001C"/>
    <w:rsid w:val="00E15342"/>
    <w:rsid w:val="00E22609"/>
    <w:rsid w:val="00E315BA"/>
    <w:rsid w:val="00E4088E"/>
    <w:rsid w:val="00E43E87"/>
    <w:rsid w:val="00E536DC"/>
    <w:rsid w:val="00E61511"/>
    <w:rsid w:val="00E635A6"/>
    <w:rsid w:val="00E77AD4"/>
    <w:rsid w:val="00E77C81"/>
    <w:rsid w:val="00E81CB0"/>
    <w:rsid w:val="00E83B2C"/>
    <w:rsid w:val="00E90364"/>
    <w:rsid w:val="00E93347"/>
    <w:rsid w:val="00E94AB8"/>
    <w:rsid w:val="00EA083B"/>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E6429"/>
    <w:rsid w:val="00EF4EE4"/>
    <w:rsid w:val="00F008E3"/>
    <w:rsid w:val="00F02405"/>
    <w:rsid w:val="00F04C1A"/>
    <w:rsid w:val="00F078E3"/>
    <w:rsid w:val="00F10D42"/>
    <w:rsid w:val="00F11504"/>
    <w:rsid w:val="00F22C12"/>
    <w:rsid w:val="00F22D43"/>
    <w:rsid w:val="00F3281A"/>
    <w:rsid w:val="00F41476"/>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1E"/>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657923485">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33292224">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 w:id="1671446825">
      <w:bodyDiv w:val="1"/>
      <w:marLeft w:val="0"/>
      <w:marRight w:val="0"/>
      <w:marTop w:val="0"/>
      <w:marBottom w:val="0"/>
      <w:divBdr>
        <w:top w:val="none" w:sz="0" w:space="0" w:color="auto"/>
        <w:left w:val="none" w:sz="0" w:space="0" w:color="auto"/>
        <w:bottom w:val="none" w:sz="0" w:space="0" w:color="auto"/>
        <w:right w:val="none" w:sz="0" w:space="0" w:color="auto"/>
      </w:divBdr>
    </w:div>
    <w:div w:id="1767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kygroup.sky/impact/sky-zero" TargetMode="External"/><Relationship Id="rId26" Type="http://schemas.openxmlformats.org/officeDocument/2006/relationships/hyperlink" Target="https://resources.scrumalliance.org/Article/scrum-board" TargetMode="External"/><Relationship Id="rId3" Type="http://schemas.openxmlformats.org/officeDocument/2006/relationships/customXml" Target="../customXml/item3.xml"/><Relationship Id="rId21" Type="http://schemas.openxmlformats.org/officeDocument/2006/relationships/hyperlink" Target="https://www.skygroup.sky/impact/giving-bac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ygroup.sky/impact/sky-zero" TargetMode="External"/><Relationship Id="rId25" Type="http://schemas.openxmlformats.org/officeDocument/2006/relationships/hyperlink" Target="https://www.atlassian.com/software/jira/templates/product-backlog-templat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ygroup.sky/impact/changing-lives-with-sky-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odoist.com/productivity-methods/kanban"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trello.com/"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skygroup.sky/impact/changing-lives-with-sky-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kygroup.sky/impact/giving-back" TargetMode="External"/><Relationship Id="rId27" Type="http://schemas.openxmlformats.org/officeDocument/2006/relationships/image" Target="media/image4.jpe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F956C6-2A7C-438B-ACF2-9A85252697A5}">
  <ds:schemaRefs>
    <ds:schemaRef ds:uri="http://schemas.microsoft.com/sharepoint/v3/contenttype/forms"/>
  </ds:schemaRefs>
</ds:datastoreItem>
</file>

<file path=customXml/itemProps2.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3.xml><?xml version="1.0" encoding="utf-8"?>
<ds:datastoreItem xmlns:ds="http://schemas.openxmlformats.org/officeDocument/2006/customXml" ds:itemID="{86D3CC65-A211-4AA4-9E93-2F39639D48C7}">
  <ds:schemaRefs>
    <ds:schemaRef ds:uri="http://schemas.microsoft.com/office/2006/metadata/properties"/>
    <ds:schemaRef ds:uri="http://schemas.microsoft.com/office/infopath/2007/PartnerControls"/>
    <ds:schemaRef ds:uri="c319d61d-2005-46c1-b745-2d154ed3822a"/>
    <ds:schemaRef ds:uri="1b5d0ff9-ddc4-429e-a7d9-b8b8a70810cc"/>
  </ds:schemaRefs>
</ds:datastoreItem>
</file>

<file path=customXml/itemProps4.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QAWordTemplate_BlackBL_June2024_v2.dotx</Template>
  <TotalTime>2</TotalTime>
  <Pages>9</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Victoria Lloyd</cp:lastModifiedBy>
  <cp:revision>2</cp:revision>
  <cp:lastPrinted>2024-06-05T09:35:00Z</cp:lastPrinted>
  <dcterms:created xsi:type="dcterms:W3CDTF">2025-07-16T16:42:00Z</dcterms:created>
  <dcterms:modified xsi:type="dcterms:W3CDTF">2025-07-16T16:42:00Z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