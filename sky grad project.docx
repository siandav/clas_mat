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4D4A" w14:textId="77777777" w:rsidR="00813540" w:rsidRDefault="00813540" w:rsidP="007F513E"/>
    <w:p w14:paraId="29E10A3E" w14:textId="77777777" w:rsidR="007E2CF4" w:rsidRPr="007E2CF4" w:rsidRDefault="007E2CF4" w:rsidP="007E2CF4"/>
    <w:p w14:paraId="3952B7D4" w14:textId="77777777" w:rsidR="007E2CF4" w:rsidRPr="007E2CF4" w:rsidRDefault="007E2CF4" w:rsidP="007E2CF4"/>
    <w:p w14:paraId="3563088C" w14:textId="77777777" w:rsidR="007E2CF4" w:rsidRPr="007E2CF4" w:rsidRDefault="007E2CF4" w:rsidP="007E2CF4"/>
    <w:p w14:paraId="334BB61B" w14:textId="77777777" w:rsidR="007E2CF4" w:rsidRPr="007E2CF4" w:rsidRDefault="007E2CF4" w:rsidP="007E2CF4"/>
    <w:p w14:paraId="7A95FC14" w14:textId="77777777" w:rsidR="007E2CF4" w:rsidRPr="007E2CF4" w:rsidRDefault="007E2CF4" w:rsidP="007E2CF4"/>
    <w:p w14:paraId="66F47609" w14:textId="77777777" w:rsidR="007E2CF4" w:rsidRPr="007E2CF4" w:rsidRDefault="007E2CF4" w:rsidP="007E2CF4"/>
    <w:p w14:paraId="4B613154" w14:textId="77777777" w:rsidR="007E2CF4" w:rsidRPr="007E2CF4" w:rsidRDefault="007E2CF4" w:rsidP="007E2CF4"/>
    <w:p w14:paraId="6AAE393B" w14:textId="77777777" w:rsidR="007E2CF4" w:rsidRPr="007E2CF4" w:rsidRDefault="007E2CF4" w:rsidP="007E2CF4"/>
    <w:p w14:paraId="38D684D8" w14:textId="77777777" w:rsidR="007E2CF4" w:rsidRPr="007E2CF4" w:rsidRDefault="007E2CF4" w:rsidP="007E2CF4"/>
    <w:p w14:paraId="18B32857" w14:textId="77777777" w:rsidR="007E2CF4" w:rsidRPr="007E2CF4" w:rsidRDefault="007E2CF4" w:rsidP="007E2CF4"/>
    <w:p w14:paraId="2C1F4B3A" w14:textId="77777777" w:rsidR="007E2CF4" w:rsidRPr="007E2CF4" w:rsidRDefault="007E2CF4" w:rsidP="007E2CF4"/>
    <w:p w14:paraId="4795BDB2" w14:textId="77777777" w:rsidR="007E2CF4" w:rsidRPr="007E2CF4" w:rsidRDefault="007E2CF4" w:rsidP="007E2CF4"/>
    <w:p w14:paraId="569B3665" w14:textId="77777777" w:rsidR="007E2CF4" w:rsidRPr="007E2CF4" w:rsidRDefault="007E2CF4" w:rsidP="007E2CF4"/>
    <w:p w14:paraId="1B82ADA4" w14:textId="77777777" w:rsidR="007E2CF4" w:rsidRDefault="007E2CF4" w:rsidP="007E2CF4"/>
    <w:p w14:paraId="7F4C2419" w14:textId="77777777" w:rsidR="006A45C5" w:rsidRPr="007E2CF4" w:rsidRDefault="006A45C5" w:rsidP="007E2CF4"/>
    <w:p w14:paraId="2711C3C7" w14:textId="77777777" w:rsidR="007E2CF4" w:rsidRDefault="007E2CF4" w:rsidP="007E2CF4"/>
    <w:p w14:paraId="6F9063F6" w14:textId="77777777" w:rsidR="003A7644" w:rsidRPr="007E2CF4" w:rsidRDefault="003A7644" w:rsidP="007E2CF4"/>
    <w:p w14:paraId="1157B6D3" w14:textId="77777777" w:rsidR="007E2CF4" w:rsidRPr="007E2CF4" w:rsidRDefault="007E2CF4" w:rsidP="007E2CF4"/>
    <w:p w14:paraId="1680E5E3" w14:textId="3B6C606C" w:rsidR="007E2CF4" w:rsidRPr="00AA7CAF" w:rsidRDefault="00BF44F3" w:rsidP="00AA7CAF">
      <w:pPr>
        <w:pStyle w:val="Title"/>
      </w:pPr>
      <w:r>
        <w:t>Sky Graduate</w:t>
      </w:r>
      <w:r w:rsidR="00F22C12">
        <w:t xml:space="preserve"> Bootcamp</w:t>
      </w:r>
    </w:p>
    <w:p w14:paraId="69FFFA8C" w14:textId="70F62393" w:rsidR="007E2CF4" w:rsidRPr="00D96AC0" w:rsidRDefault="00F22C12" w:rsidP="00AA7CAF">
      <w:pPr>
        <w:pStyle w:val="Subtitle"/>
        <w:rPr>
          <w:rFonts w:ascii="Cambria" w:hAnsi="Cambria"/>
        </w:rPr>
      </w:pPr>
      <w:r>
        <w:rPr>
          <w:rFonts w:ascii="Cambria" w:hAnsi="Cambria"/>
        </w:rPr>
        <w:t>Case Study : Project</w:t>
      </w:r>
      <w:r w:rsidR="00D96AC0">
        <w:rPr>
          <w:rFonts w:ascii="Cambria" w:hAnsi="Cambria"/>
        </w:rPr>
        <w:t xml:space="preserve"> Brief</w:t>
      </w:r>
    </w:p>
    <w:p w14:paraId="1C3BB8D5" w14:textId="77777777" w:rsidR="007E2CF4" w:rsidRDefault="007E2CF4" w:rsidP="002A3720"/>
    <w:p w14:paraId="3A2E9367" w14:textId="77777777" w:rsidR="007E2CF4" w:rsidRDefault="007E2CF4" w:rsidP="002A3720"/>
    <w:p w14:paraId="27D9AFF6" w14:textId="5AF0ED3A" w:rsidR="007E2CF4" w:rsidRPr="00D96AC0" w:rsidRDefault="00D96AC0" w:rsidP="00AA7CAF">
      <w:pPr>
        <w:pStyle w:val="Date"/>
        <w:rPr>
          <w:rFonts w:ascii="Cambria" w:hAnsi="Cambria"/>
        </w:rPr>
      </w:pPr>
      <w:r>
        <w:t>Se</w:t>
      </w:r>
      <w:r>
        <w:rPr>
          <w:rFonts w:ascii="Cambria" w:hAnsi="Cambria"/>
        </w:rPr>
        <w:t xml:space="preserve">ptember </w:t>
      </w:r>
      <w:r w:rsidR="00C03126">
        <w:rPr>
          <w:rFonts w:ascii="Cambria" w:hAnsi="Cambria"/>
        </w:rPr>
        <w:t xml:space="preserve">– November </w:t>
      </w:r>
      <w:r>
        <w:rPr>
          <w:rFonts w:ascii="Cambria" w:hAnsi="Cambria"/>
        </w:rPr>
        <w:t>2025</w:t>
      </w:r>
    </w:p>
    <w:p w14:paraId="6540262A" w14:textId="77777777" w:rsidR="007E2CF4" w:rsidRDefault="007E2CF4" w:rsidP="007E2CF4"/>
    <w:p w14:paraId="69050321" w14:textId="77777777" w:rsidR="002A3720" w:rsidRPr="007E2CF4" w:rsidRDefault="002A3720" w:rsidP="007E2CF4">
      <w:pPr>
        <w:sectPr w:rsidR="002A3720" w:rsidRPr="007E2CF4" w:rsidSect="00CC14FB">
          <w:headerReference w:type="default" r:id="rId11"/>
          <w:footerReference w:type="default" r:id="rId12"/>
          <w:headerReference w:type="first" r:id="rId13"/>
          <w:pgSz w:w="11906" w:h="16838"/>
          <w:pgMar w:top="1701" w:right="851" w:bottom="851" w:left="851" w:header="709" w:footer="709" w:gutter="0"/>
          <w:pgNumType w:start="1"/>
          <w:cols w:space="708"/>
          <w:titlePg/>
          <w:docGrid w:linePitch="360"/>
        </w:sectPr>
      </w:pPr>
    </w:p>
    <w:sdt>
      <w:sdtPr>
        <w:rPr>
          <w:rFonts w:asciiTheme="minorHAnsi" w:eastAsiaTheme="minorHAnsi" w:hAnsiTheme="minorHAnsi" w:cstheme="minorBidi"/>
          <w:kern w:val="2"/>
          <w:sz w:val="24"/>
          <w:szCs w:val="24"/>
          <w:lang w:val="en-GB"/>
          <w14:ligatures w14:val="standardContextual"/>
        </w:rPr>
        <w:id w:val="-329068841"/>
        <w:docPartObj>
          <w:docPartGallery w:val="Table of Contents"/>
          <w:docPartUnique/>
        </w:docPartObj>
      </w:sdtPr>
      <w:sdtEndPr>
        <w:rPr>
          <w:b/>
          <w:bCs/>
          <w:noProof/>
        </w:rPr>
      </w:sdtEndPr>
      <w:sdtContent>
        <w:p w14:paraId="0055FC15" w14:textId="77777777" w:rsidR="009D3007" w:rsidRDefault="009D3007" w:rsidP="00922C9A">
          <w:pPr>
            <w:pStyle w:val="TOCHeading"/>
          </w:pPr>
          <w:r>
            <w:t>Contents</w:t>
          </w:r>
        </w:p>
        <w:p w14:paraId="25C28776" w14:textId="7B2EBC5B" w:rsidR="00F42078" w:rsidRDefault="009D3007">
          <w:pPr>
            <w:pStyle w:val="TOC1"/>
            <w:tabs>
              <w:tab w:val="left" w:pos="480"/>
              <w:tab w:val="right" w:leader="dot" w:pos="10194"/>
            </w:tabs>
            <w:rPr>
              <w:rFonts w:eastAsiaTheme="minorEastAsia"/>
              <w:noProof/>
              <w:color w:val="auto"/>
              <w:kern w:val="0"/>
              <w:sz w:val="22"/>
              <w:szCs w:val="22"/>
              <w:lang w:eastAsia="en-GB"/>
              <w14:ligatures w14:val="none"/>
            </w:rPr>
          </w:pPr>
          <w:r>
            <w:fldChar w:fldCharType="begin"/>
          </w:r>
          <w:r>
            <w:instrText xml:space="preserve"> TOC \o "1-4" \h \z \u </w:instrText>
          </w:r>
          <w:r>
            <w:fldChar w:fldCharType="separate"/>
          </w:r>
          <w:hyperlink w:anchor="_Toc203578177" w:history="1">
            <w:r w:rsidR="00F42078" w:rsidRPr="0007229B">
              <w:rPr>
                <w:rStyle w:val="Hyperlink"/>
                <w:rFonts w:ascii="Figtree ExtraBold" w:hAnsi="Figtree ExtraBold"/>
                <w:noProof/>
              </w:rPr>
              <w:t>1.</w:t>
            </w:r>
            <w:r w:rsidR="00F42078">
              <w:rPr>
                <w:rFonts w:eastAsiaTheme="minorEastAsia"/>
                <w:noProof/>
                <w:color w:val="auto"/>
                <w:kern w:val="0"/>
                <w:sz w:val="22"/>
                <w:szCs w:val="22"/>
                <w:lang w:eastAsia="en-GB"/>
                <w14:ligatures w14:val="none"/>
              </w:rPr>
              <w:tab/>
            </w:r>
            <w:r w:rsidR="00F42078" w:rsidRPr="0007229B">
              <w:rPr>
                <w:rStyle w:val="Hyperlink"/>
                <w:noProof/>
              </w:rPr>
              <w:t>Welcome to your case study briefing</w:t>
            </w:r>
            <w:r w:rsidR="00F42078">
              <w:rPr>
                <w:noProof/>
                <w:webHidden/>
              </w:rPr>
              <w:tab/>
            </w:r>
            <w:r w:rsidR="00F42078">
              <w:rPr>
                <w:noProof/>
                <w:webHidden/>
              </w:rPr>
              <w:fldChar w:fldCharType="begin"/>
            </w:r>
            <w:r w:rsidR="00F42078">
              <w:rPr>
                <w:noProof/>
                <w:webHidden/>
              </w:rPr>
              <w:instrText xml:space="preserve"> PAGEREF _Toc203578177 \h </w:instrText>
            </w:r>
            <w:r w:rsidR="00F42078">
              <w:rPr>
                <w:noProof/>
                <w:webHidden/>
              </w:rPr>
            </w:r>
            <w:r w:rsidR="00F42078">
              <w:rPr>
                <w:noProof/>
                <w:webHidden/>
              </w:rPr>
              <w:fldChar w:fldCharType="separate"/>
            </w:r>
            <w:r w:rsidR="00F42078">
              <w:rPr>
                <w:noProof/>
                <w:webHidden/>
              </w:rPr>
              <w:t>1</w:t>
            </w:r>
            <w:r w:rsidR="00F42078">
              <w:rPr>
                <w:noProof/>
                <w:webHidden/>
              </w:rPr>
              <w:fldChar w:fldCharType="end"/>
            </w:r>
          </w:hyperlink>
        </w:p>
        <w:p w14:paraId="32D385D8" w14:textId="1A08F5D1"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78" w:history="1">
            <w:r w:rsidRPr="0007229B">
              <w:rPr>
                <w:rStyle w:val="Hyperlink"/>
                <w:rFonts w:ascii="Figtree" w:hAnsi="Figtree"/>
                <w:noProof/>
              </w:rPr>
              <w:t>1.1.</w:t>
            </w:r>
            <w:r>
              <w:rPr>
                <w:rFonts w:eastAsiaTheme="minorEastAsia"/>
                <w:noProof/>
                <w:color w:val="auto"/>
                <w:kern w:val="0"/>
                <w:sz w:val="22"/>
                <w:szCs w:val="22"/>
                <w:lang w:eastAsia="en-GB"/>
                <w14:ligatures w14:val="none"/>
              </w:rPr>
              <w:tab/>
            </w:r>
            <w:r w:rsidRPr="0007229B">
              <w:rPr>
                <w:rStyle w:val="Hyperlink"/>
                <w:noProof/>
              </w:rPr>
              <w:t>Working methods</w:t>
            </w:r>
            <w:r>
              <w:rPr>
                <w:noProof/>
                <w:webHidden/>
              </w:rPr>
              <w:tab/>
            </w:r>
            <w:r>
              <w:rPr>
                <w:noProof/>
                <w:webHidden/>
              </w:rPr>
              <w:fldChar w:fldCharType="begin"/>
            </w:r>
            <w:r>
              <w:rPr>
                <w:noProof/>
                <w:webHidden/>
              </w:rPr>
              <w:instrText xml:space="preserve"> PAGEREF _Toc203578178 \h </w:instrText>
            </w:r>
            <w:r>
              <w:rPr>
                <w:noProof/>
                <w:webHidden/>
              </w:rPr>
            </w:r>
            <w:r>
              <w:rPr>
                <w:noProof/>
                <w:webHidden/>
              </w:rPr>
              <w:fldChar w:fldCharType="separate"/>
            </w:r>
            <w:r>
              <w:rPr>
                <w:noProof/>
                <w:webHidden/>
              </w:rPr>
              <w:t>1</w:t>
            </w:r>
            <w:r>
              <w:rPr>
                <w:noProof/>
                <w:webHidden/>
              </w:rPr>
              <w:fldChar w:fldCharType="end"/>
            </w:r>
          </w:hyperlink>
        </w:p>
        <w:p w14:paraId="77C29059" w14:textId="0E53A10B"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79" w:history="1">
            <w:r w:rsidRPr="0007229B">
              <w:rPr>
                <w:rStyle w:val="Hyperlink"/>
                <w:rFonts w:ascii="Figtree" w:hAnsi="Figtree"/>
                <w:noProof/>
              </w:rPr>
              <w:t>1.2.</w:t>
            </w:r>
            <w:r>
              <w:rPr>
                <w:rFonts w:eastAsiaTheme="minorEastAsia"/>
                <w:noProof/>
                <w:color w:val="auto"/>
                <w:kern w:val="0"/>
                <w:sz w:val="22"/>
                <w:szCs w:val="22"/>
                <w:lang w:eastAsia="en-GB"/>
                <w14:ligatures w14:val="none"/>
              </w:rPr>
              <w:tab/>
            </w:r>
            <w:r w:rsidRPr="0007229B">
              <w:rPr>
                <w:rStyle w:val="Hyperlink"/>
                <w:noProof/>
              </w:rPr>
              <w:t>Cross functional teams</w:t>
            </w:r>
            <w:r>
              <w:rPr>
                <w:noProof/>
                <w:webHidden/>
              </w:rPr>
              <w:tab/>
            </w:r>
            <w:r>
              <w:rPr>
                <w:noProof/>
                <w:webHidden/>
              </w:rPr>
              <w:fldChar w:fldCharType="begin"/>
            </w:r>
            <w:r>
              <w:rPr>
                <w:noProof/>
                <w:webHidden/>
              </w:rPr>
              <w:instrText xml:space="preserve"> PAGEREF _Toc203578179 \h </w:instrText>
            </w:r>
            <w:r>
              <w:rPr>
                <w:noProof/>
                <w:webHidden/>
              </w:rPr>
            </w:r>
            <w:r>
              <w:rPr>
                <w:noProof/>
                <w:webHidden/>
              </w:rPr>
              <w:fldChar w:fldCharType="separate"/>
            </w:r>
            <w:r>
              <w:rPr>
                <w:noProof/>
                <w:webHidden/>
              </w:rPr>
              <w:t>1</w:t>
            </w:r>
            <w:r>
              <w:rPr>
                <w:noProof/>
                <w:webHidden/>
              </w:rPr>
              <w:fldChar w:fldCharType="end"/>
            </w:r>
          </w:hyperlink>
        </w:p>
        <w:p w14:paraId="7E28A136" w14:textId="344133E3"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80" w:history="1">
            <w:r w:rsidRPr="0007229B">
              <w:rPr>
                <w:rStyle w:val="Hyperlink"/>
                <w:rFonts w:ascii="Figtree" w:hAnsi="Figtree"/>
                <w:noProof/>
              </w:rPr>
              <w:t>1.3.</w:t>
            </w:r>
            <w:r>
              <w:rPr>
                <w:rFonts w:eastAsiaTheme="minorEastAsia"/>
                <w:noProof/>
                <w:color w:val="auto"/>
                <w:kern w:val="0"/>
                <w:sz w:val="22"/>
                <w:szCs w:val="22"/>
                <w:lang w:eastAsia="en-GB"/>
                <w14:ligatures w14:val="none"/>
              </w:rPr>
              <w:tab/>
            </w:r>
            <w:r w:rsidRPr="0007229B">
              <w:rPr>
                <w:rStyle w:val="Hyperlink"/>
                <w:noProof/>
              </w:rPr>
              <w:t>The Showcase – what to expect</w:t>
            </w:r>
            <w:r>
              <w:rPr>
                <w:noProof/>
                <w:webHidden/>
              </w:rPr>
              <w:tab/>
            </w:r>
            <w:r>
              <w:rPr>
                <w:noProof/>
                <w:webHidden/>
              </w:rPr>
              <w:fldChar w:fldCharType="begin"/>
            </w:r>
            <w:r>
              <w:rPr>
                <w:noProof/>
                <w:webHidden/>
              </w:rPr>
              <w:instrText xml:space="preserve"> PAGEREF _Toc203578180 \h </w:instrText>
            </w:r>
            <w:r>
              <w:rPr>
                <w:noProof/>
                <w:webHidden/>
              </w:rPr>
            </w:r>
            <w:r>
              <w:rPr>
                <w:noProof/>
                <w:webHidden/>
              </w:rPr>
              <w:fldChar w:fldCharType="separate"/>
            </w:r>
            <w:r>
              <w:rPr>
                <w:noProof/>
                <w:webHidden/>
              </w:rPr>
              <w:t>2</w:t>
            </w:r>
            <w:r>
              <w:rPr>
                <w:noProof/>
                <w:webHidden/>
              </w:rPr>
              <w:fldChar w:fldCharType="end"/>
            </w:r>
          </w:hyperlink>
        </w:p>
        <w:p w14:paraId="77BD909F" w14:textId="78AD963B"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81" w:history="1">
            <w:r w:rsidRPr="0007229B">
              <w:rPr>
                <w:rStyle w:val="Hyperlink"/>
                <w:rFonts w:ascii="Figtree" w:hAnsi="Figtree"/>
                <w:noProof/>
              </w:rPr>
              <w:t>1.4.</w:t>
            </w:r>
            <w:r>
              <w:rPr>
                <w:rFonts w:eastAsiaTheme="minorEastAsia"/>
                <w:noProof/>
                <w:color w:val="auto"/>
                <w:kern w:val="0"/>
                <w:sz w:val="22"/>
                <w:szCs w:val="22"/>
                <w:lang w:eastAsia="en-GB"/>
                <w14:ligatures w14:val="none"/>
              </w:rPr>
              <w:tab/>
            </w:r>
            <w:r w:rsidRPr="0007229B">
              <w:rPr>
                <w:rStyle w:val="Hyperlink"/>
                <w:noProof/>
              </w:rPr>
              <w:t>Technologies</w:t>
            </w:r>
            <w:r>
              <w:rPr>
                <w:noProof/>
                <w:webHidden/>
              </w:rPr>
              <w:tab/>
            </w:r>
            <w:r>
              <w:rPr>
                <w:noProof/>
                <w:webHidden/>
              </w:rPr>
              <w:fldChar w:fldCharType="begin"/>
            </w:r>
            <w:r>
              <w:rPr>
                <w:noProof/>
                <w:webHidden/>
              </w:rPr>
              <w:instrText xml:space="preserve"> PAGEREF _Toc203578181 \h </w:instrText>
            </w:r>
            <w:r>
              <w:rPr>
                <w:noProof/>
                <w:webHidden/>
              </w:rPr>
            </w:r>
            <w:r>
              <w:rPr>
                <w:noProof/>
                <w:webHidden/>
              </w:rPr>
              <w:fldChar w:fldCharType="separate"/>
            </w:r>
            <w:r>
              <w:rPr>
                <w:noProof/>
                <w:webHidden/>
              </w:rPr>
              <w:t>2</w:t>
            </w:r>
            <w:r>
              <w:rPr>
                <w:noProof/>
                <w:webHidden/>
              </w:rPr>
              <w:fldChar w:fldCharType="end"/>
            </w:r>
          </w:hyperlink>
        </w:p>
        <w:p w14:paraId="3E621547" w14:textId="6E887A34"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82" w:history="1">
            <w:r w:rsidRPr="0007229B">
              <w:rPr>
                <w:rStyle w:val="Hyperlink"/>
                <w:rFonts w:ascii="Figtree" w:hAnsi="Figtree"/>
                <w:noProof/>
              </w:rPr>
              <w:t>1.5.</w:t>
            </w:r>
            <w:r>
              <w:rPr>
                <w:rFonts w:eastAsiaTheme="minorEastAsia"/>
                <w:noProof/>
                <w:color w:val="auto"/>
                <w:kern w:val="0"/>
                <w:sz w:val="22"/>
                <w:szCs w:val="22"/>
                <w:lang w:eastAsia="en-GB"/>
                <w14:ligatures w14:val="none"/>
              </w:rPr>
              <w:tab/>
            </w:r>
            <w:r w:rsidRPr="0007229B">
              <w:rPr>
                <w:rStyle w:val="Hyperlink"/>
                <w:noProof/>
              </w:rPr>
              <w:t>Project artefacts</w:t>
            </w:r>
            <w:r>
              <w:rPr>
                <w:noProof/>
                <w:webHidden/>
              </w:rPr>
              <w:tab/>
            </w:r>
            <w:r>
              <w:rPr>
                <w:noProof/>
                <w:webHidden/>
              </w:rPr>
              <w:fldChar w:fldCharType="begin"/>
            </w:r>
            <w:r>
              <w:rPr>
                <w:noProof/>
                <w:webHidden/>
              </w:rPr>
              <w:instrText xml:space="preserve"> PAGEREF _Toc203578182 \h </w:instrText>
            </w:r>
            <w:r>
              <w:rPr>
                <w:noProof/>
                <w:webHidden/>
              </w:rPr>
            </w:r>
            <w:r>
              <w:rPr>
                <w:noProof/>
                <w:webHidden/>
              </w:rPr>
              <w:fldChar w:fldCharType="separate"/>
            </w:r>
            <w:r>
              <w:rPr>
                <w:noProof/>
                <w:webHidden/>
              </w:rPr>
              <w:t>2</w:t>
            </w:r>
            <w:r>
              <w:rPr>
                <w:noProof/>
                <w:webHidden/>
              </w:rPr>
              <w:fldChar w:fldCharType="end"/>
            </w:r>
          </w:hyperlink>
        </w:p>
        <w:p w14:paraId="53D725D3" w14:textId="6D3B92E5" w:rsidR="00F42078" w:rsidRDefault="00F42078">
          <w:pPr>
            <w:pStyle w:val="TOC1"/>
            <w:tabs>
              <w:tab w:val="left" w:pos="480"/>
              <w:tab w:val="right" w:leader="dot" w:pos="10194"/>
            </w:tabs>
            <w:rPr>
              <w:rFonts w:eastAsiaTheme="minorEastAsia"/>
              <w:noProof/>
              <w:color w:val="auto"/>
              <w:kern w:val="0"/>
              <w:sz w:val="22"/>
              <w:szCs w:val="22"/>
              <w:lang w:eastAsia="en-GB"/>
              <w14:ligatures w14:val="none"/>
            </w:rPr>
          </w:pPr>
          <w:hyperlink w:anchor="_Toc203578183" w:history="1">
            <w:r w:rsidRPr="0007229B">
              <w:rPr>
                <w:rStyle w:val="Hyperlink"/>
                <w:rFonts w:ascii="Figtree ExtraBold" w:hAnsi="Figtree ExtraBold"/>
                <w:noProof/>
              </w:rPr>
              <w:t>2.</w:t>
            </w:r>
            <w:r>
              <w:rPr>
                <w:rFonts w:eastAsiaTheme="minorEastAsia"/>
                <w:noProof/>
                <w:color w:val="auto"/>
                <w:kern w:val="0"/>
                <w:sz w:val="22"/>
                <w:szCs w:val="22"/>
                <w:lang w:eastAsia="en-GB"/>
                <w14:ligatures w14:val="none"/>
              </w:rPr>
              <w:tab/>
            </w:r>
            <w:r w:rsidRPr="0007229B">
              <w:rPr>
                <w:rStyle w:val="Hyperlink"/>
                <w:noProof/>
              </w:rPr>
              <w:t>Case study objectives</w:t>
            </w:r>
            <w:r>
              <w:rPr>
                <w:noProof/>
                <w:webHidden/>
              </w:rPr>
              <w:tab/>
            </w:r>
            <w:r>
              <w:rPr>
                <w:noProof/>
                <w:webHidden/>
              </w:rPr>
              <w:fldChar w:fldCharType="begin"/>
            </w:r>
            <w:r>
              <w:rPr>
                <w:noProof/>
                <w:webHidden/>
              </w:rPr>
              <w:instrText xml:space="preserve"> PAGEREF _Toc203578183 \h </w:instrText>
            </w:r>
            <w:r>
              <w:rPr>
                <w:noProof/>
                <w:webHidden/>
              </w:rPr>
            </w:r>
            <w:r>
              <w:rPr>
                <w:noProof/>
                <w:webHidden/>
              </w:rPr>
              <w:fldChar w:fldCharType="separate"/>
            </w:r>
            <w:r>
              <w:rPr>
                <w:noProof/>
                <w:webHidden/>
              </w:rPr>
              <w:t>3</w:t>
            </w:r>
            <w:r>
              <w:rPr>
                <w:noProof/>
                <w:webHidden/>
              </w:rPr>
              <w:fldChar w:fldCharType="end"/>
            </w:r>
          </w:hyperlink>
        </w:p>
        <w:p w14:paraId="7FD2F21B" w14:textId="469B0AFE"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84" w:history="1">
            <w:r w:rsidRPr="0007229B">
              <w:rPr>
                <w:rStyle w:val="Hyperlink"/>
                <w:rFonts w:ascii="Figtree" w:hAnsi="Figtree"/>
                <w:noProof/>
              </w:rPr>
              <w:t>2.1.</w:t>
            </w:r>
            <w:r>
              <w:rPr>
                <w:rFonts w:eastAsiaTheme="minorEastAsia"/>
                <w:noProof/>
                <w:color w:val="auto"/>
                <w:kern w:val="0"/>
                <w:sz w:val="22"/>
                <w:szCs w:val="22"/>
                <w:lang w:eastAsia="en-GB"/>
                <w14:ligatures w14:val="none"/>
              </w:rPr>
              <w:tab/>
            </w:r>
            <w:r w:rsidRPr="0007229B">
              <w:rPr>
                <w:rStyle w:val="Hyperlink"/>
                <w:noProof/>
              </w:rPr>
              <w:t>Product Ideas</w:t>
            </w:r>
            <w:r>
              <w:rPr>
                <w:noProof/>
                <w:webHidden/>
              </w:rPr>
              <w:tab/>
            </w:r>
            <w:r>
              <w:rPr>
                <w:noProof/>
                <w:webHidden/>
              </w:rPr>
              <w:fldChar w:fldCharType="begin"/>
            </w:r>
            <w:r>
              <w:rPr>
                <w:noProof/>
                <w:webHidden/>
              </w:rPr>
              <w:instrText xml:space="preserve"> PAGEREF _Toc203578184 \h </w:instrText>
            </w:r>
            <w:r>
              <w:rPr>
                <w:noProof/>
                <w:webHidden/>
              </w:rPr>
            </w:r>
            <w:r>
              <w:rPr>
                <w:noProof/>
                <w:webHidden/>
              </w:rPr>
              <w:fldChar w:fldCharType="separate"/>
            </w:r>
            <w:r>
              <w:rPr>
                <w:noProof/>
                <w:webHidden/>
              </w:rPr>
              <w:t>3</w:t>
            </w:r>
            <w:r>
              <w:rPr>
                <w:noProof/>
                <w:webHidden/>
              </w:rPr>
              <w:fldChar w:fldCharType="end"/>
            </w:r>
          </w:hyperlink>
        </w:p>
        <w:p w14:paraId="5A9EE992" w14:textId="1C7C917B"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85" w:history="1">
            <w:r w:rsidRPr="0007229B">
              <w:rPr>
                <w:rStyle w:val="Hyperlink"/>
                <w:rFonts w:ascii="Figtree" w:hAnsi="Figtree"/>
                <w:noProof/>
              </w:rPr>
              <w:t>2.2.</w:t>
            </w:r>
            <w:r>
              <w:rPr>
                <w:rFonts w:eastAsiaTheme="minorEastAsia"/>
                <w:noProof/>
                <w:color w:val="auto"/>
                <w:kern w:val="0"/>
                <w:sz w:val="22"/>
                <w:szCs w:val="22"/>
                <w:lang w:eastAsia="en-GB"/>
                <w14:ligatures w14:val="none"/>
              </w:rPr>
              <w:tab/>
            </w:r>
            <w:r w:rsidRPr="0007229B">
              <w:rPr>
                <w:rStyle w:val="Hyperlink"/>
                <w:noProof/>
              </w:rPr>
              <w:t>Case study iterations</w:t>
            </w:r>
            <w:r>
              <w:rPr>
                <w:noProof/>
                <w:webHidden/>
              </w:rPr>
              <w:tab/>
            </w:r>
            <w:r>
              <w:rPr>
                <w:noProof/>
                <w:webHidden/>
              </w:rPr>
              <w:fldChar w:fldCharType="begin"/>
            </w:r>
            <w:r>
              <w:rPr>
                <w:noProof/>
                <w:webHidden/>
              </w:rPr>
              <w:instrText xml:space="preserve"> PAGEREF _Toc203578185 \h </w:instrText>
            </w:r>
            <w:r>
              <w:rPr>
                <w:noProof/>
                <w:webHidden/>
              </w:rPr>
            </w:r>
            <w:r>
              <w:rPr>
                <w:noProof/>
                <w:webHidden/>
              </w:rPr>
              <w:fldChar w:fldCharType="separate"/>
            </w:r>
            <w:r>
              <w:rPr>
                <w:noProof/>
                <w:webHidden/>
              </w:rPr>
              <w:t>5</w:t>
            </w:r>
            <w:r>
              <w:rPr>
                <w:noProof/>
                <w:webHidden/>
              </w:rPr>
              <w:fldChar w:fldCharType="end"/>
            </w:r>
          </w:hyperlink>
        </w:p>
        <w:p w14:paraId="1D73784F" w14:textId="67C28A99" w:rsidR="00F42078" w:rsidRDefault="00F42078">
          <w:pPr>
            <w:pStyle w:val="TOC3"/>
            <w:tabs>
              <w:tab w:val="left" w:pos="1320"/>
              <w:tab w:val="right" w:leader="dot" w:pos="10194"/>
            </w:tabs>
            <w:rPr>
              <w:rFonts w:eastAsiaTheme="minorEastAsia"/>
              <w:noProof/>
              <w:color w:val="auto"/>
              <w:kern w:val="0"/>
              <w:sz w:val="22"/>
              <w:szCs w:val="22"/>
              <w:lang w:eastAsia="en-GB"/>
              <w14:ligatures w14:val="none"/>
            </w:rPr>
          </w:pPr>
          <w:hyperlink w:anchor="_Toc203578186" w:history="1">
            <w:r w:rsidRPr="0007229B">
              <w:rPr>
                <w:rStyle w:val="Hyperlink"/>
                <w:rFonts w:ascii="Figtree" w:hAnsi="Figtree"/>
                <w:noProof/>
              </w:rPr>
              <w:t>2.2.1.</w:t>
            </w:r>
            <w:r>
              <w:rPr>
                <w:rFonts w:eastAsiaTheme="minorEastAsia"/>
                <w:noProof/>
                <w:color w:val="auto"/>
                <w:kern w:val="0"/>
                <w:sz w:val="22"/>
                <w:szCs w:val="22"/>
                <w:lang w:eastAsia="en-GB"/>
                <w14:ligatures w14:val="none"/>
              </w:rPr>
              <w:tab/>
            </w:r>
            <w:r w:rsidRPr="0007229B">
              <w:rPr>
                <w:rStyle w:val="Hyperlink"/>
                <w:noProof/>
              </w:rPr>
              <w:t>MVP</w:t>
            </w:r>
            <w:r>
              <w:rPr>
                <w:noProof/>
                <w:webHidden/>
              </w:rPr>
              <w:tab/>
            </w:r>
            <w:r>
              <w:rPr>
                <w:noProof/>
                <w:webHidden/>
              </w:rPr>
              <w:fldChar w:fldCharType="begin"/>
            </w:r>
            <w:r>
              <w:rPr>
                <w:noProof/>
                <w:webHidden/>
              </w:rPr>
              <w:instrText xml:space="preserve"> PAGEREF _Toc203578186 \h </w:instrText>
            </w:r>
            <w:r>
              <w:rPr>
                <w:noProof/>
                <w:webHidden/>
              </w:rPr>
            </w:r>
            <w:r>
              <w:rPr>
                <w:noProof/>
                <w:webHidden/>
              </w:rPr>
              <w:fldChar w:fldCharType="separate"/>
            </w:r>
            <w:r>
              <w:rPr>
                <w:noProof/>
                <w:webHidden/>
              </w:rPr>
              <w:t>5</w:t>
            </w:r>
            <w:r>
              <w:rPr>
                <w:noProof/>
                <w:webHidden/>
              </w:rPr>
              <w:fldChar w:fldCharType="end"/>
            </w:r>
          </w:hyperlink>
        </w:p>
        <w:p w14:paraId="71DB223F" w14:textId="238847E8" w:rsidR="00F42078" w:rsidRDefault="00F42078">
          <w:pPr>
            <w:pStyle w:val="TOC3"/>
            <w:tabs>
              <w:tab w:val="left" w:pos="1320"/>
              <w:tab w:val="right" w:leader="dot" w:pos="10194"/>
            </w:tabs>
            <w:rPr>
              <w:rFonts w:eastAsiaTheme="minorEastAsia"/>
              <w:noProof/>
              <w:color w:val="auto"/>
              <w:kern w:val="0"/>
              <w:sz w:val="22"/>
              <w:szCs w:val="22"/>
              <w:lang w:eastAsia="en-GB"/>
              <w14:ligatures w14:val="none"/>
            </w:rPr>
          </w:pPr>
          <w:hyperlink w:anchor="_Toc203578187" w:history="1">
            <w:r w:rsidRPr="0007229B">
              <w:rPr>
                <w:rStyle w:val="Hyperlink"/>
                <w:rFonts w:ascii="Figtree" w:hAnsi="Figtree"/>
                <w:noProof/>
              </w:rPr>
              <w:t>2.2.2.</w:t>
            </w:r>
            <w:r>
              <w:rPr>
                <w:rFonts w:eastAsiaTheme="minorEastAsia"/>
                <w:noProof/>
                <w:color w:val="auto"/>
                <w:kern w:val="0"/>
                <w:sz w:val="22"/>
                <w:szCs w:val="22"/>
                <w:lang w:eastAsia="en-GB"/>
                <w14:ligatures w14:val="none"/>
              </w:rPr>
              <w:tab/>
            </w:r>
            <w:r w:rsidRPr="0007229B">
              <w:rPr>
                <w:rStyle w:val="Hyperlink"/>
                <w:noProof/>
              </w:rPr>
              <w:t>Prototype product</w:t>
            </w:r>
            <w:r>
              <w:rPr>
                <w:noProof/>
                <w:webHidden/>
              </w:rPr>
              <w:tab/>
            </w:r>
            <w:r>
              <w:rPr>
                <w:noProof/>
                <w:webHidden/>
              </w:rPr>
              <w:fldChar w:fldCharType="begin"/>
            </w:r>
            <w:r>
              <w:rPr>
                <w:noProof/>
                <w:webHidden/>
              </w:rPr>
              <w:instrText xml:space="preserve"> PAGEREF _Toc203578187 \h </w:instrText>
            </w:r>
            <w:r>
              <w:rPr>
                <w:noProof/>
                <w:webHidden/>
              </w:rPr>
            </w:r>
            <w:r>
              <w:rPr>
                <w:noProof/>
                <w:webHidden/>
              </w:rPr>
              <w:fldChar w:fldCharType="separate"/>
            </w:r>
            <w:r>
              <w:rPr>
                <w:noProof/>
                <w:webHidden/>
              </w:rPr>
              <w:t>5</w:t>
            </w:r>
            <w:r>
              <w:rPr>
                <w:noProof/>
                <w:webHidden/>
              </w:rPr>
              <w:fldChar w:fldCharType="end"/>
            </w:r>
          </w:hyperlink>
        </w:p>
        <w:p w14:paraId="7EBDC9E3" w14:textId="7F5C0C82" w:rsidR="00F42078" w:rsidRDefault="00F42078">
          <w:pPr>
            <w:pStyle w:val="TOC3"/>
            <w:tabs>
              <w:tab w:val="left" w:pos="1320"/>
              <w:tab w:val="right" w:leader="dot" w:pos="10194"/>
            </w:tabs>
            <w:rPr>
              <w:rFonts w:eastAsiaTheme="minorEastAsia"/>
              <w:noProof/>
              <w:color w:val="auto"/>
              <w:kern w:val="0"/>
              <w:sz w:val="22"/>
              <w:szCs w:val="22"/>
              <w:lang w:eastAsia="en-GB"/>
              <w14:ligatures w14:val="none"/>
            </w:rPr>
          </w:pPr>
          <w:hyperlink w:anchor="_Toc203578188" w:history="1">
            <w:r w:rsidRPr="0007229B">
              <w:rPr>
                <w:rStyle w:val="Hyperlink"/>
                <w:rFonts w:ascii="Figtree" w:hAnsi="Figtree"/>
                <w:noProof/>
              </w:rPr>
              <w:t>2.2.3.</w:t>
            </w:r>
            <w:r>
              <w:rPr>
                <w:rFonts w:eastAsiaTheme="minorEastAsia"/>
                <w:noProof/>
                <w:color w:val="auto"/>
                <w:kern w:val="0"/>
                <w:sz w:val="22"/>
                <w:szCs w:val="22"/>
                <w:lang w:eastAsia="en-GB"/>
                <w14:ligatures w14:val="none"/>
              </w:rPr>
              <w:tab/>
            </w:r>
            <w:r w:rsidRPr="0007229B">
              <w:rPr>
                <w:rStyle w:val="Hyperlink"/>
                <w:noProof/>
              </w:rPr>
              <w:t>Improved prototype</w:t>
            </w:r>
            <w:r>
              <w:rPr>
                <w:noProof/>
                <w:webHidden/>
              </w:rPr>
              <w:tab/>
            </w:r>
            <w:r>
              <w:rPr>
                <w:noProof/>
                <w:webHidden/>
              </w:rPr>
              <w:fldChar w:fldCharType="begin"/>
            </w:r>
            <w:r>
              <w:rPr>
                <w:noProof/>
                <w:webHidden/>
              </w:rPr>
              <w:instrText xml:space="preserve"> PAGEREF _Toc203578188 \h </w:instrText>
            </w:r>
            <w:r>
              <w:rPr>
                <w:noProof/>
                <w:webHidden/>
              </w:rPr>
            </w:r>
            <w:r>
              <w:rPr>
                <w:noProof/>
                <w:webHidden/>
              </w:rPr>
              <w:fldChar w:fldCharType="separate"/>
            </w:r>
            <w:r>
              <w:rPr>
                <w:noProof/>
                <w:webHidden/>
              </w:rPr>
              <w:t>5</w:t>
            </w:r>
            <w:r>
              <w:rPr>
                <w:noProof/>
                <w:webHidden/>
              </w:rPr>
              <w:fldChar w:fldCharType="end"/>
            </w:r>
          </w:hyperlink>
        </w:p>
        <w:p w14:paraId="51F7052C" w14:textId="66C33F96" w:rsidR="00F42078" w:rsidRDefault="00F42078">
          <w:pPr>
            <w:pStyle w:val="TOC2"/>
            <w:tabs>
              <w:tab w:val="left" w:pos="880"/>
              <w:tab w:val="right" w:leader="dot" w:pos="10194"/>
            </w:tabs>
            <w:rPr>
              <w:rFonts w:eastAsiaTheme="minorEastAsia"/>
              <w:noProof/>
              <w:color w:val="auto"/>
              <w:kern w:val="0"/>
              <w:sz w:val="22"/>
              <w:szCs w:val="22"/>
              <w:lang w:eastAsia="en-GB"/>
              <w14:ligatures w14:val="none"/>
            </w:rPr>
          </w:pPr>
          <w:hyperlink w:anchor="_Toc203578189" w:history="1">
            <w:r w:rsidRPr="0007229B">
              <w:rPr>
                <w:rStyle w:val="Hyperlink"/>
                <w:rFonts w:ascii="Figtree" w:hAnsi="Figtree"/>
                <w:noProof/>
              </w:rPr>
              <w:t>2.3.</w:t>
            </w:r>
            <w:r>
              <w:rPr>
                <w:rFonts w:eastAsiaTheme="minorEastAsia"/>
                <w:noProof/>
                <w:color w:val="auto"/>
                <w:kern w:val="0"/>
                <w:sz w:val="22"/>
                <w:szCs w:val="22"/>
                <w:lang w:eastAsia="en-GB"/>
                <w14:ligatures w14:val="none"/>
              </w:rPr>
              <w:tab/>
            </w:r>
            <w:r w:rsidRPr="0007229B">
              <w:rPr>
                <w:rStyle w:val="Hyperlink"/>
                <w:noProof/>
              </w:rPr>
              <w:t>Stretch objectives</w:t>
            </w:r>
            <w:r>
              <w:rPr>
                <w:noProof/>
                <w:webHidden/>
              </w:rPr>
              <w:tab/>
            </w:r>
            <w:r>
              <w:rPr>
                <w:noProof/>
                <w:webHidden/>
              </w:rPr>
              <w:fldChar w:fldCharType="begin"/>
            </w:r>
            <w:r>
              <w:rPr>
                <w:noProof/>
                <w:webHidden/>
              </w:rPr>
              <w:instrText xml:space="preserve"> PAGEREF _Toc203578189 \h </w:instrText>
            </w:r>
            <w:r>
              <w:rPr>
                <w:noProof/>
                <w:webHidden/>
              </w:rPr>
            </w:r>
            <w:r>
              <w:rPr>
                <w:noProof/>
                <w:webHidden/>
              </w:rPr>
              <w:fldChar w:fldCharType="separate"/>
            </w:r>
            <w:r>
              <w:rPr>
                <w:noProof/>
                <w:webHidden/>
              </w:rPr>
              <w:t>5</w:t>
            </w:r>
            <w:r>
              <w:rPr>
                <w:noProof/>
                <w:webHidden/>
              </w:rPr>
              <w:fldChar w:fldCharType="end"/>
            </w:r>
          </w:hyperlink>
        </w:p>
        <w:p w14:paraId="0C8E3EA2" w14:textId="541C28BA" w:rsidR="00F42078" w:rsidRDefault="00F42078">
          <w:pPr>
            <w:pStyle w:val="TOC1"/>
            <w:tabs>
              <w:tab w:val="left" w:pos="480"/>
              <w:tab w:val="right" w:leader="dot" w:pos="10194"/>
            </w:tabs>
            <w:rPr>
              <w:rFonts w:eastAsiaTheme="minorEastAsia"/>
              <w:noProof/>
              <w:color w:val="auto"/>
              <w:kern w:val="0"/>
              <w:sz w:val="22"/>
              <w:szCs w:val="22"/>
              <w:lang w:eastAsia="en-GB"/>
              <w14:ligatures w14:val="none"/>
            </w:rPr>
          </w:pPr>
          <w:hyperlink w:anchor="_Toc203578190" w:history="1">
            <w:r w:rsidRPr="0007229B">
              <w:rPr>
                <w:rStyle w:val="Hyperlink"/>
                <w:rFonts w:ascii="Figtree ExtraBold" w:hAnsi="Figtree ExtraBold"/>
                <w:noProof/>
              </w:rPr>
              <w:t>3.</w:t>
            </w:r>
            <w:r>
              <w:rPr>
                <w:rFonts w:eastAsiaTheme="minorEastAsia"/>
                <w:noProof/>
                <w:color w:val="auto"/>
                <w:kern w:val="0"/>
                <w:sz w:val="22"/>
                <w:szCs w:val="22"/>
                <w:lang w:eastAsia="en-GB"/>
                <w14:ligatures w14:val="none"/>
              </w:rPr>
              <w:tab/>
            </w:r>
            <w:r w:rsidRPr="0007229B">
              <w:rPr>
                <w:rStyle w:val="Hyperlink"/>
                <w:noProof/>
              </w:rPr>
              <w:t>Tips for a good project</w:t>
            </w:r>
            <w:r>
              <w:rPr>
                <w:noProof/>
                <w:webHidden/>
              </w:rPr>
              <w:tab/>
            </w:r>
            <w:r>
              <w:rPr>
                <w:noProof/>
                <w:webHidden/>
              </w:rPr>
              <w:fldChar w:fldCharType="begin"/>
            </w:r>
            <w:r>
              <w:rPr>
                <w:noProof/>
                <w:webHidden/>
              </w:rPr>
              <w:instrText xml:space="preserve"> PAGEREF _Toc203578190 \h </w:instrText>
            </w:r>
            <w:r>
              <w:rPr>
                <w:noProof/>
                <w:webHidden/>
              </w:rPr>
            </w:r>
            <w:r>
              <w:rPr>
                <w:noProof/>
                <w:webHidden/>
              </w:rPr>
              <w:fldChar w:fldCharType="separate"/>
            </w:r>
            <w:r>
              <w:rPr>
                <w:noProof/>
                <w:webHidden/>
              </w:rPr>
              <w:t>6</w:t>
            </w:r>
            <w:r>
              <w:rPr>
                <w:noProof/>
                <w:webHidden/>
              </w:rPr>
              <w:fldChar w:fldCharType="end"/>
            </w:r>
          </w:hyperlink>
        </w:p>
        <w:p w14:paraId="42F821C0" w14:textId="48057191" w:rsidR="009D3007" w:rsidRDefault="009D3007">
          <w:r>
            <w:fldChar w:fldCharType="end"/>
          </w:r>
        </w:p>
      </w:sdtContent>
    </w:sdt>
    <w:p w14:paraId="443389EF" w14:textId="77777777" w:rsidR="009D3007" w:rsidRDefault="009D3007" w:rsidP="00922C9A">
      <w:pPr>
        <w:pStyle w:val="Heading1"/>
        <w:sectPr w:rsidR="009D3007" w:rsidSect="00E93347">
          <w:headerReference w:type="default" r:id="rId14"/>
          <w:headerReference w:type="first" r:id="rId15"/>
          <w:footerReference w:type="first" r:id="rId16"/>
          <w:pgSz w:w="11906" w:h="16838"/>
          <w:pgMar w:top="1701" w:right="851" w:bottom="851" w:left="851" w:header="567" w:footer="567" w:gutter="0"/>
          <w:pgNumType w:fmt="lowerRoman" w:start="1"/>
          <w:cols w:space="708"/>
          <w:docGrid w:linePitch="360"/>
        </w:sectPr>
      </w:pPr>
    </w:p>
    <w:p w14:paraId="54DE7F47" w14:textId="052D9EDF" w:rsidR="00524EC7" w:rsidRDefault="0079317E" w:rsidP="00425996">
      <w:pPr>
        <w:pStyle w:val="Heading1"/>
      </w:pPr>
      <w:bookmarkStart w:id="0" w:name="_Hlk170215426"/>
      <w:bookmarkStart w:id="1" w:name="_Toc203578177"/>
      <w:r>
        <w:lastRenderedPageBreak/>
        <w:t xml:space="preserve">Welcome to your </w:t>
      </w:r>
      <w:r w:rsidR="00DA395A">
        <w:t>case study</w:t>
      </w:r>
      <w:r>
        <w:t xml:space="preserve"> briefing</w:t>
      </w:r>
      <w:bookmarkEnd w:id="1"/>
      <w:r>
        <w:t xml:space="preserve"> </w:t>
      </w:r>
    </w:p>
    <w:p w14:paraId="6AA05BB5" w14:textId="59F68AAF" w:rsidR="00B43120" w:rsidRDefault="0079317E" w:rsidP="00F22C12">
      <w:r>
        <w:t xml:space="preserve">This document will run you through how the </w:t>
      </w:r>
      <w:r w:rsidR="00295481">
        <w:t xml:space="preserve">case study </w:t>
      </w:r>
      <w:r>
        <w:t>project will run, what are the roles and expected deliverables</w:t>
      </w:r>
      <w:r w:rsidR="0019198C">
        <w:t xml:space="preserve">, how to approach the project and the </w:t>
      </w:r>
      <w:r w:rsidR="003925DB">
        <w:t>applications</w:t>
      </w:r>
      <w:r w:rsidR="0019198C">
        <w:t xml:space="preserve"> we are proposing that you work on. </w:t>
      </w:r>
      <w:r w:rsidR="00B43120" w:rsidRPr="00B43120">
        <w:t xml:space="preserve">You are provided with six case study </w:t>
      </w:r>
      <w:r w:rsidR="00F008E3">
        <w:t>objectives</w:t>
      </w:r>
      <w:r w:rsidR="00B43120" w:rsidRPr="00B43120">
        <w:t xml:space="preserve"> for your team to select from and, in case you need it, an outline how to pitch </w:t>
      </w:r>
      <w:r w:rsidR="00954BBA">
        <w:t xml:space="preserve">your instructor </w:t>
      </w:r>
      <w:r w:rsidR="00B43120" w:rsidRPr="00B43120">
        <w:t>a new idea.</w:t>
      </w:r>
    </w:p>
    <w:p w14:paraId="688C8559" w14:textId="173F189F" w:rsidR="00DA395A" w:rsidRDefault="00F22C12" w:rsidP="00F22C12">
      <w:r>
        <w:t xml:space="preserve">The case study project </w:t>
      </w:r>
      <w:r w:rsidR="00DA395A">
        <w:t>commences</w:t>
      </w:r>
      <w:r>
        <w:t xml:space="preserve"> at the end of Week 1 of your ten</w:t>
      </w:r>
      <w:r w:rsidR="00DA395A">
        <w:t>-</w:t>
      </w:r>
      <w:r>
        <w:t>week bootcamp. You are not expected to start coding immediately; team formation, ideation,  planning, and research should be your first tasks.</w:t>
      </w:r>
      <w:r w:rsidR="00B43120">
        <w:t xml:space="preserve"> </w:t>
      </w:r>
      <w:r>
        <w:t xml:space="preserve">You have been allocated sections of time throughout bootcamp to enable you to work on your project in your teams. However it is expected that you </w:t>
      </w:r>
      <w:r w:rsidR="00DA395A">
        <w:t xml:space="preserve">will </w:t>
      </w:r>
      <w:r>
        <w:t>schedule additional time throughout your bootcamp learning days and self-study days to work on project tasks.</w:t>
      </w:r>
      <w:r w:rsidR="00DA395A">
        <w:t xml:space="preserve"> </w:t>
      </w:r>
    </w:p>
    <w:p w14:paraId="457AF42D" w14:textId="3634127F" w:rsidR="00DD48B8" w:rsidRDefault="0079317E" w:rsidP="00F22C12">
      <w:r>
        <w:t xml:space="preserve">Reading this document thoroughly will help you be successful in the final showcase event </w:t>
      </w:r>
      <w:r w:rsidR="00150369">
        <w:t xml:space="preserve">which closes the graduate </w:t>
      </w:r>
      <w:r w:rsidR="00B43120">
        <w:t>bootcamp.</w:t>
      </w:r>
      <w:r w:rsidR="00150369">
        <w:t xml:space="preserve"> </w:t>
      </w:r>
    </w:p>
    <w:p w14:paraId="5C521054" w14:textId="04496C1D" w:rsidR="00484706" w:rsidRDefault="00484706" w:rsidP="00484706">
      <w:pPr>
        <w:pStyle w:val="Heading2"/>
      </w:pPr>
      <w:bookmarkStart w:id="2" w:name="_Toc203578178"/>
      <w:r>
        <w:t>Working methods</w:t>
      </w:r>
      <w:bookmarkEnd w:id="2"/>
    </w:p>
    <w:p w14:paraId="53494839" w14:textId="77777777" w:rsidR="00484706" w:rsidRDefault="00484706" w:rsidP="00484706">
      <w:r>
        <w:t>Throughout this project, your team should use Agile practices. You should assign a Scrum Master for each sprint. You should practice pair-programming where appropriate and incorporate a robust testing plan into your development schedule. You must conduct rituals such as daily stand-ups, sprint planning, sprint reviews and retrospectives.</w:t>
      </w:r>
    </w:p>
    <w:p w14:paraId="3D648727" w14:textId="77777777" w:rsidR="00484706" w:rsidRDefault="00484706" w:rsidP="00484706">
      <w:r>
        <w:t>For the duration of the project, you will showcase your daily/weekly progress to your instructor, discussing the outcomes of your reviews and retrospectives, including any action points identified during these rituals.</w:t>
      </w:r>
    </w:p>
    <w:p w14:paraId="39C60B3B" w14:textId="465140E9" w:rsidR="00DD48B8" w:rsidRPr="0079317E" w:rsidRDefault="00484706" w:rsidP="00484706">
      <w:r>
        <w:t>By a process of continual assessment and involvement, your instructor will ensure that each member of the team contributes in each of the key areas of development.</w:t>
      </w:r>
    </w:p>
    <w:p w14:paraId="76C5B8C2" w14:textId="65AC1923" w:rsidR="00524EC7" w:rsidRDefault="00AE11A9" w:rsidP="00425996">
      <w:pPr>
        <w:pStyle w:val="Heading2"/>
      </w:pPr>
      <w:bookmarkStart w:id="3" w:name="_Toc203578179"/>
      <w:r>
        <w:t>Cross functional teams</w:t>
      </w:r>
      <w:bookmarkEnd w:id="3"/>
    </w:p>
    <w:p w14:paraId="4B29FC2B" w14:textId="176515CD" w:rsidR="00A961F5" w:rsidRDefault="00AE11A9" w:rsidP="00E61511">
      <w:r>
        <w:t xml:space="preserve">Each project team will be comprised of graduates from the </w:t>
      </w:r>
      <w:r w:rsidR="004224AA">
        <w:t>three</w:t>
      </w:r>
      <w:r w:rsidR="00FF2CB5">
        <w:t xml:space="preserve"> cohorts which are running side by side, including members of both expertise streams – Super Tech and Hybrid Engineering</w:t>
      </w:r>
      <w:r w:rsidR="00EB4CB1">
        <w:t xml:space="preserve">. This means that your team will be </w:t>
      </w:r>
      <w:r w:rsidR="00EB4CB1" w:rsidRPr="004224AA">
        <w:rPr>
          <w:b/>
          <w:bCs/>
        </w:rPr>
        <w:t xml:space="preserve">cross functional </w:t>
      </w:r>
      <w:r w:rsidR="00EB4CB1">
        <w:t xml:space="preserve">– </w:t>
      </w:r>
      <w:r w:rsidR="004224AA">
        <w:t xml:space="preserve">by design </w:t>
      </w:r>
      <w:r w:rsidR="00EB4CB1">
        <w:t>your individual skills</w:t>
      </w:r>
      <w:r w:rsidR="0019198C">
        <w:t xml:space="preserve">, strengths and experience </w:t>
      </w:r>
      <w:r w:rsidR="00EB4CB1">
        <w:t>will be different to those of others in your team</w:t>
      </w:r>
      <w:r w:rsidR="004224AA">
        <w:t>.</w:t>
      </w:r>
      <w:r w:rsidR="00E61511">
        <w:t xml:space="preserve"> </w:t>
      </w:r>
      <w:r w:rsidR="00E61511">
        <w:t>You may also have a Cyber Graduate in your team. Between you, you should ensure that all facets of the brief are completed to a good standard.</w:t>
      </w:r>
    </w:p>
    <w:p w14:paraId="51BB993C" w14:textId="1088C1C4" w:rsidR="004224AA" w:rsidRDefault="00165F75" w:rsidP="00AE11A9">
      <w:r>
        <w:t xml:space="preserve">One big difference to </w:t>
      </w:r>
      <w:r w:rsidR="009F066A">
        <w:t xml:space="preserve">how a team might work in a BAU setting is that </w:t>
      </w:r>
      <w:r w:rsidR="004224AA">
        <w:t xml:space="preserve">in this </w:t>
      </w:r>
      <w:r w:rsidR="00B43120">
        <w:t xml:space="preserve">case study </w:t>
      </w:r>
      <w:r w:rsidR="004224AA">
        <w:t>pro</w:t>
      </w:r>
      <w:r w:rsidR="00A961F5">
        <w:t>ject</w:t>
      </w:r>
      <w:r w:rsidR="004224AA">
        <w:t xml:space="preserve"> </w:t>
      </w:r>
      <w:r w:rsidR="009F066A" w:rsidRPr="004224AA">
        <w:rPr>
          <w:b/>
          <w:bCs/>
        </w:rPr>
        <w:t>each team member must contribute</w:t>
      </w:r>
      <w:r w:rsidR="009F066A">
        <w:t xml:space="preserve"> to the </w:t>
      </w:r>
      <w:r w:rsidR="00A961F5">
        <w:t xml:space="preserve">final </w:t>
      </w:r>
      <w:r w:rsidR="009F066A">
        <w:t xml:space="preserve">presentation, must </w:t>
      </w:r>
      <w:r w:rsidR="00B938DF">
        <w:t>evidence their contribution</w:t>
      </w:r>
      <w:r w:rsidR="00A961F5">
        <w:t xml:space="preserve"> to the team</w:t>
      </w:r>
      <w:r w:rsidR="00B938DF">
        <w:t xml:space="preserve"> and you must </w:t>
      </w:r>
      <w:r w:rsidR="004224AA">
        <w:t xml:space="preserve">also </w:t>
      </w:r>
      <w:r w:rsidR="00B938DF">
        <w:t xml:space="preserve">rotate the </w:t>
      </w:r>
      <w:r w:rsidR="001A745F">
        <w:t xml:space="preserve">responsibilities of running the team between you, so that everyone in the team has experienced what its like to be the </w:t>
      </w:r>
      <w:r w:rsidR="00484706">
        <w:t>scrum master for a sprint.</w:t>
      </w:r>
      <w:r w:rsidR="001A745F">
        <w:t xml:space="preserve"> </w:t>
      </w:r>
      <w:r w:rsidR="00493EF3" w:rsidRPr="00493EF3">
        <w:t xml:space="preserve">You should endeavour to </w:t>
      </w:r>
      <w:r w:rsidR="00AD70E8">
        <w:t xml:space="preserve">share and </w:t>
      </w:r>
      <w:r w:rsidR="00493EF3" w:rsidRPr="00493EF3">
        <w:t xml:space="preserve">rotate team </w:t>
      </w:r>
      <w:r w:rsidR="00AD70E8">
        <w:t xml:space="preserve">responsibilities wherever feasible </w:t>
      </w:r>
      <w:r w:rsidR="00493EF3" w:rsidRPr="00493EF3">
        <w:t xml:space="preserve">to ensure you gain hands-on experience with as many roles as possible </w:t>
      </w:r>
      <w:r w:rsidR="00AD70E8">
        <w:t>and therefore</w:t>
      </w:r>
      <w:r w:rsidR="00493EF3" w:rsidRPr="00493EF3">
        <w:t xml:space="preserve"> increase your future opportunities within Sky.</w:t>
      </w:r>
    </w:p>
    <w:p w14:paraId="74F97D7D" w14:textId="0AC1C28D" w:rsidR="00484706" w:rsidRDefault="00484706" w:rsidP="00F607B7">
      <w:r w:rsidRPr="00484706">
        <w:t>It is expected that working in a large team will lead to a bit of frustration and friction, but you should all proactively work on maintaining a successful collaboration environment, be respectful and considerate, and ultimately take responsibility for the successful outcome.</w:t>
      </w:r>
    </w:p>
    <w:p w14:paraId="2E406827" w14:textId="1AE525FA" w:rsidR="00EB4CB1" w:rsidRDefault="00FA7085" w:rsidP="00FA7085">
      <w:pPr>
        <w:pStyle w:val="Heading2"/>
      </w:pPr>
      <w:bookmarkStart w:id="4" w:name="_Toc203578180"/>
      <w:r>
        <w:lastRenderedPageBreak/>
        <w:t>The Showcase – what to expect</w:t>
      </w:r>
      <w:bookmarkEnd w:id="4"/>
      <w:r>
        <w:t xml:space="preserve"> </w:t>
      </w:r>
    </w:p>
    <w:p w14:paraId="268D2487" w14:textId="77777777" w:rsidR="00ED3BB3" w:rsidRDefault="00ED3BB3" w:rsidP="00ED3BB3">
      <w:r>
        <w:t>The Showcase will take place at the Osterley campus on the final Thursday of the bootcamp. All teams will present to invited Sky stakeholders and previous Academy alumni. These formal presentations given by each team in turn, will take place in the Sky Cinema and last around 20 minutes, followed by a Q&amp;A.</w:t>
      </w:r>
    </w:p>
    <w:p w14:paraId="101E9DBE" w14:textId="200FB85B" w:rsidR="00371D97" w:rsidRDefault="00ED3BB3" w:rsidP="008939EF">
      <w:r>
        <w:t>The presentation will include an outline of the problem, methodology, technologies employed, and demonstration of the product.</w:t>
      </w:r>
      <w:r w:rsidR="00371D97">
        <w:t xml:space="preserve"> This last part is very important – the audience you present to will expect to be able to use and interact with the product you develop. </w:t>
      </w:r>
      <w:r w:rsidR="008939EF">
        <w:t>Consider how you will engage with your audience during the showcase and</w:t>
      </w:r>
      <w:r w:rsidR="008939EF">
        <w:t xml:space="preserve"> </w:t>
      </w:r>
      <w:r w:rsidR="008939EF">
        <w:t>whether you can introduce functionality / features into your application to make the demonstration interactive.</w:t>
      </w:r>
      <w:r w:rsidR="00D46F41">
        <w:t xml:space="preserve"> Imagine something like asking your audience to fill in some information on the page and receiving a personalised set of recommendations back. </w:t>
      </w:r>
    </w:p>
    <w:p w14:paraId="25A509D7" w14:textId="55B4E6A2" w:rsidR="00DD48B8" w:rsidRDefault="00FA7085" w:rsidP="00ED3BB3">
      <w:r w:rsidRPr="00680D8E">
        <w:t xml:space="preserve">You will be presenting to </w:t>
      </w:r>
      <w:r>
        <w:t xml:space="preserve">potential </w:t>
      </w:r>
      <w:r w:rsidR="001B280C">
        <w:t xml:space="preserve">future </w:t>
      </w:r>
      <w:proofErr w:type="gramStart"/>
      <w:r w:rsidR="00100320" w:rsidRPr="00680D8E">
        <w:t>mentors</w:t>
      </w:r>
      <w:r w:rsidR="00100320">
        <w:t>,</w:t>
      </w:r>
      <w:proofErr w:type="gramEnd"/>
      <w:r w:rsidR="00100320">
        <w:t xml:space="preserve"> </w:t>
      </w:r>
      <w:r w:rsidRPr="00680D8E">
        <w:t>line managers and other business stakeholders</w:t>
      </w:r>
      <w:r w:rsidR="000A1CF9">
        <w:t xml:space="preserve"> so keep in mind that some of </w:t>
      </w:r>
      <w:r w:rsidR="003734C7">
        <w:t>your</w:t>
      </w:r>
      <w:r w:rsidR="000A1CF9">
        <w:t xml:space="preserve"> audience may be non-technical</w:t>
      </w:r>
      <w:r w:rsidR="003734C7">
        <w:t xml:space="preserve"> w</w:t>
      </w:r>
      <w:r w:rsidR="000A1CF9">
        <w:t xml:space="preserve">hen </w:t>
      </w:r>
      <w:r w:rsidR="00371D97">
        <w:t xml:space="preserve">thinking through your script or </w:t>
      </w:r>
      <w:r w:rsidR="00411CA6">
        <w:t>talking points</w:t>
      </w:r>
      <w:r w:rsidR="003734C7">
        <w:t xml:space="preserve">. </w:t>
      </w:r>
    </w:p>
    <w:p w14:paraId="1D02A3C3" w14:textId="0834A37E" w:rsidR="00DC63B6" w:rsidRDefault="00B25534" w:rsidP="007207E2">
      <w:pPr>
        <w:pStyle w:val="Heading2"/>
      </w:pPr>
      <w:bookmarkStart w:id="5" w:name="_Toc203578181"/>
      <w:r>
        <w:t>Technologies</w:t>
      </w:r>
      <w:bookmarkEnd w:id="5"/>
    </w:p>
    <w:p w14:paraId="2A8A47F3" w14:textId="3DFF10AC" w:rsidR="000E766F" w:rsidRPr="000E766F" w:rsidRDefault="000E766F" w:rsidP="000E766F">
      <w:r>
        <w:t xml:space="preserve">The below is a non-exhaustive list of the technical applications each team is expected to use to complete the case study: </w:t>
      </w:r>
    </w:p>
    <w:p w14:paraId="295A9C0A" w14:textId="1FCA3C30" w:rsidR="00B25534" w:rsidRDefault="00B25534" w:rsidP="00764260">
      <w:pPr>
        <w:pStyle w:val="Bulletlist1"/>
      </w:pPr>
      <w:r w:rsidRPr="00B25534">
        <w:t xml:space="preserve">You </w:t>
      </w:r>
      <w:r>
        <w:t xml:space="preserve">are encouraged to </w:t>
      </w:r>
      <w:r w:rsidRPr="00B25534">
        <w:t xml:space="preserve">use AI </w:t>
      </w:r>
      <w:r>
        <w:t xml:space="preserve">applications include code generation tools and </w:t>
      </w:r>
      <w:r w:rsidR="00764260">
        <w:t xml:space="preserve">GenAI </w:t>
      </w:r>
      <w:r>
        <w:t xml:space="preserve">troubleshooting </w:t>
      </w:r>
      <w:r w:rsidR="00764260">
        <w:t xml:space="preserve">tools </w:t>
      </w:r>
      <w:r w:rsidRPr="00B25534">
        <w:t>throughout your project</w:t>
      </w:r>
      <w:r>
        <w:t xml:space="preserve">. </w:t>
      </w:r>
    </w:p>
    <w:p w14:paraId="595E72FC" w14:textId="6E079293" w:rsidR="005F4B28" w:rsidRDefault="00B25534" w:rsidP="00764260">
      <w:pPr>
        <w:pStyle w:val="Bulletlist1"/>
      </w:pPr>
      <w:r w:rsidRPr="00B25534">
        <w:t xml:space="preserve">The core technology to be used for the </w:t>
      </w:r>
      <w:r w:rsidR="00D82E3E" w:rsidRPr="00B25534">
        <w:t>back end</w:t>
      </w:r>
      <w:r w:rsidRPr="00B25534">
        <w:t xml:space="preserve"> is Java or Python. </w:t>
      </w:r>
    </w:p>
    <w:p w14:paraId="02550065" w14:textId="3892233B" w:rsidR="00764260" w:rsidRDefault="00B25534" w:rsidP="00764260">
      <w:pPr>
        <w:pStyle w:val="Bulletlist1"/>
      </w:pPr>
      <w:r w:rsidRPr="00B25534">
        <w:t xml:space="preserve">The core technology to be used for the front-end is JavaScript /  ReactJS. </w:t>
      </w:r>
    </w:p>
    <w:p w14:paraId="4ACA94DC" w14:textId="46781C95" w:rsidR="009E7DB0" w:rsidRDefault="009E7DB0" w:rsidP="009E7DB0">
      <w:pPr>
        <w:pStyle w:val="Bulletlist1"/>
      </w:pPr>
      <w:r w:rsidRPr="009E7DB0">
        <w:t xml:space="preserve">You can choose from an extensive tech stack to emulate Sky’s development practices, including frameworks, </w:t>
      </w:r>
      <w:r w:rsidR="00D82E3E" w:rsidRPr="009E7DB0">
        <w:t>libraries,</w:t>
      </w:r>
      <w:r w:rsidRPr="009E7DB0">
        <w:t xml:space="preserve"> and styling. </w:t>
      </w:r>
    </w:p>
    <w:p w14:paraId="694D3DB1" w14:textId="347919EA" w:rsidR="005F4B28" w:rsidRDefault="00B25534" w:rsidP="00764260">
      <w:pPr>
        <w:pStyle w:val="Bulletlist1"/>
      </w:pPr>
      <w:r w:rsidRPr="00B25534">
        <w:t xml:space="preserve">Each team should </w:t>
      </w:r>
      <w:r w:rsidR="00764260">
        <w:t xml:space="preserve">capture and </w:t>
      </w:r>
      <w:r w:rsidRPr="00B25534">
        <w:t xml:space="preserve">store their </w:t>
      </w:r>
      <w:r w:rsidR="00764260">
        <w:t xml:space="preserve">traffic and page interaction </w:t>
      </w:r>
      <w:r w:rsidRPr="00B25534">
        <w:t>data</w:t>
      </w:r>
      <w:r w:rsidR="00F924C8">
        <w:t xml:space="preserve"> </w:t>
      </w:r>
      <w:r w:rsidRPr="00B25534">
        <w:t xml:space="preserve">in a </w:t>
      </w:r>
      <w:r w:rsidR="005F4B28">
        <w:t xml:space="preserve">purpose-built </w:t>
      </w:r>
      <w:r w:rsidRPr="00B25534">
        <w:t>relational SQL database</w:t>
      </w:r>
      <w:r w:rsidR="00EC7B1F">
        <w:t xml:space="preserve">. </w:t>
      </w:r>
      <w:r w:rsidR="00EC56FB">
        <w:t xml:space="preserve">The interface between backend and database can be any </w:t>
      </w:r>
      <w:r w:rsidR="000E766F">
        <w:t>appropriate CRUD.</w:t>
      </w:r>
    </w:p>
    <w:p w14:paraId="3E1213E1" w14:textId="26E3B195" w:rsidR="007924DC" w:rsidRDefault="007924DC" w:rsidP="00764260">
      <w:pPr>
        <w:pStyle w:val="Bulletlist1"/>
      </w:pPr>
      <w:r>
        <w:t xml:space="preserve">You should produce data visualisations analysing </w:t>
      </w:r>
      <w:r w:rsidR="00F924C8">
        <w:t>test</w:t>
      </w:r>
      <w:r w:rsidR="006F2EFE">
        <w:t xml:space="preserve"> results</w:t>
      </w:r>
      <w:r>
        <w:t xml:space="preserve"> </w:t>
      </w:r>
      <w:r w:rsidR="009E7DB0">
        <w:t xml:space="preserve">using python libraries. </w:t>
      </w:r>
    </w:p>
    <w:p w14:paraId="30675845" w14:textId="75E44403" w:rsidR="00A52217" w:rsidRDefault="00A52217" w:rsidP="00764260">
      <w:pPr>
        <w:pStyle w:val="Bulletlist1"/>
      </w:pPr>
      <w:r>
        <w:t xml:space="preserve">Your presentation will be delivered </w:t>
      </w:r>
      <w:r w:rsidR="00F11504">
        <w:t>using</w:t>
      </w:r>
      <w:r>
        <w:t xml:space="preserve"> any web based or local </w:t>
      </w:r>
      <w:r w:rsidR="00F11504">
        <w:t xml:space="preserve">slide </w:t>
      </w:r>
      <w:r>
        <w:t>application</w:t>
      </w:r>
      <w:r w:rsidR="00F11504">
        <w:t xml:space="preserve">. </w:t>
      </w:r>
      <w:r w:rsidR="002501DA">
        <w:t xml:space="preserve">Think about using co-pilot to produce a visually compelling </w:t>
      </w:r>
      <w:r w:rsidR="00F11504">
        <w:t xml:space="preserve">presentation, use a </w:t>
      </w:r>
      <w:r w:rsidR="000E125F">
        <w:t xml:space="preserve">bright engaging design, </w:t>
      </w:r>
      <w:r w:rsidR="00C401F2">
        <w:t xml:space="preserve">storytelling skills </w:t>
      </w:r>
      <w:r w:rsidR="000E125F">
        <w:t>and</w:t>
      </w:r>
      <w:r w:rsidR="00C401F2">
        <w:t xml:space="preserve"> </w:t>
      </w:r>
      <w:r w:rsidR="000E125F">
        <w:t xml:space="preserve">limit how much text on each slide.  </w:t>
      </w:r>
    </w:p>
    <w:p w14:paraId="4A030E26" w14:textId="7148A30F" w:rsidR="00432D88" w:rsidRDefault="00B25534" w:rsidP="006F2EFE">
      <w:pPr>
        <w:pStyle w:val="Bulletlist1"/>
      </w:pPr>
      <w:r w:rsidRPr="00B25534">
        <w:t>Your product will need to be deployed to the cloud and you will be provided with an AWS login to set up any resources you require</w:t>
      </w:r>
      <w:r w:rsidR="000E766F">
        <w:t xml:space="preserve"> for this purpose</w:t>
      </w:r>
      <w:r w:rsidRPr="00B25534">
        <w:t xml:space="preserve">. You </w:t>
      </w:r>
      <w:r w:rsidR="00F11504">
        <w:t>must</w:t>
      </w:r>
      <w:r w:rsidR="005F4B28">
        <w:t xml:space="preserve"> proactively</w:t>
      </w:r>
      <w:r w:rsidRPr="00B25534">
        <w:t xml:space="preserve"> limit and control the cloud-spend of your team.</w:t>
      </w:r>
    </w:p>
    <w:p w14:paraId="483DDEBC" w14:textId="40769F9A" w:rsidR="00432D88" w:rsidRDefault="00D82E3E" w:rsidP="00D24A24">
      <w:pPr>
        <w:pStyle w:val="Heading2"/>
      </w:pPr>
      <w:bookmarkStart w:id="6" w:name="_Toc203578182"/>
      <w:r>
        <w:t>Project a</w:t>
      </w:r>
      <w:r w:rsidR="00D24A24">
        <w:t>rtefacts</w:t>
      </w:r>
      <w:bookmarkEnd w:id="6"/>
      <w:r w:rsidR="00D24A24">
        <w:t xml:space="preserve"> </w:t>
      </w:r>
    </w:p>
    <w:p w14:paraId="17CA6F33" w14:textId="77777777" w:rsidR="00AD4882" w:rsidRDefault="00AD4882" w:rsidP="00AD4882">
      <w:pPr>
        <w:pStyle w:val="Bulletlist1"/>
        <w:numPr>
          <w:ilvl w:val="0"/>
          <w:numId w:val="0"/>
        </w:numPr>
      </w:pPr>
    </w:p>
    <w:p w14:paraId="03B1FD45" w14:textId="1DE2AF8F" w:rsidR="00E15342" w:rsidRDefault="00E15342" w:rsidP="00AD4882">
      <w:pPr>
        <w:pStyle w:val="Bulletlist1"/>
        <w:numPr>
          <w:ilvl w:val="0"/>
          <w:numId w:val="0"/>
        </w:numPr>
      </w:pPr>
      <w:r>
        <w:t xml:space="preserve">The following artefacts will be </w:t>
      </w:r>
      <w:r w:rsidR="00EB07C7">
        <w:t xml:space="preserve">naturally </w:t>
      </w:r>
      <w:r>
        <w:t xml:space="preserve">produced during your work on the case </w:t>
      </w:r>
      <w:proofErr w:type="gramStart"/>
      <w:r>
        <w:t>study</w:t>
      </w:r>
      <w:proofErr w:type="gramEnd"/>
      <w:r w:rsidR="006F1C4F">
        <w:t xml:space="preserve"> and these should </w:t>
      </w:r>
      <w:r w:rsidR="00EB07C7">
        <w:t xml:space="preserve">be stored in such a way so they are </w:t>
      </w:r>
      <w:r w:rsidR="006F1C4F">
        <w:t>visible to your instructor</w:t>
      </w:r>
      <w:r w:rsidR="00023827">
        <w:t>:</w:t>
      </w:r>
      <w:r w:rsidR="006F1C4F">
        <w:t xml:space="preserve"> </w:t>
      </w:r>
    </w:p>
    <w:p w14:paraId="57F526B1" w14:textId="77777777" w:rsidR="00BF3387" w:rsidRDefault="00023827" w:rsidP="00BF3387">
      <w:pPr>
        <w:pStyle w:val="Bulletlist1"/>
      </w:pPr>
      <w:r>
        <w:t>List of stakeholders</w:t>
      </w:r>
    </w:p>
    <w:p w14:paraId="428D221E" w14:textId="5A614D32" w:rsidR="00023827" w:rsidRDefault="00BF3387" w:rsidP="00BF3387">
      <w:pPr>
        <w:pStyle w:val="Bulletlist1"/>
      </w:pPr>
      <w:r>
        <w:t>R</w:t>
      </w:r>
      <w:r w:rsidR="00023827">
        <w:t>equirements</w:t>
      </w:r>
      <w:r>
        <w:t xml:space="preserve"> analysis </w:t>
      </w:r>
    </w:p>
    <w:p w14:paraId="3B62C266" w14:textId="5C0D9574" w:rsidR="00023827" w:rsidRDefault="00023827" w:rsidP="00023827">
      <w:pPr>
        <w:pStyle w:val="Bulletlist1"/>
      </w:pPr>
      <w:r>
        <w:t xml:space="preserve">Design documentation, such as </w:t>
      </w:r>
      <w:r w:rsidR="002C11ED">
        <w:t xml:space="preserve">ERDs, </w:t>
      </w:r>
      <w:r>
        <w:t>class diagrams and wireframes</w:t>
      </w:r>
    </w:p>
    <w:p w14:paraId="56C8934D" w14:textId="70005B42" w:rsidR="00023827" w:rsidRDefault="00023827" w:rsidP="00023827">
      <w:pPr>
        <w:pStyle w:val="Bulletlist1"/>
      </w:pPr>
      <w:r>
        <w:t>Development breakdown</w:t>
      </w:r>
      <w:r w:rsidR="001A5693">
        <w:t xml:space="preserve"> or backlog </w:t>
      </w:r>
    </w:p>
    <w:p w14:paraId="79D2DBAB" w14:textId="1C05F5AB" w:rsidR="00023827" w:rsidRDefault="00023827" w:rsidP="00023827">
      <w:pPr>
        <w:pStyle w:val="Bulletlist1"/>
      </w:pPr>
      <w:r>
        <w:t>Technical specifications</w:t>
      </w:r>
    </w:p>
    <w:p w14:paraId="29421A1F" w14:textId="2BAE5739" w:rsidR="00023827" w:rsidRDefault="00023827" w:rsidP="00023827">
      <w:pPr>
        <w:pStyle w:val="Bulletlist1"/>
      </w:pPr>
      <w:r>
        <w:t>Test methodology and results</w:t>
      </w:r>
    </w:p>
    <w:p w14:paraId="17FA6702" w14:textId="14241E93" w:rsidR="006F2EFE" w:rsidRDefault="00023827" w:rsidP="00F11504">
      <w:pPr>
        <w:pStyle w:val="Bulletlist1"/>
      </w:pPr>
      <w:r>
        <w:t>Scrum boards</w:t>
      </w:r>
      <w:r w:rsidR="00361B92">
        <w:t xml:space="preserve">, </w:t>
      </w:r>
      <w:r w:rsidR="00954BBA">
        <w:t>retrospectives,</w:t>
      </w:r>
      <w:r>
        <w:t xml:space="preserve"> and</w:t>
      </w:r>
      <w:r w:rsidR="000E766F">
        <w:t xml:space="preserve"> product</w:t>
      </w:r>
      <w:r>
        <w:t xml:space="preserve"> review</w:t>
      </w:r>
      <w:r w:rsidR="00B5530F">
        <w:t>s</w:t>
      </w:r>
    </w:p>
    <w:p w14:paraId="4499918D" w14:textId="0A3DA41D" w:rsidR="00987132" w:rsidRPr="00987132" w:rsidRDefault="00432D88" w:rsidP="00987132">
      <w:pPr>
        <w:pStyle w:val="Heading1"/>
      </w:pPr>
      <w:bookmarkStart w:id="7" w:name="_Toc203578183"/>
      <w:r>
        <w:lastRenderedPageBreak/>
        <w:t xml:space="preserve">Case study </w:t>
      </w:r>
      <w:r w:rsidR="00F008E3">
        <w:t>objectives</w:t>
      </w:r>
      <w:bookmarkEnd w:id="7"/>
      <w:r w:rsidR="00F008E3">
        <w:t xml:space="preserve"> </w:t>
      </w:r>
    </w:p>
    <w:p w14:paraId="63609885" w14:textId="30AF5ED0" w:rsidR="005E4273" w:rsidRDefault="00EE6429" w:rsidP="005E4273">
      <w:pPr>
        <w:pStyle w:val="Heading2"/>
      </w:pPr>
      <w:bookmarkStart w:id="8" w:name="_Toc203578184"/>
      <w:r>
        <w:t>Product Ideas</w:t>
      </w:r>
      <w:bookmarkEnd w:id="8"/>
      <w:r w:rsidR="005E4273">
        <w:t xml:space="preserve"> </w:t>
      </w:r>
    </w:p>
    <w:p w14:paraId="029D0189" w14:textId="7C495F41" w:rsidR="00DA08E3" w:rsidRDefault="00C44B64" w:rsidP="00C44B64">
      <w:r>
        <w:t xml:space="preserve">In the below table you will find the </w:t>
      </w:r>
      <w:r w:rsidR="00D82E3E">
        <w:t xml:space="preserve">six </w:t>
      </w:r>
      <w:r>
        <w:t xml:space="preserve">case study objectives </w:t>
      </w:r>
      <w:r w:rsidR="00356439">
        <w:t xml:space="preserve">your team can choose </w:t>
      </w:r>
      <w:r w:rsidR="00B24D38">
        <w:t>to design manage and build</w:t>
      </w:r>
      <w:r w:rsidR="002A62C2">
        <w:t xml:space="preserve">. </w:t>
      </w:r>
      <w:r w:rsidR="00B02E1C">
        <w:t xml:space="preserve">Each case study definition has been defined based on a SKY Impact strategic goal. It does not matter if a similar </w:t>
      </w:r>
      <w:r w:rsidR="00D82E3E">
        <w:t>site</w:t>
      </w:r>
      <w:r w:rsidR="00B02E1C">
        <w:t xml:space="preserve"> currently exists in real life </w:t>
      </w:r>
      <w:r w:rsidR="00DA08E3">
        <w:t xml:space="preserve">– </w:t>
      </w:r>
      <w:r w:rsidR="009E0F6F">
        <w:t>you can still</w:t>
      </w:r>
      <w:r w:rsidR="00DA08E3">
        <w:t xml:space="preserve"> develop your </w:t>
      </w:r>
      <w:r w:rsidR="009E0F6F">
        <w:t>team’s version of this product</w:t>
      </w:r>
      <w:r w:rsidR="00DA08E3">
        <w:t xml:space="preserve">. </w:t>
      </w:r>
    </w:p>
    <w:p w14:paraId="1A7DA485" w14:textId="77777777" w:rsidR="007E341E" w:rsidRPr="007E341E" w:rsidRDefault="007E341E" w:rsidP="007E341E"/>
    <w:tbl>
      <w:tblPr>
        <w:tblStyle w:val="GridTable4-Accent51"/>
        <w:tblW w:w="10343" w:type="dxa"/>
        <w:tblLook w:val="06A0" w:firstRow="1" w:lastRow="0" w:firstColumn="1" w:lastColumn="0" w:noHBand="1" w:noVBand="1"/>
      </w:tblPr>
      <w:tblGrid>
        <w:gridCol w:w="1838"/>
        <w:gridCol w:w="3544"/>
        <w:gridCol w:w="4961"/>
      </w:tblGrid>
      <w:tr w:rsidR="00CB5A56" w:rsidRPr="007E341E" w14:paraId="334C8125" w14:textId="77777777" w:rsidTr="009E0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A53522" w14:textId="61FF97A5" w:rsidR="00CB5A56" w:rsidRPr="007E341E" w:rsidRDefault="00CB5A56" w:rsidP="007E341E">
            <w:pPr>
              <w:spacing w:before="40" w:after="40" w:line="264" w:lineRule="auto"/>
              <w:rPr>
                <w:b w:val="0"/>
                <w:bCs w:val="0"/>
                <w:color w:val="auto"/>
                <w:kern w:val="0"/>
                <w:sz w:val="20"/>
                <w14:ligatures w14:val="none"/>
              </w:rPr>
            </w:pPr>
            <w:r>
              <w:rPr>
                <w:color w:val="auto"/>
                <w:kern w:val="0"/>
                <w:sz w:val="20"/>
                <w14:ligatures w14:val="none"/>
              </w:rPr>
              <w:t xml:space="preserve">Sky </w:t>
            </w:r>
            <w:r w:rsidR="009E0F6F">
              <w:rPr>
                <w:color w:val="auto"/>
                <w:kern w:val="0"/>
                <w:sz w:val="20"/>
                <w14:ligatures w14:val="none"/>
              </w:rPr>
              <w:t xml:space="preserve">Impact </w:t>
            </w:r>
            <w:r>
              <w:rPr>
                <w:color w:val="auto"/>
                <w:kern w:val="0"/>
                <w:sz w:val="20"/>
                <w14:ligatures w14:val="none"/>
              </w:rPr>
              <w:t>Goal</w:t>
            </w:r>
          </w:p>
        </w:tc>
        <w:tc>
          <w:tcPr>
            <w:tcW w:w="3544" w:type="dxa"/>
          </w:tcPr>
          <w:p w14:paraId="3EF43836" w14:textId="0FB5A562"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 xml:space="preserve">Outline </w:t>
            </w:r>
          </w:p>
        </w:tc>
        <w:tc>
          <w:tcPr>
            <w:tcW w:w="4961" w:type="dxa"/>
          </w:tcPr>
          <w:p w14:paraId="3A1D47CF" w14:textId="1F5117D7" w:rsidR="00CB5A56" w:rsidRPr="007E341E" w:rsidRDefault="00CB5A56" w:rsidP="007E341E">
            <w:pPr>
              <w:spacing w:before="40" w:after="40" w:line="264" w:lineRule="auto"/>
              <w:cnfStyle w:val="100000000000" w:firstRow="1" w:lastRow="0" w:firstColumn="0" w:lastColumn="0" w:oddVBand="0" w:evenVBand="0" w:oddHBand="0" w:evenHBand="0" w:firstRowFirstColumn="0" w:firstRowLastColumn="0" w:lastRowFirstColumn="0" w:lastRowLastColumn="0"/>
              <w:rPr>
                <w:kern w:val="0"/>
                <w:sz w:val="20"/>
                <w14:ligatures w14:val="none"/>
              </w:rPr>
            </w:pPr>
            <w:r w:rsidRPr="009E0F6F">
              <w:rPr>
                <w:kern w:val="0"/>
                <w:sz w:val="20"/>
                <w14:ligatures w14:val="none"/>
              </w:rPr>
              <w:t>Potential features list</w:t>
            </w:r>
          </w:p>
        </w:tc>
      </w:tr>
      <w:tr w:rsidR="00CB5A56" w:rsidRPr="007E341E" w14:paraId="2C2972B2" w14:textId="77777777" w:rsidTr="009E0F6F">
        <w:tc>
          <w:tcPr>
            <w:cnfStyle w:val="001000000000" w:firstRow="0" w:lastRow="0" w:firstColumn="1" w:lastColumn="0" w:oddVBand="0" w:evenVBand="0" w:oddHBand="0" w:evenHBand="0" w:firstRowFirstColumn="0" w:firstRowLastColumn="0" w:lastRowFirstColumn="0" w:lastRowLastColumn="0"/>
            <w:tcW w:w="1838" w:type="dxa"/>
          </w:tcPr>
          <w:p w14:paraId="19032E6D" w14:textId="308A6CA6" w:rsidR="00CB5A56" w:rsidRPr="007E341E" w:rsidRDefault="00D82E3E" w:rsidP="007E341E">
            <w:pPr>
              <w:spacing w:before="40" w:after="40" w:line="264" w:lineRule="auto"/>
              <w:rPr>
                <w:kern w:val="0"/>
                <w:sz w:val="20"/>
                <w14:ligatures w14:val="none"/>
              </w:rPr>
            </w:pPr>
            <w:hyperlink r:id="rId17"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A</w:t>
            </w:r>
          </w:p>
        </w:tc>
        <w:tc>
          <w:tcPr>
            <w:tcW w:w="3544" w:type="dxa"/>
          </w:tcPr>
          <w:p w14:paraId="2A18D81A" w14:textId="757CC9A1"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Build a web-based dashboard</w:t>
            </w:r>
            <w:r>
              <w:rPr>
                <w:kern w:val="0"/>
                <w:sz w:val="20"/>
                <w14:ligatures w14:val="none"/>
              </w:rPr>
              <w:t xml:space="preserve"> application</w:t>
            </w:r>
            <w:r w:rsidRPr="00DC72AE">
              <w:rPr>
                <w:kern w:val="0"/>
                <w:sz w:val="20"/>
                <w14:ligatures w14:val="none"/>
              </w:rPr>
              <w:t xml:space="preserve"> that allows Sky employees to track and reduce their individual carbon footprints at work — with insights on commuting, travel, energy usage, and sustainability challenges.</w:t>
            </w:r>
          </w:p>
        </w:tc>
        <w:tc>
          <w:tcPr>
            <w:tcW w:w="4961" w:type="dxa"/>
          </w:tcPr>
          <w:p w14:paraId="153B184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Simple onboarding questionnaire (e.g., commute method, remote days).</w:t>
            </w:r>
          </w:p>
          <w:p w14:paraId="1720100D" w14:textId="77777777"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Personal carbon impact calculator based on responses.</w:t>
            </w:r>
          </w:p>
          <w:p w14:paraId="4414808A" w14:textId="14474081"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 xml:space="preserve">Tips and challenges (e.g., “Bike to work week”, “No-print day”) with </w:t>
            </w:r>
            <w:r w:rsidR="00685FEE">
              <w:rPr>
                <w:kern w:val="0"/>
                <w:sz w:val="20"/>
                <w14:ligatures w14:val="none"/>
              </w:rPr>
              <w:t xml:space="preserve">any kind of </w:t>
            </w:r>
            <w:r w:rsidRPr="00CB5A56">
              <w:rPr>
                <w:kern w:val="0"/>
                <w:sz w:val="20"/>
                <w14:ligatures w14:val="none"/>
              </w:rPr>
              <w:t>gamification.</w:t>
            </w:r>
          </w:p>
          <w:p w14:paraId="6194025A" w14:textId="40A725EB" w:rsidR="00CB5A56" w:rsidRP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Team leader</w:t>
            </w:r>
            <w:r w:rsidR="005960B1">
              <w:rPr>
                <w:kern w:val="0"/>
                <w:sz w:val="20"/>
                <w14:ligatures w14:val="none"/>
              </w:rPr>
              <w:t xml:space="preserve"> </w:t>
            </w:r>
            <w:r w:rsidRPr="00CB5A56">
              <w:rPr>
                <w:kern w:val="0"/>
                <w:sz w:val="20"/>
                <w14:ligatures w14:val="none"/>
              </w:rPr>
              <w:t>board to encourage friendly competition</w:t>
            </w:r>
            <w:r w:rsidR="005960B1">
              <w:rPr>
                <w:kern w:val="0"/>
                <w:sz w:val="20"/>
                <w14:ligatures w14:val="none"/>
              </w:rPr>
              <w:t xml:space="preserve"> between colleagues</w:t>
            </w:r>
            <w:r w:rsidRPr="00CB5A56">
              <w:rPr>
                <w:kern w:val="0"/>
                <w:sz w:val="20"/>
                <w14:ligatures w14:val="none"/>
              </w:rPr>
              <w:t>.</w:t>
            </w:r>
          </w:p>
          <w:p w14:paraId="480179FE" w14:textId="77777777" w:rsidR="00CB5A56" w:rsidRDefault="00CB5A56"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CB5A56">
              <w:rPr>
                <w:kern w:val="0"/>
                <w:sz w:val="20"/>
                <w14:ligatures w14:val="none"/>
              </w:rPr>
              <w:t>Monthly reports to show collective progress across departments.</w:t>
            </w:r>
          </w:p>
          <w:p w14:paraId="16272262" w14:textId="449A5D85" w:rsidR="00CB5A56" w:rsidRPr="007E341E" w:rsidRDefault="00491EB1" w:rsidP="00CB5A56">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91EB1">
              <w:rPr>
                <w:kern w:val="0"/>
                <w:sz w:val="20"/>
                <w14:ligatures w14:val="none"/>
              </w:rPr>
              <w:t xml:space="preserve">+ Back end </w:t>
            </w:r>
            <w:r>
              <w:rPr>
                <w:kern w:val="0"/>
                <w:sz w:val="20"/>
                <w14:ligatures w14:val="none"/>
              </w:rPr>
              <w:t>r</w:t>
            </w:r>
            <w:r w:rsidR="00CB5A56">
              <w:rPr>
                <w:kern w:val="0"/>
                <w:sz w:val="20"/>
                <w14:ligatures w14:val="none"/>
              </w:rPr>
              <w:t xml:space="preserve">elational database that stores the </w:t>
            </w:r>
            <w:r w:rsidR="00B63700">
              <w:rPr>
                <w:kern w:val="0"/>
                <w:sz w:val="20"/>
                <w14:ligatures w14:val="none"/>
              </w:rPr>
              <w:t xml:space="preserve">questionnaire input, </w:t>
            </w:r>
            <w:r w:rsidR="00685FEE">
              <w:rPr>
                <w:kern w:val="0"/>
                <w:sz w:val="20"/>
                <w14:ligatures w14:val="none"/>
              </w:rPr>
              <w:t xml:space="preserve">all </w:t>
            </w:r>
            <w:r w:rsidR="00D82E3E">
              <w:rPr>
                <w:kern w:val="0"/>
                <w:sz w:val="20"/>
                <w14:ligatures w14:val="none"/>
              </w:rPr>
              <w:t xml:space="preserve">visitor </w:t>
            </w:r>
            <w:r w:rsidR="00685FEE">
              <w:rPr>
                <w:kern w:val="0"/>
                <w:sz w:val="20"/>
                <w14:ligatures w14:val="none"/>
              </w:rPr>
              <w:t>interactions</w:t>
            </w:r>
            <w:r w:rsidR="00D82E3E">
              <w:rPr>
                <w:kern w:val="0"/>
                <w:sz w:val="20"/>
                <w14:ligatures w14:val="none"/>
              </w:rPr>
              <w:t xml:space="preserve"> </w:t>
            </w:r>
            <w:r w:rsidR="00B63700">
              <w:rPr>
                <w:kern w:val="0"/>
                <w:sz w:val="20"/>
                <w14:ligatures w14:val="none"/>
              </w:rPr>
              <w:t xml:space="preserve">and web </w:t>
            </w:r>
            <w:r w:rsidR="00685FEE">
              <w:rPr>
                <w:kern w:val="0"/>
                <w:sz w:val="20"/>
                <w14:ligatures w14:val="none"/>
              </w:rPr>
              <w:t xml:space="preserve">page </w:t>
            </w:r>
            <w:r w:rsidR="00B63700">
              <w:rPr>
                <w:kern w:val="0"/>
                <w:sz w:val="20"/>
                <w14:ligatures w14:val="none"/>
              </w:rPr>
              <w:t>traffic</w:t>
            </w:r>
            <w:r w:rsidR="007B6F5A">
              <w:rPr>
                <w:kern w:val="0"/>
                <w:sz w:val="20"/>
                <w14:ligatures w14:val="none"/>
              </w:rPr>
              <w:t>.</w:t>
            </w:r>
          </w:p>
        </w:tc>
      </w:tr>
      <w:tr w:rsidR="00CB5A56" w:rsidRPr="007E341E" w14:paraId="59E37696"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D21EF9A" w14:textId="2F900ACD" w:rsidR="00CB5A56" w:rsidRPr="007E341E" w:rsidRDefault="00D82E3E" w:rsidP="007E341E">
            <w:pPr>
              <w:spacing w:before="40" w:after="40" w:line="264" w:lineRule="auto"/>
              <w:ind w:left="306" w:hanging="284"/>
              <w:rPr>
                <w:kern w:val="0"/>
                <w:sz w:val="20"/>
                <w14:ligatures w14:val="none"/>
              </w:rPr>
            </w:pPr>
            <w:hyperlink r:id="rId18" w:history="1">
              <w:r w:rsidR="00CB5A56" w:rsidRPr="00D82E3E">
                <w:rPr>
                  <w:rStyle w:val="Hyperlink"/>
                  <w:b w:val="0"/>
                  <w:bCs w:val="0"/>
                  <w:kern w:val="0"/>
                  <w:sz w:val="20"/>
                  <w14:ligatures w14:val="none"/>
                </w:rPr>
                <w:t>Sky Zero</w:t>
              </w:r>
            </w:hyperlink>
            <w:r w:rsidR="00CB5A56">
              <w:rPr>
                <w:b w:val="0"/>
                <w:bCs w:val="0"/>
                <w:kern w:val="0"/>
                <w:sz w:val="20"/>
                <w14:ligatures w14:val="none"/>
              </w:rPr>
              <w:t xml:space="preserve"> B</w:t>
            </w:r>
          </w:p>
        </w:tc>
        <w:tc>
          <w:tcPr>
            <w:tcW w:w="3544" w:type="dxa"/>
          </w:tcPr>
          <w:p w14:paraId="29F1D817" w14:textId="48D924C3" w:rsidR="00CB5A56" w:rsidRPr="007E341E" w:rsidRDefault="00DC72A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C72AE">
              <w:rPr>
                <w:kern w:val="0"/>
                <w:sz w:val="20"/>
                <w14:ligatures w14:val="none"/>
              </w:rPr>
              <w:t>Develop a public-facing website that shows Sky customers how to reduce their environmental impact, both while using Sky services (like set-top boxes) and in daily life.</w:t>
            </w:r>
          </w:p>
        </w:tc>
        <w:tc>
          <w:tcPr>
            <w:tcW w:w="4961" w:type="dxa"/>
          </w:tcPr>
          <w:p w14:paraId="5BA7A559"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Carbon impact information on common devices (e.g., Sky Q vs Sky Stream).</w:t>
            </w:r>
          </w:p>
          <w:p w14:paraId="497F3660"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Energy-saving tips (e.g., setting boxes to Eco mode, unplugging habits).</w:t>
            </w:r>
          </w:p>
          <w:p w14:paraId="3055E20F"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Eco-content recommendations (TV shows, documentaries on climate).</w:t>
            </w:r>
          </w:p>
          <w:p w14:paraId="69CE237A" w14:textId="77777777" w:rsidR="00EA3815" w:rsidRPr="00EA3815"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Lifestyle challenges (e.g., meat-free week, energy-saving pledges).</w:t>
            </w:r>
          </w:p>
          <w:p w14:paraId="12FC1277" w14:textId="77777777" w:rsidR="00CB5A56" w:rsidRDefault="00EA3815"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A3815">
              <w:rPr>
                <w:kern w:val="0"/>
                <w:sz w:val="20"/>
                <w14:ligatures w14:val="none"/>
              </w:rPr>
              <w:t>Shareable achievements and progress tracker.</w:t>
            </w:r>
          </w:p>
          <w:p w14:paraId="3DFBA879" w14:textId="74DCD574" w:rsidR="00491EB1" w:rsidRPr="007E341E" w:rsidRDefault="00491EB1" w:rsidP="00EA3815">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Back end r</w:t>
            </w:r>
            <w:r w:rsidR="00EA3815" w:rsidRPr="00EA3815">
              <w:rPr>
                <w:kern w:val="0"/>
                <w:sz w:val="20"/>
                <w14:ligatures w14:val="none"/>
              </w:rPr>
              <w:t xml:space="preserve">elational database that stores </w:t>
            </w:r>
            <w:r w:rsidR="007B6F5A">
              <w:rPr>
                <w:kern w:val="0"/>
                <w:sz w:val="20"/>
                <w14:ligatures w14:val="none"/>
              </w:rPr>
              <w:t xml:space="preserve">limited personal data with progress </w:t>
            </w:r>
            <w:r w:rsidR="00D82E3E">
              <w:rPr>
                <w:kern w:val="0"/>
                <w:sz w:val="20"/>
                <w14:ligatures w14:val="none"/>
              </w:rPr>
              <w:t>/</w:t>
            </w:r>
            <w:r w:rsidR="007B6F5A">
              <w:rPr>
                <w:kern w:val="0"/>
                <w:sz w:val="20"/>
                <w14:ligatures w14:val="none"/>
              </w:rPr>
              <w:t xml:space="preserve"> achievements, </w:t>
            </w:r>
            <w:r w:rsidR="00EA3815" w:rsidRPr="00EA3815">
              <w:rPr>
                <w:kern w:val="0"/>
                <w:sz w:val="20"/>
                <w14:ligatures w14:val="none"/>
              </w:rPr>
              <w:t xml:space="preserve">all </w:t>
            </w:r>
            <w:r w:rsidR="00D82E3E">
              <w:rPr>
                <w:kern w:val="0"/>
                <w:sz w:val="20"/>
                <w14:ligatures w14:val="none"/>
              </w:rPr>
              <w:t>visitor</w:t>
            </w:r>
            <w:r w:rsidR="00EA3815" w:rsidRPr="00EA3815">
              <w:rPr>
                <w:kern w:val="0"/>
                <w:sz w:val="20"/>
                <w14:ligatures w14:val="none"/>
              </w:rPr>
              <w:t xml:space="preserve"> interactions and web page traffic</w:t>
            </w:r>
            <w:r w:rsidR="007B6F5A">
              <w:rPr>
                <w:kern w:val="0"/>
                <w:sz w:val="20"/>
                <w14:ligatures w14:val="none"/>
              </w:rPr>
              <w:t>.</w:t>
            </w:r>
          </w:p>
        </w:tc>
      </w:tr>
      <w:tr w:rsidR="00CB5A56" w:rsidRPr="007E341E" w14:paraId="0976CF73"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4CCAEA4E" w14:textId="4BDEDEB4" w:rsidR="00CB5A56" w:rsidRDefault="00D82E3E" w:rsidP="007E341E">
            <w:pPr>
              <w:spacing w:before="40" w:after="40" w:line="264" w:lineRule="auto"/>
              <w:ind w:left="306" w:hanging="284"/>
              <w:rPr>
                <w:b w:val="0"/>
                <w:bCs w:val="0"/>
                <w:kern w:val="0"/>
                <w:sz w:val="20"/>
                <w14:ligatures w14:val="none"/>
              </w:rPr>
            </w:pPr>
            <w:hyperlink r:id="rId19" w:history="1">
              <w:r>
                <w:rPr>
                  <w:rStyle w:val="Hyperlink"/>
                  <w:b w:val="0"/>
                  <w:bCs w:val="0"/>
                  <w:kern w:val="0"/>
                  <w:sz w:val="20"/>
                  <w14:ligatures w14:val="none"/>
                </w:rPr>
                <w:t>Sky Up</w:t>
              </w:r>
            </w:hyperlink>
            <w:r>
              <w:rPr>
                <w:b w:val="0"/>
                <w:bCs w:val="0"/>
                <w:kern w:val="0"/>
                <w:sz w:val="20"/>
                <w14:ligatures w14:val="none"/>
              </w:rPr>
              <w:t xml:space="preserve"> A</w:t>
            </w:r>
          </w:p>
        </w:tc>
        <w:tc>
          <w:tcPr>
            <w:tcW w:w="3544" w:type="dxa"/>
          </w:tcPr>
          <w:p w14:paraId="1F8B85E2" w14:textId="659D6286"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C</w:t>
            </w:r>
            <w:r w:rsidRPr="00D82E3E">
              <w:rPr>
                <w:kern w:val="0"/>
                <w:sz w:val="20"/>
                <w14:ligatures w14:val="none"/>
              </w:rPr>
              <w:t xml:space="preserve">reate a website that aggregates and maps </w:t>
            </w:r>
            <w:r>
              <w:rPr>
                <w:kern w:val="0"/>
                <w:sz w:val="20"/>
                <w14:ligatures w14:val="none"/>
              </w:rPr>
              <w:t xml:space="preserve">the location of </w:t>
            </w:r>
            <w:r w:rsidRPr="00D82E3E">
              <w:rPr>
                <w:kern w:val="0"/>
                <w:sz w:val="20"/>
                <w14:ligatures w14:val="none"/>
              </w:rPr>
              <w:t>free or low-cost digital resources — such as public Wi-Fi zones, device loan programs, free training classes</w:t>
            </w:r>
            <w:r>
              <w:rPr>
                <w:kern w:val="0"/>
                <w:sz w:val="20"/>
                <w14:ligatures w14:val="none"/>
              </w:rPr>
              <w:t xml:space="preserve"> </w:t>
            </w:r>
            <w:r w:rsidRPr="00D82E3E">
              <w:rPr>
                <w:kern w:val="0"/>
                <w:sz w:val="20"/>
                <w14:ligatures w14:val="none"/>
              </w:rPr>
              <w:t xml:space="preserve">— </w:t>
            </w:r>
            <w:r>
              <w:rPr>
                <w:kern w:val="0"/>
                <w:sz w:val="20"/>
                <w14:ligatures w14:val="none"/>
              </w:rPr>
              <w:t xml:space="preserve">throughout the </w:t>
            </w:r>
            <w:r w:rsidRPr="00D82E3E">
              <w:rPr>
                <w:kern w:val="0"/>
                <w:sz w:val="20"/>
                <w14:ligatures w14:val="none"/>
              </w:rPr>
              <w:t>UK.</w:t>
            </w:r>
          </w:p>
        </w:tc>
        <w:tc>
          <w:tcPr>
            <w:tcW w:w="4961" w:type="dxa"/>
          </w:tcPr>
          <w:p w14:paraId="60A12C94"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Postcode-based search and filters (e.g., device loans, free internet, courses).</w:t>
            </w:r>
          </w:p>
          <w:p w14:paraId="22381BF5"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Admin panel for trusted partners (libraries, councils, NGOs) to add/update listings.</w:t>
            </w:r>
          </w:p>
          <w:p w14:paraId="5D9558F3" w14:textId="34E6B180"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Mobile-first design </w:t>
            </w:r>
            <w:r>
              <w:rPr>
                <w:kern w:val="0"/>
                <w:sz w:val="20"/>
                <w14:ligatures w14:val="none"/>
              </w:rPr>
              <w:t xml:space="preserve">which enables </w:t>
            </w:r>
            <w:r w:rsidRPr="00D82E3E">
              <w:rPr>
                <w:kern w:val="0"/>
                <w:sz w:val="20"/>
                <w14:ligatures w14:val="none"/>
              </w:rPr>
              <w:t xml:space="preserve">accessibility </w:t>
            </w:r>
            <w:r>
              <w:rPr>
                <w:kern w:val="0"/>
                <w:sz w:val="20"/>
                <w14:ligatures w14:val="none"/>
              </w:rPr>
              <w:t xml:space="preserve">even </w:t>
            </w:r>
            <w:r w:rsidRPr="00D82E3E">
              <w:rPr>
                <w:kern w:val="0"/>
                <w:sz w:val="20"/>
                <w14:ligatures w14:val="none"/>
              </w:rPr>
              <w:t>on low-end smartphones.</w:t>
            </w:r>
          </w:p>
          <w:p w14:paraId="6A1A9E7D"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Option to download info as PDF (useful for offline sharing</w:t>
            </w:r>
            <w:r>
              <w:rPr>
                <w:kern w:val="0"/>
                <w:sz w:val="20"/>
                <w14:ligatures w14:val="none"/>
              </w:rPr>
              <w:t xml:space="preserve"> and enhanced readability</w:t>
            </w:r>
            <w:r w:rsidRPr="00D82E3E">
              <w:rPr>
                <w:kern w:val="0"/>
                <w:sz w:val="20"/>
                <w14:ligatures w14:val="none"/>
              </w:rPr>
              <w:t>).</w:t>
            </w:r>
          </w:p>
          <w:p w14:paraId="469BF6E2" w14:textId="7102A037" w:rsidR="00D82E3E" w:rsidRPr="007E341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 Back end relational database that stores the </w:t>
            </w:r>
            <w:r>
              <w:rPr>
                <w:kern w:val="0"/>
                <w:sz w:val="20"/>
                <w14:ligatures w14:val="none"/>
              </w:rPr>
              <w:t>searches raised, admin interactions</w:t>
            </w:r>
            <w:r w:rsidRPr="00D82E3E">
              <w:rPr>
                <w:kern w:val="0"/>
                <w:sz w:val="20"/>
                <w14:ligatures w14:val="none"/>
              </w:rPr>
              <w:t>, all visitor interactions and web page traffic.</w:t>
            </w:r>
          </w:p>
        </w:tc>
      </w:tr>
      <w:tr w:rsidR="00CB5A56" w:rsidRPr="007E341E" w14:paraId="28263E00"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33405DA7" w14:textId="0A49BEBD" w:rsidR="00CB5A56" w:rsidRDefault="00D82E3E" w:rsidP="007E341E">
            <w:pPr>
              <w:spacing w:before="40" w:after="40" w:line="264" w:lineRule="auto"/>
              <w:ind w:left="306" w:hanging="284"/>
              <w:rPr>
                <w:b w:val="0"/>
                <w:bCs w:val="0"/>
                <w:kern w:val="0"/>
                <w:sz w:val="20"/>
                <w14:ligatures w14:val="none"/>
              </w:rPr>
            </w:pPr>
            <w:hyperlink r:id="rId20" w:history="1">
              <w:r w:rsidR="00CB5A56" w:rsidRPr="00D82E3E">
                <w:rPr>
                  <w:rStyle w:val="Hyperlink"/>
                  <w:b w:val="0"/>
                  <w:bCs w:val="0"/>
                  <w:kern w:val="0"/>
                  <w:sz w:val="20"/>
                  <w14:ligatures w14:val="none"/>
                </w:rPr>
                <w:t>Sky Up</w:t>
              </w:r>
            </w:hyperlink>
            <w:r w:rsidR="00CB5A56">
              <w:rPr>
                <w:b w:val="0"/>
                <w:bCs w:val="0"/>
                <w:kern w:val="0"/>
                <w:sz w:val="20"/>
                <w14:ligatures w14:val="none"/>
              </w:rPr>
              <w:t xml:space="preserve"> B</w:t>
            </w:r>
          </w:p>
        </w:tc>
        <w:tc>
          <w:tcPr>
            <w:tcW w:w="3544" w:type="dxa"/>
          </w:tcPr>
          <w:p w14:paraId="4755B07A" w14:textId="57F9BC3F"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Develop a responsive, accessible web portal that offers bite-sized tutorials, videos, and interactive </w:t>
            </w:r>
            <w:r w:rsidRPr="00D82E3E">
              <w:rPr>
                <w:kern w:val="0"/>
                <w:sz w:val="20"/>
                <w14:ligatures w14:val="none"/>
              </w:rPr>
              <w:lastRenderedPageBreak/>
              <w:t>exercises to help people build basic digital skills — like setting up email, using social media safely, applying for jobs online, or using video calls.</w:t>
            </w:r>
          </w:p>
        </w:tc>
        <w:tc>
          <w:tcPr>
            <w:tcW w:w="4961" w:type="dxa"/>
          </w:tcPr>
          <w:p w14:paraId="5FD9C26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Simple UI with large text, clear buttons, and accessible navigation.</w:t>
            </w:r>
          </w:p>
          <w:p w14:paraId="4003D1B8"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lastRenderedPageBreak/>
              <w:t>Multi-language support to reach diverse communities.</w:t>
            </w:r>
          </w:p>
          <w:p w14:paraId="6D9153B0" w14:textId="61ABC1ED"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 xml:space="preserve">Video tutorials </w:t>
            </w:r>
            <w:r w:rsidR="00EE6429">
              <w:rPr>
                <w:kern w:val="0"/>
                <w:sz w:val="20"/>
                <w14:ligatures w14:val="none"/>
              </w:rPr>
              <w:t>–</w:t>
            </w:r>
            <w:r w:rsidRPr="00D82E3E">
              <w:rPr>
                <w:kern w:val="0"/>
                <w:sz w:val="20"/>
                <w14:ligatures w14:val="none"/>
              </w:rPr>
              <w:t xml:space="preserve"> </w:t>
            </w:r>
            <w:r w:rsidR="00EE6429">
              <w:rPr>
                <w:kern w:val="0"/>
                <w:sz w:val="20"/>
                <w14:ligatures w14:val="none"/>
              </w:rPr>
              <w:t xml:space="preserve">embedded components </w:t>
            </w:r>
            <w:proofErr w:type="spellStart"/>
            <w:r w:rsidR="00EE6429">
              <w:rPr>
                <w:kern w:val="0"/>
                <w:sz w:val="20"/>
                <w14:ligatures w14:val="none"/>
              </w:rPr>
              <w:t>eg</w:t>
            </w:r>
            <w:proofErr w:type="spellEnd"/>
            <w:r w:rsidR="00EE6429">
              <w:rPr>
                <w:kern w:val="0"/>
                <w:sz w:val="20"/>
                <w14:ligatures w14:val="none"/>
              </w:rPr>
              <w:t xml:space="preserve"> </w:t>
            </w:r>
            <w:proofErr w:type="spellStart"/>
            <w:r w:rsidRPr="00D82E3E">
              <w:rPr>
                <w:kern w:val="0"/>
                <w:sz w:val="20"/>
                <w14:ligatures w14:val="none"/>
              </w:rPr>
              <w:t>youtube</w:t>
            </w:r>
            <w:proofErr w:type="spellEnd"/>
          </w:p>
          <w:p w14:paraId="7B446A97" w14:textId="77777777" w:rsidR="00D82E3E" w:rsidRPr="00D82E3E"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Interactive quizzes and simple certifications</w:t>
            </w:r>
          </w:p>
          <w:p w14:paraId="138E1060" w14:textId="77777777" w:rsidR="00CB5A56" w:rsidRDefault="00D82E3E"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D82E3E">
              <w:rPr>
                <w:kern w:val="0"/>
                <w:sz w:val="20"/>
                <w14:ligatures w14:val="none"/>
              </w:rPr>
              <w:t>A "Find Local Support" map to connect users to nearby training, libraries, or community events.</w:t>
            </w:r>
          </w:p>
          <w:p w14:paraId="3D6005DF" w14:textId="596C8D8B" w:rsidR="00EE6429" w:rsidRPr="007E341E" w:rsidRDefault="00EE6429" w:rsidP="00D82E3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7724D63E"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7E18A62" w14:textId="068BDF3F" w:rsidR="00CB5A56" w:rsidRDefault="00D82E3E" w:rsidP="007E341E">
            <w:pPr>
              <w:spacing w:before="40" w:after="40" w:line="264" w:lineRule="auto"/>
              <w:ind w:left="306" w:hanging="284"/>
              <w:rPr>
                <w:b w:val="0"/>
                <w:bCs w:val="0"/>
                <w:kern w:val="0"/>
                <w:sz w:val="20"/>
                <w14:ligatures w14:val="none"/>
              </w:rPr>
            </w:pPr>
            <w:hyperlink r:id="rId21"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A</w:t>
            </w:r>
          </w:p>
        </w:tc>
        <w:tc>
          <w:tcPr>
            <w:tcW w:w="3544" w:type="dxa"/>
          </w:tcPr>
          <w:p w14:paraId="4286915E" w14:textId="0B42CE2F" w:rsidR="00CB5A56" w:rsidRPr="007E341E" w:rsidRDefault="00EE6429"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Build a dedicated internal platform where Sky employees can easily discover, sign up for, and track volunteering opportunities across the UK — tailored to their interests, skills, and location.</w:t>
            </w:r>
          </w:p>
        </w:tc>
        <w:tc>
          <w:tcPr>
            <w:tcW w:w="4961" w:type="dxa"/>
          </w:tcPr>
          <w:p w14:paraId="3E437014"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Searchable and filterable volunteer opportunities by location, date, or cause.</w:t>
            </w:r>
          </w:p>
          <w:p w14:paraId="3C2F856F"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Personal dashboards showing hours volunteered, impact stats, and badges earned.</w:t>
            </w:r>
          </w:p>
          <w:p w14:paraId="061EC8D2" w14:textId="77777777"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Team-based sign-ups to encourage department-wide volunteering days.</w:t>
            </w:r>
          </w:p>
          <w:p w14:paraId="660ADD6E" w14:textId="52B0AB89" w:rsidR="00EE6429" w:rsidRPr="00EE6429"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Option for employees to submit</w:t>
            </w:r>
            <w:r>
              <w:rPr>
                <w:kern w:val="0"/>
                <w:sz w:val="20"/>
                <w14:ligatures w14:val="none"/>
              </w:rPr>
              <w:t>, vote for</w:t>
            </w:r>
            <w:r w:rsidRPr="00EE6429">
              <w:rPr>
                <w:kern w:val="0"/>
                <w:sz w:val="20"/>
                <w14:ligatures w14:val="none"/>
              </w:rPr>
              <w:t xml:space="preserve"> or suggest new causes Sky could support.</w:t>
            </w:r>
          </w:p>
          <w:p w14:paraId="0518AD6D" w14:textId="77777777" w:rsidR="00CB5A56"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Stories section where volunteers can share photos and reflections.</w:t>
            </w:r>
          </w:p>
          <w:p w14:paraId="3F838CBA" w14:textId="4755AF79" w:rsidR="00EE6429" w:rsidRPr="007E341E" w:rsidRDefault="00EE6429" w:rsidP="00EE6429">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EE6429">
              <w:rPr>
                <w:kern w:val="0"/>
                <w:sz w:val="20"/>
                <w14:ligatures w14:val="none"/>
              </w:rPr>
              <w:t>+ Back end relational database that stores the searches raised, admin interactions, all visitor interactions and web page traffic.</w:t>
            </w:r>
          </w:p>
        </w:tc>
      </w:tr>
      <w:tr w:rsidR="00CB5A56" w:rsidRPr="007E341E" w14:paraId="418110FD"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13B0DD0D" w14:textId="1AC7196D" w:rsidR="00CB5A56" w:rsidRDefault="00D82E3E" w:rsidP="007E341E">
            <w:pPr>
              <w:spacing w:before="40" w:after="40" w:line="264" w:lineRule="auto"/>
              <w:ind w:left="306" w:hanging="284"/>
              <w:rPr>
                <w:b w:val="0"/>
                <w:bCs w:val="0"/>
                <w:kern w:val="0"/>
                <w:sz w:val="20"/>
                <w14:ligatures w14:val="none"/>
              </w:rPr>
            </w:pPr>
            <w:hyperlink r:id="rId22" w:history="1">
              <w:r w:rsidR="00CB5A56" w:rsidRPr="00D82E3E">
                <w:rPr>
                  <w:rStyle w:val="Hyperlink"/>
                  <w:b w:val="0"/>
                  <w:bCs w:val="0"/>
                  <w:kern w:val="0"/>
                  <w:sz w:val="20"/>
                  <w14:ligatures w14:val="none"/>
                </w:rPr>
                <w:t>Sky Cares</w:t>
              </w:r>
            </w:hyperlink>
            <w:r w:rsidR="00CB5A56">
              <w:rPr>
                <w:b w:val="0"/>
                <w:bCs w:val="0"/>
                <w:kern w:val="0"/>
                <w:sz w:val="20"/>
                <w14:ligatures w14:val="none"/>
              </w:rPr>
              <w:t xml:space="preserve"> B</w:t>
            </w:r>
          </w:p>
        </w:tc>
        <w:tc>
          <w:tcPr>
            <w:tcW w:w="3544" w:type="dxa"/>
          </w:tcPr>
          <w:p w14:paraId="031D04C8" w14:textId="26439890" w:rsidR="00CB5A56"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Develop a public-facing website that celebrates the outcomes of Sky Cares — highlighting </w:t>
            </w:r>
            <w:r>
              <w:rPr>
                <w:kern w:val="0"/>
                <w:sz w:val="20"/>
                <w14:ligatures w14:val="none"/>
              </w:rPr>
              <w:t xml:space="preserve">personal </w:t>
            </w:r>
            <w:r w:rsidRPr="00404C6D">
              <w:rPr>
                <w:kern w:val="0"/>
                <w:sz w:val="20"/>
                <w14:ligatures w14:val="none"/>
              </w:rPr>
              <w:t xml:space="preserve">stories from employees, </w:t>
            </w:r>
            <w:r w:rsidRPr="00404C6D">
              <w:rPr>
                <w:kern w:val="0"/>
                <w:sz w:val="20"/>
                <w14:ligatures w14:val="none"/>
              </w:rPr>
              <w:t>no</w:t>
            </w:r>
            <w:r>
              <w:rPr>
                <w:kern w:val="0"/>
                <w:sz w:val="20"/>
                <w14:ligatures w14:val="none"/>
              </w:rPr>
              <w:t xml:space="preserve">t for profit organisations </w:t>
            </w:r>
            <w:r w:rsidRPr="00404C6D">
              <w:rPr>
                <w:kern w:val="0"/>
                <w:sz w:val="20"/>
                <w14:ligatures w14:val="none"/>
              </w:rPr>
              <w:t>and communities helped through the program.</w:t>
            </w:r>
          </w:p>
        </w:tc>
        <w:tc>
          <w:tcPr>
            <w:tcW w:w="4961" w:type="dxa"/>
          </w:tcPr>
          <w:p w14:paraId="3C60D217" w14:textId="04776598"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Interactive map showing where </w:t>
            </w:r>
            <w:r>
              <w:rPr>
                <w:kern w:val="0"/>
                <w:sz w:val="20"/>
                <w14:ligatures w14:val="none"/>
              </w:rPr>
              <w:t xml:space="preserve">and how much time </w:t>
            </w:r>
            <w:r w:rsidRPr="00404C6D">
              <w:rPr>
                <w:kern w:val="0"/>
                <w:sz w:val="20"/>
                <w14:ligatures w14:val="none"/>
              </w:rPr>
              <w:t>Sky employees have volunteered</w:t>
            </w:r>
            <w:r>
              <w:rPr>
                <w:kern w:val="0"/>
                <w:sz w:val="20"/>
                <w14:ligatures w14:val="none"/>
              </w:rPr>
              <w:t>.</w:t>
            </w:r>
          </w:p>
          <w:p w14:paraId="69689FDC" w14:textId="7647DF8C"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Filter</w:t>
            </w:r>
            <w:r>
              <w:rPr>
                <w:kern w:val="0"/>
                <w:sz w:val="20"/>
                <w14:ligatures w14:val="none"/>
              </w:rPr>
              <w:t xml:space="preserve"> volunteering hours </w:t>
            </w:r>
            <w:r w:rsidRPr="00404C6D">
              <w:rPr>
                <w:kern w:val="0"/>
                <w:sz w:val="20"/>
                <w14:ligatures w14:val="none"/>
              </w:rPr>
              <w:t>by cause (e.g., digital inclusion, environmental clean-ups).</w:t>
            </w:r>
          </w:p>
          <w:p w14:paraId="6DC99D27" w14:textId="77777777"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Volunteer spotlight stories, photo galleries, and video embeds.</w:t>
            </w:r>
          </w:p>
          <w:p w14:paraId="6A9EC006" w14:textId="51F9A635" w:rsidR="00404C6D" w:rsidRPr="00404C6D"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Live counter of hours volunteered or</w:t>
            </w:r>
            <w:r>
              <w:rPr>
                <w:kern w:val="0"/>
                <w:sz w:val="20"/>
                <w14:ligatures w14:val="none"/>
              </w:rPr>
              <w:t xml:space="preserve"> #</w:t>
            </w:r>
            <w:r w:rsidRPr="00404C6D">
              <w:rPr>
                <w:kern w:val="0"/>
                <w:sz w:val="20"/>
                <w14:ligatures w14:val="none"/>
              </w:rPr>
              <w:t xml:space="preserve"> people helped.</w:t>
            </w:r>
          </w:p>
          <w:p w14:paraId="0A121AAD" w14:textId="77777777" w:rsidR="00CB5A56"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"Get Involved" section for partner organisations to submit opportunities </w:t>
            </w:r>
            <w:r>
              <w:rPr>
                <w:kern w:val="0"/>
                <w:sz w:val="20"/>
                <w14:ligatures w14:val="none"/>
              </w:rPr>
              <w:t>for future volunteering or to send</w:t>
            </w:r>
            <w:r w:rsidRPr="00404C6D">
              <w:rPr>
                <w:kern w:val="0"/>
                <w:sz w:val="20"/>
                <w14:ligatures w14:val="none"/>
              </w:rPr>
              <w:t xml:space="preserve"> thank</w:t>
            </w:r>
            <w:r>
              <w:rPr>
                <w:kern w:val="0"/>
                <w:sz w:val="20"/>
                <w14:ligatures w14:val="none"/>
              </w:rPr>
              <w:t xml:space="preserve"> you messages and updates to</w:t>
            </w:r>
            <w:r w:rsidRPr="00404C6D">
              <w:rPr>
                <w:kern w:val="0"/>
                <w:sz w:val="20"/>
                <w14:ligatures w14:val="none"/>
              </w:rPr>
              <w:t xml:space="preserve"> volunteers.</w:t>
            </w:r>
          </w:p>
          <w:p w14:paraId="0B4D23F5" w14:textId="3A8C6FFF" w:rsidR="00404C6D" w:rsidRPr="007E341E" w:rsidRDefault="00404C6D" w:rsidP="00404C6D">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Pr>
                <w:kern w:val="0"/>
                <w:sz w:val="20"/>
                <w14:ligatures w14:val="none"/>
              </w:rPr>
              <w:t xml:space="preserve">filter / search results, volunteer event data, </w:t>
            </w:r>
            <w:r w:rsidRPr="00404C6D">
              <w:rPr>
                <w:kern w:val="0"/>
                <w:sz w:val="20"/>
                <w14:ligatures w14:val="none"/>
              </w:rPr>
              <w:t>all visitor interactions and web page traffic.</w:t>
            </w:r>
          </w:p>
        </w:tc>
      </w:tr>
      <w:tr w:rsidR="00CB5A56" w:rsidRPr="007E341E" w14:paraId="01770107" w14:textId="77777777" w:rsidTr="009E0F6F">
        <w:trPr>
          <w:trHeight w:val="85"/>
        </w:trPr>
        <w:tc>
          <w:tcPr>
            <w:cnfStyle w:val="001000000000" w:firstRow="0" w:lastRow="0" w:firstColumn="1" w:lastColumn="0" w:oddVBand="0" w:evenVBand="0" w:oddHBand="0" w:evenHBand="0" w:firstRowFirstColumn="0" w:firstRowLastColumn="0" w:lastRowFirstColumn="0" w:lastRowLastColumn="0"/>
            <w:tcW w:w="1838" w:type="dxa"/>
          </w:tcPr>
          <w:p w14:paraId="575D7835" w14:textId="365F25A5" w:rsidR="00CB5A56" w:rsidRDefault="00CB5A56" w:rsidP="007E341E">
            <w:pPr>
              <w:spacing w:before="40" w:after="40" w:line="264" w:lineRule="auto"/>
              <w:ind w:left="306" w:hanging="284"/>
              <w:rPr>
                <w:b w:val="0"/>
                <w:bCs w:val="0"/>
                <w:kern w:val="0"/>
                <w:sz w:val="20"/>
                <w14:ligatures w14:val="none"/>
              </w:rPr>
            </w:pPr>
            <w:r>
              <w:rPr>
                <w:b w:val="0"/>
                <w:bCs w:val="0"/>
                <w:kern w:val="0"/>
                <w:sz w:val="20"/>
                <w14:ligatures w14:val="none"/>
              </w:rPr>
              <w:t>Sky Project X</w:t>
            </w:r>
          </w:p>
        </w:tc>
        <w:tc>
          <w:tcPr>
            <w:tcW w:w="3544" w:type="dxa"/>
          </w:tcPr>
          <w:p w14:paraId="37D97CF2" w14:textId="3DBDC012" w:rsidR="00CB5A56" w:rsidRPr="007E341E" w:rsidRDefault="00D82E3E"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Wildcard! </w:t>
            </w:r>
            <w:r w:rsidR="00287587">
              <w:rPr>
                <w:kern w:val="0"/>
                <w:sz w:val="20"/>
                <w14:ligatures w14:val="none"/>
              </w:rPr>
              <w:t xml:space="preserve">The site can be for any product or service of your </w:t>
            </w:r>
            <w:r w:rsidR="00954BBA">
              <w:rPr>
                <w:kern w:val="0"/>
                <w:sz w:val="20"/>
                <w14:ligatures w14:val="none"/>
              </w:rPr>
              <w:t>choosing,</w:t>
            </w:r>
            <w:r w:rsidR="00287587">
              <w:rPr>
                <w:kern w:val="0"/>
                <w:sz w:val="20"/>
                <w14:ligatures w14:val="none"/>
              </w:rPr>
              <w:t xml:space="preserve"> but it must be related to Sky as an organisation in some way. </w:t>
            </w:r>
            <w:r>
              <w:rPr>
                <w:kern w:val="0"/>
                <w:sz w:val="20"/>
                <w14:ligatures w14:val="none"/>
              </w:rPr>
              <w:t xml:space="preserve"> </w:t>
            </w:r>
            <w:r w:rsidR="00287587">
              <w:rPr>
                <w:kern w:val="0"/>
                <w:sz w:val="20"/>
                <w14:ligatures w14:val="none"/>
              </w:rPr>
              <w:t xml:space="preserve">The site can be externally facing, targeted at existing or potential Sky customers, or it could be internally facing, and something that employees would find value in. </w:t>
            </w:r>
          </w:p>
        </w:tc>
        <w:tc>
          <w:tcPr>
            <w:tcW w:w="4961" w:type="dxa"/>
          </w:tcPr>
          <w:p w14:paraId="3EBDB937" w14:textId="62335328" w:rsidR="00287587"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Identify your own features! </w:t>
            </w:r>
          </w:p>
          <w:p w14:paraId="660A21D6" w14:textId="0513367F" w:rsidR="00954BBA" w:rsidRDefault="00954BBA"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Pr>
                <w:kern w:val="0"/>
                <w:sz w:val="20"/>
                <w14:ligatures w14:val="none"/>
              </w:rPr>
              <w:t xml:space="preserve">Prepare a short pitch for your instructor to get agreement on what you plan to develop. </w:t>
            </w:r>
          </w:p>
          <w:p w14:paraId="7FAB7332" w14:textId="77777777" w:rsidR="00CB5A56" w:rsidRDefault="00287587"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287587">
              <w:rPr>
                <w:kern w:val="0"/>
                <w:sz w:val="20"/>
                <w14:ligatures w14:val="none"/>
              </w:rPr>
              <w:t>Ensure your solution will provide ample opportunity for your team to demonstrate the skills gained through the bootcamp.</w:t>
            </w:r>
          </w:p>
          <w:p w14:paraId="2D9B14C6" w14:textId="20C8E947" w:rsidR="00404C6D" w:rsidRPr="007E341E" w:rsidRDefault="00404C6D" w:rsidP="007E341E">
            <w:pPr>
              <w:spacing w:before="40" w:after="40" w:line="264" w:lineRule="auto"/>
              <w:cnfStyle w:val="000000000000" w:firstRow="0" w:lastRow="0" w:firstColumn="0" w:lastColumn="0" w:oddVBand="0" w:evenVBand="0" w:oddHBand="0" w:evenHBand="0" w:firstRowFirstColumn="0" w:firstRowLastColumn="0" w:lastRowFirstColumn="0" w:lastRowLastColumn="0"/>
              <w:rPr>
                <w:kern w:val="0"/>
                <w:sz w:val="20"/>
                <w14:ligatures w14:val="none"/>
              </w:rPr>
            </w:pPr>
            <w:r w:rsidRPr="00404C6D">
              <w:rPr>
                <w:kern w:val="0"/>
                <w:sz w:val="20"/>
                <w14:ligatures w14:val="none"/>
              </w:rPr>
              <w:t xml:space="preserve">+ Back end relational database that stores </w:t>
            </w:r>
            <w:r w:rsidR="009C173F">
              <w:rPr>
                <w:kern w:val="0"/>
                <w:sz w:val="20"/>
                <w14:ligatures w14:val="none"/>
              </w:rPr>
              <w:t>feature-based</w:t>
            </w:r>
            <w:r>
              <w:rPr>
                <w:kern w:val="0"/>
                <w:sz w:val="20"/>
                <w14:ligatures w14:val="none"/>
              </w:rPr>
              <w:t xml:space="preserve"> data,</w:t>
            </w:r>
            <w:r w:rsidRPr="00404C6D">
              <w:rPr>
                <w:kern w:val="0"/>
                <w:sz w:val="20"/>
                <w14:ligatures w14:val="none"/>
              </w:rPr>
              <w:t xml:space="preserve"> all visitor interactions and web page traffic.</w:t>
            </w:r>
          </w:p>
        </w:tc>
      </w:tr>
    </w:tbl>
    <w:p w14:paraId="13A6859A" w14:textId="77777777" w:rsidR="005E4273" w:rsidRDefault="005E4273" w:rsidP="00870117">
      <w:pPr>
        <w:pStyle w:val="Heading2"/>
        <w:numPr>
          <w:ilvl w:val="0"/>
          <w:numId w:val="0"/>
        </w:numPr>
      </w:pPr>
    </w:p>
    <w:p w14:paraId="0CC21D09" w14:textId="2651C464" w:rsidR="005E4273" w:rsidRDefault="00EE6429" w:rsidP="00F46D2B">
      <w:pPr>
        <w:pStyle w:val="Heading2"/>
      </w:pPr>
      <w:bookmarkStart w:id="9" w:name="_Toc203578185"/>
      <w:r>
        <w:t>Case study iterations</w:t>
      </w:r>
      <w:bookmarkEnd w:id="9"/>
    </w:p>
    <w:p w14:paraId="5679BFDA" w14:textId="77777777" w:rsidR="00870117" w:rsidRDefault="00EE6429" w:rsidP="00EE6429">
      <w:r>
        <w:t xml:space="preserve">Your team is expected to apply agile principles to your design and development work. Specifically you are asked to develop 3 </w:t>
      </w:r>
      <w:r w:rsidR="009C173F">
        <w:t xml:space="preserve">major </w:t>
      </w:r>
      <w:r>
        <w:t>iterations of your case study product</w:t>
      </w:r>
      <w:r w:rsidR="009C173F">
        <w:t>, inserting a user testing cycle before progressing to the next major iteration of your product. Each test cycle must capture t</w:t>
      </w:r>
      <w:r w:rsidR="00870117">
        <w:t>est results of</w:t>
      </w:r>
      <w:r w:rsidR="009C173F">
        <w:t xml:space="preserve"> at least 25 unique personas</w:t>
      </w:r>
      <w:r w:rsidR="00870117">
        <w:t xml:space="preserve">. You can generate personas or share your latest product with your peers in other teams to test it. </w:t>
      </w:r>
    </w:p>
    <w:p w14:paraId="7A3888D8" w14:textId="2E0E12B0" w:rsidR="00EE6429" w:rsidRPr="00EE6429" w:rsidRDefault="00870117" w:rsidP="00EE6429">
      <w:r>
        <w:t xml:space="preserve">Capturing the data from your testing cycle will </w:t>
      </w:r>
      <w:r w:rsidR="009C173F">
        <w:t xml:space="preserve">help you identify what the </w:t>
      </w:r>
      <w:r>
        <w:t xml:space="preserve">improvements </w:t>
      </w:r>
      <w:r w:rsidR="009C173F">
        <w:t>should be for the next iteration</w:t>
      </w:r>
      <w:r w:rsidR="00EE6429">
        <w:t xml:space="preserve">. </w:t>
      </w:r>
      <w:r>
        <w:t xml:space="preserve">You should be looking for evidence of poor data quality generated during testing, </w:t>
      </w:r>
      <w:proofErr w:type="gramStart"/>
      <w:r>
        <w:t>bugs</w:t>
      </w:r>
      <w:proofErr w:type="gramEnd"/>
      <w:r>
        <w:t xml:space="preserve"> and glitches, along with more general usability feedback. It will be helpful to design your test scenarios in line with features on your product backlog.  </w:t>
      </w:r>
    </w:p>
    <w:p w14:paraId="37FAC746" w14:textId="10E7CE61" w:rsidR="00EE6429" w:rsidRDefault="00EE6429" w:rsidP="00EE6429">
      <w:pPr>
        <w:pStyle w:val="Heading3"/>
      </w:pPr>
      <w:bookmarkStart w:id="10" w:name="_Toc203578186"/>
      <w:r>
        <w:t>MVP</w:t>
      </w:r>
      <w:bookmarkEnd w:id="10"/>
      <w:r>
        <w:t xml:space="preserve"> </w:t>
      </w:r>
    </w:p>
    <w:p w14:paraId="1CE02791" w14:textId="77777777" w:rsidR="00EE6429" w:rsidRDefault="00EE6429" w:rsidP="00EE6429">
      <w:r>
        <w:t xml:space="preserve">An MVP is defined as the minimum viable product that can be released to early users. It includes just enough features to be usable and to gather feedback for future development phases. </w:t>
      </w:r>
      <w:r w:rsidRPr="00AE3A94">
        <w:t>Set a relatively low bar for your first project iteration</w:t>
      </w:r>
      <w:r>
        <w:t>, t</w:t>
      </w:r>
      <w:r w:rsidRPr="00AE3A94">
        <w:t xml:space="preserve">hen try to reach that first iteration quickly. It </w:t>
      </w:r>
      <w:proofErr w:type="gramStart"/>
      <w:r w:rsidRPr="00AE3A94">
        <w:t>doesn't</w:t>
      </w:r>
      <w:proofErr w:type="gramEnd"/>
      <w:r w:rsidRPr="00AE3A94">
        <w:t xml:space="preserve"> have to look nice. But the idea is: You will now build on that and maybe answer an extended question in the remaining time. </w:t>
      </w:r>
    </w:p>
    <w:p w14:paraId="27E52599" w14:textId="74EC8222" w:rsidR="00EE6429" w:rsidRPr="00EE6429" w:rsidRDefault="00EE6429" w:rsidP="00EE6429">
      <w:r>
        <w:t xml:space="preserve">It is advisable you develop an MVP before the end of week </w:t>
      </w:r>
      <w:r w:rsidR="00870117">
        <w:t>5</w:t>
      </w:r>
      <w:r>
        <w:t xml:space="preserve">. </w:t>
      </w:r>
    </w:p>
    <w:p w14:paraId="17FC2143" w14:textId="19F85647" w:rsidR="00EE6429" w:rsidRDefault="00EE6429" w:rsidP="00EE6429">
      <w:pPr>
        <w:pStyle w:val="Heading3"/>
      </w:pPr>
      <w:bookmarkStart w:id="11" w:name="_Toc203578187"/>
      <w:r>
        <w:t>Prototype product</w:t>
      </w:r>
      <w:bookmarkEnd w:id="11"/>
    </w:p>
    <w:p w14:paraId="67ABE1D7" w14:textId="7F12043F" w:rsidR="00870117" w:rsidRDefault="00870117" w:rsidP="00870117">
      <w:r>
        <w:t xml:space="preserve">The goal of the first prototype product is to add additional features and functionality to the MVP as a baseline, and design decisions should be based on the results of the previous user testing cycle. Features at this stage may be incomplete, limited or even non functionable. The focus can also be on appearance, </w:t>
      </w:r>
      <w:proofErr w:type="gramStart"/>
      <w:r>
        <w:t>structure</w:t>
      </w:r>
      <w:proofErr w:type="gramEnd"/>
      <w:r>
        <w:t xml:space="preserve"> and interactivity. This iteration can be helpful for aligning the team on the final product vision. </w:t>
      </w:r>
    </w:p>
    <w:p w14:paraId="626ECE84" w14:textId="0B8E80B6" w:rsidR="00870117" w:rsidRPr="00870117" w:rsidRDefault="00870117" w:rsidP="00870117">
      <w:r>
        <w:t xml:space="preserve">It is advisable you develop the prototype product before the end of week 8. </w:t>
      </w:r>
    </w:p>
    <w:p w14:paraId="6BA13173" w14:textId="23A3BE73" w:rsidR="00EE6429" w:rsidRPr="00EE6429" w:rsidRDefault="00EE6429" w:rsidP="00EE6429">
      <w:pPr>
        <w:pStyle w:val="Heading3"/>
      </w:pPr>
      <w:bookmarkStart w:id="12" w:name="_Toc203578188"/>
      <w:r>
        <w:t>Improved prototype</w:t>
      </w:r>
      <w:bookmarkEnd w:id="12"/>
    </w:p>
    <w:p w14:paraId="0FACC77E" w14:textId="5DC938A2" w:rsidR="00BD6C10" w:rsidRDefault="00870117" w:rsidP="00870117">
      <w:r>
        <w:t xml:space="preserve">This final iteration of your case study product is the version that you will demonstrate at the Showcase. Ideally your team will have deployed most of the features on your backlog to a limited or functional extent. </w:t>
      </w:r>
    </w:p>
    <w:p w14:paraId="7EAACD1D" w14:textId="1DD37A94" w:rsidR="00BD6C10" w:rsidRDefault="00BD6C10" w:rsidP="005E4273">
      <w:pPr>
        <w:pStyle w:val="Heading2"/>
      </w:pPr>
      <w:bookmarkStart w:id="13" w:name="_Toc203578189"/>
      <w:r>
        <w:t xml:space="preserve">Stretch </w:t>
      </w:r>
      <w:r w:rsidR="004C3FD8">
        <w:t>objective</w:t>
      </w:r>
      <w:r w:rsidR="00B600B0">
        <w:t>s</w:t>
      </w:r>
      <w:bookmarkEnd w:id="13"/>
    </w:p>
    <w:p w14:paraId="4F28F92B" w14:textId="77AA3A6C" w:rsidR="00F46D2B" w:rsidRPr="00F46D2B" w:rsidRDefault="007A562F" w:rsidP="00F46D2B">
      <w:r>
        <w:t>Your team should d</w:t>
      </w:r>
      <w:r w:rsidRPr="007A562F">
        <w:t xml:space="preserve">emonstrate your understanding of artificial intelligence by building application functionality that uses AI tools , </w:t>
      </w:r>
      <w:proofErr w:type="gramStart"/>
      <w:r w:rsidRPr="007A562F">
        <w:t>concepts</w:t>
      </w:r>
      <w:proofErr w:type="gramEnd"/>
      <w:r w:rsidRPr="007A562F">
        <w:t xml:space="preserve"> and models. For example, </w:t>
      </w:r>
      <w:r>
        <w:t xml:space="preserve">you could add </w:t>
      </w:r>
      <w:r w:rsidRPr="007A562F">
        <w:t>a chat bot</w:t>
      </w:r>
      <w:r>
        <w:t xml:space="preserve">, suggested </w:t>
      </w:r>
      <w:proofErr w:type="gramStart"/>
      <w:r>
        <w:t>search</w:t>
      </w:r>
      <w:proofErr w:type="gramEnd"/>
      <w:r w:rsidRPr="007A562F">
        <w:t xml:space="preserve"> or an avatar creator</w:t>
      </w:r>
      <w:r>
        <w:t xml:space="preserve"> to your website</w:t>
      </w:r>
      <w:r w:rsidRPr="007A562F">
        <w:t>.</w:t>
      </w:r>
    </w:p>
    <w:p w14:paraId="6A347DB1" w14:textId="77777777" w:rsidR="00987132" w:rsidRDefault="00987132" w:rsidP="005E4273">
      <w:pPr>
        <w:pStyle w:val="Heading2"/>
        <w:numPr>
          <w:ilvl w:val="0"/>
          <w:numId w:val="0"/>
        </w:numPr>
      </w:pPr>
    </w:p>
    <w:p w14:paraId="6A37D0A8" w14:textId="1EF85259" w:rsidR="00492C69" w:rsidRDefault="006F2EFE" w:rsidP="006F2EFE">
      <w:pPr>
        <w:spacing w:before="0" w:after="160" w:line="259" w:lineRule="auto"/>
      </w:pPr>
      <w:r>
        <w:br w:type="page"/>
      </w:r>
    </w:p>
    <w:p w14:paraId="6C436FBA" w14:textId="61D052A5" w:rsidR="00492C69" w:rsidRDefault="00492C69" w:rsidP="00492C69">
      <w:pPr>
        <w:pStyle w:val="Heading1"/>
      </w:pPr>
      <w:bookmarkStart w:id="14" w:name="_Toc203578190"/>
      <w:r>
        <w:lastRenderedPageBreak/>
        <w:t>Tips for a good project</w:t>
      </w:r>
      <w:bookmarkEnd w:id="14"/>
      <w:r>
        <w:t xml:space="preserve"> </w:t>
      </w:r>
    </w:p>
    <w:p w14:paraId="3B39D249" w14:textId="77777777" w:rsidR="00656F76" w:rsidRPr="00656F76" w:rsidRDefault="00656F76" w:rsidP="00656F76"/>
    <w:p w14:paraId="790438BA" w14:textId="745F1816" w:rsidR="00C11F38" w:rsidRPr="00680D8E" w:rsidRDefault="00C11F38" w:rsidP="00C11F38">
      <w:pPr>
        <w:pStyle w:val="Bulletlist1"/>
      </w:pPr>
      <w:r w:rsidRPr="00680D8E">
        <w:rPr>
          <w:b/>
          <w:bCs/>
        </w:rPr>
        <w:t>Breadth and depth:</w:t>
      </w:r>
      <w:r w:rsidRPr="00680D8E">
        <w:t xml:space="preserve"> You should use this project to try out techniques you have seen in the lessons and to explore related concepts in greater depth. You will work on this </w:t>
      </w:r>
      <w:r w:rsidR="00656F76">
        <w:t xml:space="preserve">case study </w:t>
      </w:r>
      <w:r w:rsidRPr="00680D8E">
        <w:t>at your own pace– but keep in mind that it will be more beneficial for you</w:t>
      </w:r>
      <w:r w:rsidR="00656F76">
        <w:t>r team</w:t>
      </w:r>
      <w:r w:rsidRPr="00680D8E">
        <w:t xml:space="preserve"> to complete a less ambitious </w:t>
      </w:r>
      <w:r w:rsidR="00656F76">
        <w:t>product</w:t>
      </w:r>
      <w:r w:rsidRPr="00680D8E">
        <w:t xml:space="preserve"> at a higher quality, rather than rushing through </w:t>
      </w:r>
      <w:r>
        <w:t xml:space="preserve">too many </w:t>
      </w:r>
      <w:r w:rsidR="00656F76">
        <w:t xml:space="preserve">features at </w:t>
      </w:r>
      <w:r w:rsidRPr="00680D8E">
        <w:t xml:space="preserve">50%. </w:t>
      </w:r>
    </w:p>
    <w:p w14:paraId="320136A6" w14:textId="45FCD8DB" w:rsidR="00C11F38" w:rsidRPr="00680D8E" w:rsidRDefault="00C11F38" w:rsidP="00C11F38">
      <w:pPr>
        <w:pStyle w:val="Bulletlist1"/>
      </w:pPr>
      <w:r w:rsidRPr="00680D8E">
        <w:rPr>
          <w:b/>
          <w:bCs/>
        </w:rPr>
        <w:t>Ask for help:</w:t>
      </w:r>
      <w:r w:rsidRPr="00680D8E">
        <w:t xml:space="preserve"> </w:t>
      </w:r>
      <w:r>
        <w:t>Throughout the bootcamp you will encounter experts in their field who are training and coaching you</w:t>
      </w:r>
      <w:r w:rsidR="00C8771A">
        <w:t xml:space="preserve"> in their area of expertise</w:t>
      </w:r>
      <w:r>
        <w:t>.</w:t>
      </w:r>
      <w:r w:rsidRPr="00680D8E">
        <w:t xml:space="preserve"> Be proactive in </w:t>
      </w:r>
      <w:r w:rsidR="00C8771A">
        <w:t xml:space="preserve">asking them questions about your project </w:t>
      </w:r>
      <w:r w:rsidR="00EB2827">
        <w:t xml:space="preserve">during the training session Q&amp;A opportunities, as well as </w:t>
      </w:r>
      <w:r w:rsidR="00C8771A">
        <w:t xml:space="preserve">using </w:t>
      </w:r>
      <w:r w:rsidR="00BB1692">
        <w:t xml:space="preserve">your </w:t>
      </w:r>
      <w:r w:rsidR="00FA309A">
        <w:t xml:space="preserve">bootcamp instructor </w:t>
      </w:r>
      <w:r w:rsidRPr="00680D8E">
        <w:t xml:space="preserve">as a sounding </w:t>
      </w:r>
      <w:r w:rsidR="00FB0A12" w:rsidRPr="00680D8E">
        <w:t xml:space="preserve">board </w:t>
      </w:r>
      <w:r w:rsidR="00FA309A">
        <w:t xml:space="preserve">and </w:t>
      </w:r>
      <w:r w:rsidR="00656F76">
        <w:t>go to</w:t>
      </w:r>
      <w:r w:rsidRPr="00680D8E">
        <w:t xml:space="preserve"> for technical help</w:t>
      </w:r>
      <w:r w:rsidR="00FB0A12">
        <w:t>.</w:t>
      </w:r>
      <w:r w:rsidRPr="00680D8E">
        <w:t xml:space="preserve"> </w:t>
      </w:r>
    </w:p>
    <w:p w14:paraId="2BAEDB15" w14:textId="5B9DF460" w:rsidR="006F2EFE" w:rsidRPr="00680D8E" w:rsidRDefault="00C11F38" w:rsidP="006F2EFE">
      <w:pPr>
        <w:pStyle w:val="Bulletlist1"/>
      </w:pPr>
      <w:r w:rsidRPr="00680D8E">
        <w:rPr>
          <w:b/>
          <w:bCs/>
        </w:rPr>
        <w:t>Collaborate:</w:t>
      </w:r>
      <w:r w:rsidRPr="00680D8E">
        <w:t xml:space="preserve">  There is no “correct way” or prescriptive steps in which you must meet your </w:t>
      </w:r>
      <w:r w:rsidR="00FB0A12">
        <w:t xml:space="preserve">case study </w:t>
      </w:r>
      <w:r w:rsidRPr="00680D8E">
        <w:t xml:space="preserve">brief. Diversity amongst project approaches will naturally arise from individual creativity and differences in interpretation. Listen to the ideas of your teammates and work together to reach compromises wherever you have differing approaches in mind. </w:t>
      </w:r>
      <w:r w:rsidRPr="00680D8E">
        <w:rPr>
          <w:b/>
          <w:bCs/>
        </w:rPr>
        <w:t xml:space="preserve">REHEARSE </w:t>
      </w:r>
      <w:r w:rsidRPr="00680D8E">
        <w:t>your presentation and demo</w:t>
      </w:r>
      <w:r w:rsidR="00E43E87">
        <w:t>nstrations together</w:t>
      </w:r>
      <w:r w:rsidRPr="00680D8E">
        <w:t xml:space="preserve"> to ensure you all feel comfortable delivering your parts, and that any transitions </w:t>
      </w:r>
      <w:r w:rsidR="00E43E87">
        <w:t xml:space="preserve">between you </w:t>
      </w:r>
      <w:r w:rsidRPr="00680D8E">
        <w:t xml:space="preserve">are smooth. </w:t>
      </w:r>
    </w:p>
    <w:p w14:paraId="039050FB" w14:textId="125DE6E1" w:rsidR="00C11F38" w:rsidRPr="00680D8E" w:rsidRDefault="00C11F38" w:rsidP="00C11F38">
      <w:pPr>
        <w:pStyle w:val="Bulletlist1"/>
      </w:pPr>
      <w:r w:rsidRPr="00680D8E">
        <w:rPr>
          <w:b/>
          <w:bCs/>
        </w:rPr>
        <w:t>Organise yourselves</w:t>
      </w:r>
      <w:r w:rsidRPr="00680D8E">
        <w:t xml:space="preserve">: Set up regular meetings with your team so that you can keep on track of where each person is up to in their tasks, even if this serves as a positive ‘check-in’. Create a repository (GitHub) to </w:t>
      </w:r>
      <w:r w:rsidR="00E43E87">
        <w:t xml:space="preserve">collectively </w:t>
      </w:r>
      <w:r w:rsidRPr="00680D8E">
        <w:t>save your work to and checkpoint it frequently</w:t>
      </w:r>
      <w:r w:rsidR="00335351">
        <w:t xml:space="preserve"> so if someone misses a day your whole team </w:t>
      </w:r>
      <w:proofErr w:type="gramStart"/>
      <w:r w:rsidR="00335351">
        <w:t>doesn’t</w:t>
      </w:r>
      <w:proofErr w:type="gramEnd"/>
      <w:r w:rsidR="00335351">
        <w:t xml:space="preserve"> get caught behind</w:t>
      </w:r>
      <w:r w:rsidRPr="00680D8E">
        <w:t xml:space="preserve">. You could also use something like a </w:t>
      </w:r>
      <w:hyperlink r:id="rId23" w:history="1">
        <w:r w:rsidRPr="00680D8E">
          <w:rPr>
            <w:rStyle w:val="Hyperlink"/>
          </w:rPr>
          <w:t>Trello</w:t>
        </w:r>
      </w:hyperlink>
      <w:r w:rsidR="0019631F">
        <w:t xml:space="preserve">, </w:t>
      </w:r>
      <w:hyperlink r:id="rId24" w:history="1">
        <w:r w:rsidRPr="00680D8E">
          <w:rPr>
            <w:rStyle w:val="Hyperlink"/>
          </w:rPr>
          <w:t>Kanban</w:t>
        </w:r>
      </w:hyperlink>
      <w:r w:rsidR="0019631F">
        <w:t xml:space="preserve">, </w:t>
      </w:r>
      <w:hyperlink r:id="rId25" w:history="1">
        <w:r w:rsidR="0019631F" w:rsidRPr="00E94AB8">
          <w:rPr>
            <w:rStyle w:val="Hyperlink"/>
          </w:rPr>
          <w:t>Backlog</w:t>
        </w:r>
      </w:hyperlink>
      <w:r w:rsidR="0019631F">
        <w:t xml:space="preserve"> or </w:t>
      </w:r>
      <w:hyperlink r:id="rId26" w:history="1">
        <w:r w:rsidR="0019631F" w:rsidRPr="00881C58">
          <w:rPr>
            <w:rStyle w:val="Hyperlink"/>
          </w:rPr>
          <w:t>Scrum</w:t>
        </w:r>
      </w:hyperlink>
      <w:r w:rsidR="0019631F">
        <w:t xml:space="preserve"> </w:t>
      </w:r>
      <w:r w:rsidRPr="00680D8E">
        <w:t xml:space="preserve">board so that you can keep track of your progress, issues and any potential delays. This will ensure that there are no unpleasant surprises when it comes to showcasing your project. </w:t>
      </w:r>
    </w:p>
    <w:p w14:paraId="576F1D45" w14:textId="5B76C755" w:rsidR="00492C69" w:rsidRDefault="00C11F38" w:rsidP="00ED3BB3">
      <w:pPr>
        <w:pStyle w:val="Bulletlist1"/>
      </w:pPr>
      <w:r w:rsidRPr="00680D8E">
        <w:rPr>
          <w:b/>
          <w:bCs/>
        </w:rPr>
        <w:t>Bitesize:</w:t>
      </w:r>
      <w:r w:rsidRPr="00680D8E">
        <w:t xml:space="preserve"> When </w:t>
      </w:r>
      <w:r w:rsidR="00402FC6">
        <w:t>project deliverables</w:t>
      </w:r>
      <w:r w:rsidRPr="00680D8E">
        <w:t xml:space="preserve"> appear overwhelming at first sight, take heed of this </w:t>
      </w:r>
      <w:r w:rsidRPr="00680D8E">
        <w:rPr>
          <w:b/>
          <w:bCs/>
          <w:i/>
          <w:iCs/>
        </w:rPr>
        <w:t>proverb</w:t>
      </w:r>
      <w:r w:rsidRPr="00680D8E">
        <w:t xml:space="preserve"> to break down the tasks into smaller pieces….</w:t>
      </w:r>
    </w:p>
    <w:p w14:paraId="76C9DEA5" w14:textId="77777777" w:rsidR="005960B1" w:rsidRPr="00680D8E" w:rsidRDefault="005960B1" w:rsidP="005960B1">
      <w:pPr>
        <w:pStyle w:val="Bulletlist1"/>
        <w:numPr>
          <w:ilvl w:val="0"/>
          <w:numId w:val="0"/>
        </w:numPr>
        <w:ind w:left="1134"/>
      </w:pPr>
    </w:p>
    <w:p w14:paraId="6570D70D" w14:textId="4FD8FF93" w:rsidR="00FA7085" w:rsidRPr="00FA7085" w:rsidRDefault="00402FC6" w:rsidP="00402FC6">
      <w:pPr>
        <w:jc w:val="center"/>
      </w:pPr>
      <w:r>
        <w:rPr>
          <w:noProof/>
        </w:rPr>
        <w:drawing>
          <wp:inline distT="0" distB="0" distL="0" distR="0" wp14:anchorId="52D196BF" wp14:editId="7909EFB8">
            <wp:extent cx="3581400" cy="2028378"/>
            <wp:effectExtent l="0" t="0" r="0" b="0"/>
            <wp:docPr id="2" name="Picture 2" descr="How do you eat an elephant? One bite at a time! an image of an elephant with a 'bite'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w do you eat an elephant? One bite at a time! an image of an elephant with a 'bite' missi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70213" cy="2078679"/>
                    </a:xfrm>
                    <a:prstGeom prst="rect">
                      <a:avLst/>
                    </a:prstGeom>
                    <a:noFill/>
                    <a:ln>
                      <a:noFill/>
                    </a:ln>
                  </pic:spPr>
                </pic:pic>
              </a:graphicData>
            </a:graphic>
          </wp:inline>
        </w:drawing>
      </w:r>
    </w:p>
    <w:p w14:paraId="2B2AA115" w14:textId="77777777" w:rsidR="00EB4CB1" w:rsidRDefault="00EB4CB1" w:rsidP="00AE11A9"/>
    <w:p w14:paraId="104EFA22" w14:textId="77777777" w:rsidR="00EB4CB1" w:rsidRPr="00AE11A9" w:rsidRDefault="00EB4CB1" w:rsidP="00AE11A9"/>
    <w:p w14:paraId="603FF953" w14:textId="32C07BAF" w:rsidR="00DF1239" w:rsidRDefault="00DF1239" w:rsidP="000217FA">
      <w:pPr>
        <w:spacing w:before="0" w:after="160" w:line="259" w:lineRule="auto"/>
      </w:pPr>
    </w:p>
    <w:p w14:paraId="1D55B993" w14:textId="18EDDFD2" w:rsidR="005960B1" w:rsidRDefault="005960B1" w:rsidP="000217FA">
      <w:pPr>
        <w:spacing w:before="0" w:after="160" w:line="259" w:lineRule="auto"/>
      </w:pPr>
    </w:p>
    <w:bookmarkEnd w:id="0"/>
    <w:p w14:paraId="4E19C156" w14:textId="51A6C630" w:rsidR="00DF1239" w:rsidRDefault="00DF1239">
      <w:pPr>
        <w:spacing w:before="0" w:after="160" w:line="259" w:lineRule="auto"/>
      </w:pPr>
    </w:p>
    <w:p w14:paraId="4D1AE6AB" w14:textId="52C3D1F8" w:rsidR="00175BFD" w:rsidRPr="00175BFD" w:rsidRDefault="003A52BB" w:rsidP="000217FA">
      <w:pPr>
        <w:spacing w:before="0" w:after="160" w:line="259" w:lineRule="auto"/>
      </w:pPr>
      <w:r>
        <w:rPr>
          <w:noProof/>
        </w:rPr>
        <w:lastRenderedPageBreak/>
        <w:drawing>
          <wp:anchor distT="0" distB="0" distL="114300" distR="114300" simplePos="0" relativeHeight="251673600" behindDoc="0" locked="0" layoutInCell="1" allowOverlap="1" wp14:anchorId="1E31EF01" wp14:editId="664B5CCA">
            <wp:simplePos x="0" y="0"/>
            <wp:positionH relativeFrom="page">
              <wp:align>right</wp:align>
            </wp:positionH>
            <wp:positionV relativeFrom="page">
              <wp:align>top</wp:align>
            </wp:positionV>
            <wp:extent cx="7560000" cy="10692000"/>
            <wp:effectExtent l="0" t="0" r="3175" b="0"/>
            <wp:wrapNone/>
            <wp:docPr id="206532483" name="Picture 7"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2483" name="Picture 7" descr="A white background with black dots&#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75BFD" w:rsidRPr="00175BFD" w:rsidSect="004210EB">
      <w:pgSz w:w="11906" w:h="16838"/>
      <w:pgMar w:top="1701" w:right="851" w:bottom="851"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EAAC4" w14:textId="77777777" w:rsidR="00940FBC" w:rsidRDefault="00940FBC" w:rsidP="007F513E">
      <w:r>
        <w:separator/>
      </w:r>
    </w:p>
  </w:endnote>
  <w:endnote w:type="continuationSeparator" w:id="0">
    <w:p w14:paraId="25C48573" w14:textId="77777777" w:rsidR="00940FBC" w:rsidRDefault="00940FBC" w:rsidP="007F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igtree">
    <w:altName w:val="Calibri"/>
    <w:charset w:val="00"/>
    <w:family w:val="auto"/>
    <w:pitch w:val="variable"/>
    <w:sig w:usb0="A000006F" w:usb1="0000007B" w:usb2="00000000" w:usb3="00000000" w:csb0="00000093" w:csb1="00000000"/>
    <w:embedRegular r:id="rId1" w:fontKey="{3ECB2E58-26D8-48B3-A208-9B1A9D384A71}"/>
    <w:embedBold r:id="rId2" w:fontKey="{0406DD9B-80BE-4613-AD77-39CCCC6AD76E}"/>
    <w:embedItalic r:id="rId3" w:fontKey="{464DE8CD-B706-4A32-B371-9E11997457D8}"/>
    <w:embedBoldItalic r:id="rId4" w:fontKey="{B8F22959-0604-45A3-B19D-4EF7310F48A5}"/>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Figtree ExtraBold">
    <w:altName w:val="Calibri"/>
    <w:charset w:val="00"/>
    <w:family w:val="auto"/>
    <w:pitch w:val="variable"/>
    <w:sig w:usb0="A000006F" w:usb1="0000007B" w:usb2="00000000" w:usb3="00000000" w:csb0="00000093" w:csb1="00000000"/>
    <w:embedRegular r:id="rId5" w:subsetted="1" w:fontKey="{F46298F2-B861-41ED-8EAC-387F6455E5A5}"/>
    <w:embedBold r:id="rId6" w:subsetted="1" w:fontKey="{1B8E005D-2144-490F-9C40-05E364923F25}"/>
  </w:font>
  <w:font w:name="Figtree Medium">
    <w:charset w:val="00"/>
    <w:family w:val="auto"/>
    <w:pitch w:val="variable"/>
    <w:sig w:usb0="A000006F" w:usb1="0000007B" w:usb2="00000000" w:usb3="00000000" w:csb0="00000093" w:csb1="00000000"/>
    <w:embedRegular r:id="rId7" w:subsetted="1" w:fontKey="{0C10F2FB-AA11-49D2-A2F5-78CE703FBDDB}"/>
  </w:font>
  <w:font w:name="Cambria">
    <w:panose1 w:val="02040503050406030204"/>
    <w:charset w:val="00"/>
    <w:family w:val="roman"/>
    <w:pitch w:val="variable"/>
    <w:sig w:usb0="E00006FF" w:usb1="420024FF" w:usb2="02000000" w:usb3="00000000" w:csb0="0000019F" w:csb1="00000000"/>
    <w:embedRegular r:id="rId8" w:subsetted="1" w:fontKey="{949E3735-B8EB-4A78-8B16-F4F84C05B006}"/>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2653" w14:textId="6A4F1A4C" w:rsidR="009D3007" w:rsidRPr="005A2769" w:rsidRDefault="00AD4882" w:rsidP="00C82ADE">
    <w:pPr>
      <w:pStyle w:val="Footer"/>
      <w:tabs>
        <w:tab w:val="clear" w:pos="4513"/>
        <w:tab w:val="clear" w:pos="9026"/>
        <w:tab w:val="right" w:pos="10204"/>
      </w:tabs>
      <w:rPr>
        <w:sz w:val="20"/>
        <w:szCs w:val="20"/>
      </w:rPr>
    </w:pPr>
    <w:r>
      <w:rPr>
        <w:sz w:val="20"/>
        <w:szCs w:val="20"/>
      </w:rPr>
      <w:t>Sky case study project brief</w:t>
    </w:r>
    <w:r w:rsidR="00C82ADE" w:rsidRPr="005A2769">
      <w:rPr>
        <w:sz w:val="20"/>
        <w:szCs w:val="20"/>
      </w:rPr>
      <w:tab/>
    </w:r>
    <w:r w:rsidR="001D1A3D" w:rsidRPr="001D1A3D">
      <w:rPr>
        <w:sz w:val="20"/>
        <w:szCs w:val="20"/>
      </w:rPr>
      <w:t>© 2024</w:t>
    </w:r>
    <w:r w:rsidR="00DF1B5D">
      <w:rPr>
        <w:sz w:val="20"/>
        <w:szCs w:val="20"/>
      </w:rPr>
      <w:t>-2025</w:t>
    </w:r>
    <w:r w:rsidR="001D1A3D" w:rsidRPr="001D1A3D">
      <w:rPr>
        <w:sz w:val="20"/>
        <w:szCs w:val="20"/>
      </w:rPr>
      <w:t xml:space="preserve"> QA Limited or its affiliates.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E4C4" w14:textId="77777777" w:rsidR="00786B7E" w:rsidRDefault="00786B7E" w:rsidP="00786B7E">
    <w:pPr>
      <w:pStyle w:val="Footer"/>
      <w:tabs>
        <w:tab w:val="clear" w:pos="9026"/>
        <w:tab w:val="right" w:pos="10204"/>
      </w:tabs>
    </w:pPr>
    <w:r w:rsidRPr="00232C50">
      <w:fldChar w:fldCharType="begin"/>
    </w:r>
    <w:r w:rsidRPr="00232C50">
      <w:instrText xml:space="preserve"> PAGE   \* MERGEFORMAT </w:instrText>
    </w:r>
    <w:r w:rsidRPr="00232C50">
      <w:fldChar w:fldCharType="separate"/>
    </w:r>
    <w:r>
      <w:t>i</w:t>
    </w:r>
    <w:r w:rsidRPr="00232C50">
      <w:fldChar w:fldCharType="end"/>
    </w:r>
    <w:r w:rsidRPr="00232C50">
      <w:t xml:space="preserve"> | </w:t>
    </w:r>
    <w:r>
      <w:t>[Insert title]</w:t>
    </w:r>
    <w:r>
      <w:tab/>
    </w:r>
    <w:r>
      <w:tab/>
      <w:t>© QA Limited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52859" w14:textId="77777777" w:rsidR="00940FBC" w:rsidRDefault="00940FBC" w:rsidP="007F513E">
      <w:r>
        <w:separator/>
      </w:r>
    </w:p>
  </w:footnote>
  <w:footnote w:type="continuationSeparator" w:id="0">
    <w:p w14:paraId="3677736E" w14:textId="77777777" w:rsidR="00940FBC" w:rsidRDefault="00940FBC" w:rsidP="007F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88F" w14:textId="77777777" w:rsidR="00EE41BF" w:rsidRDefault="00185B11">
    <w:pPr>
      <w:pStyle w:val="Header"/>
    </w:pPr>
    <w:r>
      <w:rPr>
        <w:noProof/>
      </w:rPr>
      <w:drawing>
        <wp:inline distT="0" distB="0" distL="0" distR="0" wp14:anchorId="666D9104" wp14:editId="1461423D">
          <wp:extent cx="1097532" cy="360000"/>
          <wp:effectExtent l="0" t="0" r="7620" b="2540"/>
          <wp:docPr id="5036037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370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532" cy="360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7C0F" w14:textId="02E34064" w:rsidR="00616CE3" w:rsidRDefault="000709F1">
    <w:pPr>
      <w:pStyle w:val="Header"/>
    </w:pPr>
    <w:r>
      <w:rPr>
        <w:noProof/>
      </w:rPr>
      <w:drawing>
        <wp:anchor distT="0" distB="0" distL="114300" distR="114300" simplePos="0" relativeHeight="251657216" behindDoc="1" locked="0" layoutInCell="1" allowOverlap="1" wp14:anchorId="3D2EEF07" wp14:editId="3FAE84CA">
          <wp:simplePos x="0" y="0"/>
          <wp:positionH relativeFrom="page">
            <wp:align>left</wp:align>
          </wp:positionH>
          <wp:positionV relativeFrom="page">
            <wp:align>top</wp:align>
          </wp:positionV>
          <wp:extent cx="7560000" cy="10692000"/>
          <wp:effectExtent l="0" t="0" r="3175" b="0"/>
          <wp:wrapNone/>
          <wp:docPr id="307198523" name="Picture 6"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8523" name="Picture 6" descr="A white background with black and white cloud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9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09D" w14:textId="173717CD" w:rsidR="00750DA6" w:rsidRDefault="00603B93">
    <w:pPr>
      <w:pStyle w:val="Header"/>
    </w:pPr>
    <w:r>
      <w:rPr>
        <w:noProof/>
      </w:rPr>
      <w:drawing>
        <wp:inline distT="0" distB="0" distL="0" distR="0" wp14:anchorId="365D7ED9" wp14:editId="3BD81B88">
          <wp:extent cx="986894" cy="324000"/>
          <wp:effectExtent l="0" t="0" r="3810" b="0"/>
          <wp:docPr id="26744085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40852" name="Picture 1"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6894" cy="324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28D0" w14:textId="77777777" w:rsidR="0084601C" w:rsidRDefault="008460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E34E5A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B7467314"/>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02DC5002"/>
    <w:multiLevelType w:val="multilevel"/>
    <w:tmpl w:val="D26C360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4E59D5"/>
    <w:multiLevelType w:val="hybridMultilevel"/>
    <w:tmpl w:val="40A0A4FA"/>
    <w:lvl w:ilvl="0" w:tplc="BC34B044">
      <w:numFmt w:val="bullet"/>
      <w:pStyle w:val="Bulletlist1"/>
      <w:lvlText w:val="•"/>
      <w:lvlJc w:val="left"/>
      <w:pPr>
        <w:ind w:left="1080" w:hanging="720"/>
      </w:pPr>
      <w:rPr>
        <w:rFonts w:ascii="Figtree" w:eastAsiaTheme="minorHAnsi" w:hAnsi="Figtree"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24D5B"/>
    <w:multiLevelType w:val="hybridMultilevel"/>
    <w:tmpl w:val="A29CC74A"/>
    <w:lvl w:ilvl="0" w:tplc="1FFEC70C">
      <w:start w:val="1"/>
      <w:numFmt w:val="lowerLetter"/>
      <w:lvlText w:val="%1)"/>
      <w:lvlJc w:val="left"/>
      <w:pPr>
        <w:ind w:left="1701" w:hanging="567"/>
      </w:pPr>
      <w:rPr>
        <w:rFonts w:ascii="Montserrat Light" w:hAnsi="Montserrat Light" w:hint="default"/>
        <w:b w:val="0"/>
        <w:i w:val="0"/>
        <w:color w:val="auto"/>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189B3854"/>
    <w:multiLevelType w:val="multilevel"/>
    <w:tmpl w:val="D862A81C"/>
    <w:lvl w:ilvl="0">
      <w:start w:val="1"/>
      <w:numFmt w:val="decimal"/>
      <w:lvlText w:val="%1."/>
      <w:lvlJc w:val="left"/>
      <w:pPr>
        <w:ind w:left="1134" w:hanging="1134"/>
      </w:pPr>
      <w:rPr>
        <w:rFonts w:ascii="Figtree ExtraBold" w:hAnsi="Figtree ExtraBold" w:hint="default"/>
        <w:sz w:val="40"/>
      </w:rPr>
    </w:lvl>
    <w:lvl w:ilvl="1">
      <w:start w:val="1"/>
      <w:numFmt w:val="decimal"/>
      <w:lvlText w:val="%1.%2."/>
      <w:lvlJc w:val="left"/>
      <w:pPr>
        <w:ind w:left="1134" w:hanging="1134"/>
      </w:pPr>
      <w:rPr>
        <w:rFonts w:ascii="Figtree" w:hAnsi="Figtree" w:hint="default"/>
        <w:b/>
        <w:i w:val="0"/>
        <w:sz w:val="32"/>
      </w:rPr>
    </w:lvl>
    <w:lvl w:ilvl="2">
      <w:start w:val="1"/>
      <w:numFmt w:val="decimal"/>
      <w:lvlText w:val="%1.%2.%3."/>
      <w:lvlJc w:val="left"/>
      <w:pPr>
        <w:ind w:left="1134" w:hanging="1134"/>
      </w:pPr>
      <w:rPr>
        <w:rFonts w:ascii="Figtree" w:hAnsi="Figtree" w:hint="default"/>
        <w:b/>
        <w:i w:val="0"/>
        <w:sz w:val="28"/>
      </w:rPr>
    </w:lvl>
    <w:lvl w:ilvl="3">
      <w:start w:val="1"/>
      <w:numFmt w:val="decimal"/>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6" w15:restartNumberingAfterBreak="0">
    <w:nsid w:val="279E09BB"/>
    <w:multiLevelType w:val="hybridMultilevel"/>
    <w:tmpl w:val="E4320BF8"/>
    <w:lvl w:ilvl="0" w:tplc="86B2C846">
      <w:start w:val="1"/>
      <w:numFmt w:val="bullet"/>
      <w:lvlText w:val=""/>
      <w:lvlJc w:val="left"/>
      <w:pPr>
        <w:ind w:left="1701" w:hanging="567"/>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2C1B53B0"/>
    <w:multiLevelType w:val="hybridMultilevel"/>
    <w:tmpl w:val="A32091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3E6163"/>
    <w:multiLevelType w:val="multilevel"/>
    <w:tmpl w:val="01904A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6155A0"/>
    <w:multiLevelType w:val="hybridMultilevel"/>
    <w:tmpl w:val="65642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87497B"/>
    <w:multiLevelType w:val="hybridMultilevel"/>
    <w:tmpl w:val="7D0A7FCC"/>
    <w:lvl w:ilvl="0" w:tplc="555C0D56">
      <w:start w:val="1"/>
      <w:numFmt w:val="bullet"/>
      <w:pStyle w:val="TableBullet"/>
      <w:lvlText w:val=""/>
      <w:lvlJc w:val="left"/>
      <w:pPr>
        <w:ind w:left="397" w:hanging="284"/>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46B83988"/>
    <w:multiLevelType w:val="hybridMultilevel"/>
    <w:tmpl w:val="D70098A2"/>
    <w:lvl w:ilvl="0" w:tplc="0AD28780">
      <w:start w:val="1"/>
      <w:numFmt w:val="bullet"/>
      <w:lvlText w:val=""/>
      <w:lvlJc w:val="left"/>
      <w:pPr>
        <w:ind w:left="1134"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2758DD"/>
    <w:multiLevelType w:val="hybridMultilevel"/>
    <w:tmpl w:val="C86082BA"/>
    <w:lvl w:ilvl="0" w:tplc="B83A0E84">
      <w:start w:val="1"/>
      <w:numFmt w:val="decimal"/>
      <w:pStyle w:val="Numberlist"/>
      <w:lvlText w:val="%1."/>
      <w:lvlJc w:val="left"/>
      <w:pPr>
        <w:ind w:left="1080" w:hanging="720"/>
      </w:pPr>
      <w:rPr>
        <w:rFonts w:hint="default"/>
      </w:rPr>
    </w:lvl>
    <w:lvl w:ilvl="1" w:tplc="65E80172">
      <w:start w:val="1"/>
      <w:numFmt w:val="lowerLetter"/>
      <w:lvlText w:val="%2)"/>
      <w:lvlJc w:val="left"/>
      <w:pPr>
        <w:ind w:left="1656" w:hanging="576"/>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9752C7"/>
    <w:multiLevelType w:val="multilevel"/>
    <w:tmpl w:val="6C22C33A"/>
    <w:lvl w:ilvl="0">
      <w:start w:val="1"/>
      <w:numFmt w:val="decimal"/>
      <w:pStyle w:val="Heading1"/>
      <w:lvlText w:val="%1."/>
      <w:lvlJc w:val="left"/>
      <w:pPr>
        <w:ind w:left="1134" w:hanging="1134"/>
      </w:pPr>
      <w:rPr>
        <w:rFonts w:ascii="Figtree ExtraBold" w:hAnsi="Figtree ExtraBold" w:hint="default"/>
        <w:sz w:val="40"/>
      </w:rPr>
    </w:lvl>
    <w:lvl w:ilvl="1">
      <w:start w:val="1"/>
      <w:numFmt w:val="decimal"/>
      <w:pStyle w:val="Heading2"/>
      <w:lvlText w:val="%1.%2."/>
      <w:lvlJc w:val="left"/>
      <w:pPr>
        <w:ind w:left="1134" w:hanging="1134"/>
      </w:pPr>
      <w:rPr>
        <w:rFonts w:ascii="Figtree" w:hAnsi="Figtree" w:hint="default"/>
        <w:b/>
        <w:i w:val="0"/>
        <w:sz w:val="32"/>
      </w:rPr>
    </w:lvl>
    <w:lvl w:ilvl="2">
      <w:start w:val="1"/>
      <w:numFmt w:val="decimal"/>
      <w:pStyle w:val="Heading3"/>
      <w:lvlText w:val="%1.%2.%3."/>
      <w:lvlJc w:val="left"/>
      <w:pPr>
        <w:ind w:left="1134" w:hanging="1134"/>
      </w:pPr>
      <w:rPr>
        <w:rFonts w:ascii="Figtree" w:hAnsi="Figtree" w:hint="default"/>
        <w:b/>
        <w:i w:val="0"/>
        <w:sz w:val="28"/>
      </w:rPr>
    </w:lvl>
    <w:lvl w:ilvl="3">
      <w:start w:val="1"/>
      <w:numFmt w:val="decimal"/>
      <w:pStyle w:val="Heading4"/>
      <w:lvlText w:val="%1.%2.%3.%4."/>
      <w:lvlJc w:val="left"/>
      <w:pPr>
        <w:ind w:left="1134" w:hanging="1134"/>
      </w:pPr>
      <w:rPr>
        <w:rFonts w:ascii="Figtree" w:hAnsi="Figtree" w:hint="default"/>
        <w:b/>
        <w:i w:val="0"/>
        <w:sz w:val="24"/>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4" w15:restartNumberingAfterBreak="0">
    <w:nsid w:val="6BC83387"/>
    <w:multiLevelType w:val="hybridMultilevel"/>
    <w:tmpl w:val="013A6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E34A92"/>
    <w:multiLevelType w:val="multilevel"/>
    <w:tmpl w:val="41BE68D0"/>
    <w:lvl w:ilvl="0">
      <w:start w:val="1"/>
      <w:numFmt w:val="decimal"/>
      <w:lvlText w:val="%1)"/>
      <w:lvlJc w:val="left"/>
      <w:pPr>
        <w:ind w:left="360" w:hanging="360"/>
      </w:pPr>
    </w:lvl>
    <w:lvl w:ilvl="1">
      <w:start w:val="1"/>
      <w:numFmt w:val="lowerLetter"/>
      <w:pStyle w:val="Letterlist"/>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0717F5"/>
    <w:multiLevelType w:val="hybridMultilevel"/>
    <w:tmpl w:val="6130EC46"/>
    <w:lvl w:ilvl="0" w:tplc="E1AC4982">
      <w:start w:val="1"/>
      <w:numFmt w:val="decimal"/>
      <w:lvlText w:val="%1."/>
      <w:lvlJc w:val="left"/>
      <w:pPr>
        <w:ind w:left="1134" w:hanging="567"/>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775049767">
    <w:abstractNumId w:val="8"/>
  </w:num>
  <w:num w:numId="2" w16cid:durableId="1710959336">
    <w:abstractNumId w:val="9"/>
  </w:num>
  <w:num w:numId="3" w16cid:durableId="37897106">
    <w:abstractNumId w:val="3"/>
  </w:num>
  <w:num w:numId="4" w16cid:durableId="1065445368">
    <w:abstractNumId w:val="14"/>
  </w:num>
  <w:num w:numId="5" w16cid:durableId="1509756976">
    <w:abstractNumId w:val="12"/>
  </w:num>
  <w:num w:numId="6" w16cid:durableId="1992630998">
    <w:abstractNumId w:val="2"/>
  </w:num>
  <w:num w:numId="7" w16cid:durableId="1127549620">
    <w:abstractNumId w:val="1"/>
  </w:num>
  <w:num w:numId="8" w16cid:durableId="1623220833">
    <w:abstractNumId w:val="0"/>
  </w:num>
  <w:num w:numId="9" w16cid:durableId="1589922319">
    <w:abstractNumId w:val="10"/>
  </w:num>
  <w:num w:numId="10" w16cid:durableId="380635671">
    <w:abstractNumId w:val="11"/>
  </w:num>
  <w:num w:numId="11" w16cid:durableId="2075270541">
    <w:abstractNumId w:val="6"/>
  </w:num>
  <w:num w:numId="12" w16cid:durableId="658967853">
    <w:abstractNumId w:val="16"/>
  </w:num>
  <w:num w:numId="13" w16cid:durableId="1582442330">
    <w:abstractNumId w:val="4"/>
  </w:num>
  <w:num w:numId="14" w16cid:durableId="1693529811">
    <w:abstractNumId w:val="15"/>
  </w:num>
  <w:num w:numId="15" w16cid:durableId="301734533">
    <w:abstractNumId w:val="5"/>
  </w:num>
  <w:num w:numId="16" w16cid:durableId="190993092">
    <w:abstractNumId w:val="13"/>
  </w:num>
  <w:num w:numId="17" w16cid:durableId="1822116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TrueTypeFonts/>
  <w:embedSystem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7"/>
    <w:rsid w:val="00014C9E"/>
    <w:rsid w:val="00020937"/>
    <w:rsid w:val="000217FA"/>
    <w:rsid w:val="00023827"/>
    <w:rsid w:val="00032F27"/>
    <w:rsid w:val="000439EF"/>
    <w:rsid w:val="0004620D"/>
    <w:rsid w:val="000650C2"/>
    <w:rsid w:val="0006516C"/>
    <w:rsid w:val="00066D94"/>
    <w:rsid w:val="0007050E"/>
    <w:rsid w:val="000709F1"/>
    <w:rsid w:val="00082AC3"/>
    <w:rsid w:val="00094E27"/>
    <w:rsid w:val="000966ED"/>
    <w:rsid w:val="000A1CF9"/>
    <w:rsid w:val="000C11D1"/>
    <w:rsid w:val="000C6C71"/>
    <w:rsid w:val="000D732B"/>
    <w:rsid w:val="000E125F"/>
    <w:rsid w:val="000E2F26"/>
    <w:rsid w:val="000E5B0B"/>
    <w:rsid w:val="000E766F"/>
    <w:rsid w:val="000E77D8"/>
    <w:rsid w:val="00100320"/>
    <w:rsid w:val="00100D3B"/>
    <w:rsid w:val="0011477C"/>
    <w:rsid w:val="001238C6"/>
    <w:rsid w:val="00132A36"/>
    <w:rsid w:val="00134C15"/>
    <w:rsid w:val="0014145F"/>
    <w:rsid w:val="00150369"/>
    <w:rsid w:val="00152835"/>
    <w:rsid w:val="00152AE6"/>
    <w:rsid w:val="001600EC"/>
    <w:rsid w:val="00162A8C"/>
    <w:rsid w:val="00165F75"/>
    <w:rsid w:val="001709BE"/>
    <w:rsid w:val="00175BFD"/>
    <w:rsid w:val="00182B22"/>
    <w:rsid w:val="00185B11"/>
    <w:rsid w:val="00191093"/>
    <w:rsid w:val="0019198C"/>
    <w:rsid w:val="00194F98"/>
    <w:rsid w:val="00195D6C"/>
    <w:rsid w:val="0019631F"/>
    <w:rsid w:val="001A5693"/>
    <w:rsid w:val="001A745F"/>
    <w:rsid w:val="001B280C"/>
    <w:rsid w:val="001B6FB5"/>
    <w:rsid w:val="001D1A3D"/>
    <w:rsid w:val="001E44F2"/>
    <w:rsid w:val="001E5525"/>
    <w:rsid w:val="00202329"/>
    <w:rsid w:val="00210F25"/>
    <w:rsid w:val="002260DA"/>
    <w:rsid w:val="002501DA"/>
    <w:rsid w:val="00256887"/>
    <w:rsid w:val="00267F48"/>
    <w:rsid w:val="0028219F"/>
    <w:rsid w:val="002823CC"/>
    <w:rsid w:val="00287587"/>
    <w:rsid w:val="00292978"/>
    <w:rsid w:val="00295481"/>
    <w:rsid w:val="002A02A4"/>
    <w:rsid w:val="002A3720"/>
    <w:rsid w:val="002A62C2"/>
    <w:rsid w:val="002A65F1"/>
    <w:rsid w:val="002B086E"/>
    <w:rsid w:val="002B6761"/>
    <w:rsid w:val="002B69D6"/>
    <w:rsid w:val="002C11ED"/>
    <w:rsid w:val="002C51CE"/>
    <w:rsid w:val="002E1844"/>
    <w:rsid w:val="002E1E0A"/>
    <w:rsid w:val="002E2D72"/>
    <w:rsid w:val="002E3C35"/>
    <w:rsid w:val="002E4C08"/>
    <w:rsid w:val="002E79E2"/>
    <w:rsid w:val="00313F4D"/>
    <w:rsid w:val="0032085B"/>
    <w:rsid w:val="00325D71"/>
    <w:rsid w:val="00335351"/>
    <w:rsid w:val="0033641D"/>
    <w:rsid w:val="00350EFD"/>
    <w:rsid w:val="00353B94"/>
    <w:rsid w:val="0035500A"/>
    <w:rsid w:val="00356439"/>
    <w:rsid w:val="003603BA"/>
    <w:rsid w:val="00361B92"/>
    <w:rsid w:val="00364719"/>
    <w:rsid w:val="00366B6B"/>
    <w:rsid w:val="00371D97"/>
    <w:rsid w:val="003734C7"/>
    <w:rsid w:val="003925DB"/>
    <w:rsid w:val="003A52BB"/>
    <w:rsid w:val="003A7644"/>
    <w:rsid w:val="003B54B5"/>
    <w:rsid w:val="003B60EF"/>
    <w:rsid w:val="003C436F"/>
    <w:rsid w:val="003E4D7F"/>
    <w:rsid w:val="003F4C3A"/>
    <w:rsid w:val="00402FC6"/>
    <w:rsid w:val="00404C6D"/>
    <w:rsid w:val="00406F56"/>
    <w:rsid w:val="00411CA6"/>
    <w:rsid w:val="0041598C"/>
    <w:rsid w:val="00416861"/>
    <w:rsid w:val="004210EB"/>
    <w:rsid w:val="00421D46"/>
    <w:rsid w:val="004224AA"/>
    <w:rsid w:val="00425996"/>
    <w:rsid w:val="00426576"/>
    <w:rsid w:val="00432D88"/>
    <w:rsid w:val="00441EB6"/>
    <w:rsid w:val="0046212B"/>
    <w:rsid w:val="00472181"/>
    <w:rsid w:val="00484612"/>
    <w:rsid w:val="00484706"/>
    <w:rsid w:val="00486D9B"/>
    <w:rsid w:val="00491EB1"/>
    <w:rsid w:val="00492C69"/>
    <w:rsid w:val="00493EF3"/>
    <w:rsid w:val="00497AD6"/>
    <w:rsid w:val="004A227A"/>
    <w:rsid w:val="004A2C68"/>
    <w:rsid w:val="004B455B"/>
    <w:rsid w:val="004C0895"/>
    <w:rsid w:val="004C3820"/>
    <w:rsid w:val="004C3FD8"/>
    <w:rsid w:val="004D5FC3"/>
    <w:rsid w:val="004E5F65"/>
    <w:rsid w:val="004F5BB4"/>
    <w:rsid w:val="00501539"/>
    <w:rsid w:val="005203CA"/>
    <w:rsid w:val="00523655"/>
    <w:rsid w:val="00523B77"/>
    <w:rsid w:val="00524EC7"/>
    <w:rsid w:val="00527370"/>
    <w:rsid w:val="0053225A"/>
    <w:rsid w:val="005324A5"/>
    <w:rsid w:val="00555765"/>
    <w:rsid w:val="00567854"/>
    <w:rsid w:val="00574380"/>
    <w:rsid w:val="00577414"/>
    <w:rsid w:val="00581435"/>
    <w:rsid w:val="0058338B"/>
    <w:rsid w:val="00587965"/>
    <w:rsid w:val="005960B1"/>
    <w:rsid w:val="00597E56"/>
    <w:rsid w:val="005A2769"/>
    <w:rsid w:val="005A300C"/>
    <w:rsid w:val="005A38C2"/>
    <w:rsid w:val="005A656D"/>
    <w:rsid w:val="005B0D93"/>
    <w:rsid w:val="005C6623"/>
    <w:rsid w:val="005E4273"/>
    <w:rsid w:val="005F4B28"/>
    <w:rsid w:val="006007BF"/>
    <w:rsid w:val="00602689"/>
    <w:rsid w:val="00603B93"/>
    <w:rsid w:val="00610438"/>
    <w:rsid w:val="00616CE3"/>
    <w:rsid w:val="006471A8"/>
    <w:rsid w:val="006511A2"/>
    <w:rsid w:val="00652585"/>
    <w:rsid w:val="00656F76"/>
    <w:rsid w:val="00685FEE"/>
    <w:rsid w:val="006862A6"/>
    <w:rsid w:val="00697B9A"/>
    <w:rsid w:val="006A45C5"/>
    <w:rsid w:val="006B7965"/>
    <w:rsid w:val="006C0FEB"/>
    <w:rsid w:val="006D3A01"/>
    <w:rsid w:val="006F1C4F"/>
    <w:rsid w:val="006F2EFE"/>
    <w:rsid w:val="00700570"/>
    <w:rsid w:val="00707FAC"/>
    <w:rsid w:val="007207E2"/>
    <w:rsid w:val="00724E3E"/>
    <w:rsid w:val="00736227"/>
    <w:rsid w:val="00750DA6"/>
    <w:rsid w:val="0075246A"/>
    <w:rsid w:val="00762BD0"/>
    <w:rsid w:val="00764260"/>
    <w:rsid w:val="00765FEF"/>
    <w:rsid w:val="00772C18"/>
    <w:rsid w:val="0077328C"/>
    <w:rsid w:val="007741DD"/>
    <w:rsid w:val="007760E2"/>
    <w:rsid w:val="007770EA"/>
    <w:rsid w:val="00786B7E"/>
    <w:rsid w:val="007924DC"/>
    <w:rsid w:val="0079317E"/>
    <w:rsid w:val="00795A3F"/>
    <w:rsid w:val="007A5127"/>
    <w:rsid w:val="007A562F"/>
    <w:rsid w:val="007B1BA5"/>
    <w:rsid w:val="007B6F5A"/>
    <w:rsid w:val="007C2497"/>
    <w:rsid w:val="007C6FF5"/>
    <w:rsid w:val="007D5CA7"/>
    <w:rsid w:val="007E2CF4"/>
    <w:rsid w:val="007E341E"/>
    <w:rsid w:val="007E4E2E"/>
    <w:rsid w:val="007F513E"/>
    <w:rsid w:val="007F5A7E"/>
    <w:rsid w:val="0080546A"/>
    <w:rsid w:val="00813540"/>
    <w:rsid w:val="00817B32"/>
    <w:rsid w:val="00820D5C"/>
    <w:rsid w:val="0084601C"/>
    <w:rsid w:val="00855A26"/>
    <w:rsid w:val="008648DD"/>
    <w:rsid w:val="00870117"/>
    <w:rsid w:val="00870762"/>
    <w:rsid w:val="00881C58"/>
    <w:rsid w:val="00884925"/>
    <w:rsid w:val="008856DD"/>
    <w:rsid w:val="00887D67"/>
    <w:rsid w:val="008939EF"/>
    <w:rsid w:val="008965EE"/>
    <w:rsid w:val="008A2062"/>
    <w:rsid w:val="008B55C9"/>
    <w:rsid w:val="008B6E6B"/>
    <w:rsid w:val="008D4504"/>
    <w:rsid w:val="008E0AD5"/>
    <w:rsid w:val="00901E6B"/>
    <w:rsid w:val="00911ABF"/>
    <w:rsid w:val="00922C9A"/>
    <w:rsid w:val="009231D7"/>
    <w:rsid w:val="0093598F"/>
    <w:rsid w:val="00937313"/>
    <w:rsid w:val="009375F6"/>
    <w:rsid w:val="00940FBC"/>
    <w:rsid w:val="00946E72"/>
    <w:rsid w:val="00951F45"/>
    <w:rsid w:val="00954BBA"/>
    <w:rsid w:val="009600E4"/>
    <w:rsid w:val="009856C2"/>
    <w:rsid w:val="009856C9"/>
    <w:rsid w:val="00987132"/>
    <w:rsid w:val="00987561"/>
    <w:rsid w:val="009A4495"/>
    <w:rsid w:val="009B0E0C"/>
    <w:rsid w:val="009C173F"/>
    <w:rsid w:val="009D3007"/>
    <w:rsid w:val="009D73A3"/>
    <w:rsid w:val="009E0F6F"/>
    <w:rsid w:val="009E190A"/>
    <w:rsid w:val="009E7DB0"/>
    <w:rsid w:val="009F066A"/>
    <w:rsid w:val="009F393B"/>
    <w:rsid w:val="00A03FE1"/>
    <w:rsid w:val="00A10E3A"/>
    <w:rsid w:val="00A433B2"/>
    <w:rsid w:val="00A45AFE"/>
    <w:rsid w:val="00A46C2E"/>
    <w:rsid w:val="00A52217"/>
    <w:rsid w:val="00A6007F"/>
    <w:rsid w:val="00A64813"/>
    <w:rsid w:val="00A76D1A"/>
    <w:rsid w:val="00A85367"/>
    <w:rsid w:val="00A922CF"/>
    <w:rsid w:val="00A961F5"/>
    <w:rsid w:val="00AA5160"/>
    <w:rsid w:val="00AA7CAF"/>
    <w:rsid w:val="00AC1BE2"/>
    <w:rsid w:val="00AC589B"/>
    <w:rsid w:val="00AD2A6A"/>
    <w:rsid w:val="00AD4882"/>
    <w:rsid w:val="00AD70E8"/>
    <w:rsid w:val="00AE11A9"/>
    <w:rsid w:val="00AE3655"/>
    <w:rsid w:val="00AE3A94"/>
    <w:rsid w:val="00B02E1C"/>
    <w:rsid w:val="00B20A72"/>
    <w:rsid w:val="00B249C2"/>
    <w:rsid w:val="00B24D38"/>
    <w:rsid w:val="00B25534"/>
    <w:rsid w:val="00B27BFA"/>
    <w:rsid w:val="00B43120"/>
    <w:rsid w:val="00B5530F"/>
    <w:rsid w:val="00B57DB4"/>
    <w:rsid w:val="00B600B0"/>
    <w:rsid w:val="00B61A67"/>
    <w:rsid w:val="00B632F7"/>
    <w:rsid w:val="00B63700"/>
    <w:rsid w:val="00B87D62"/>
    <w:rsid w:val="00B938DF"/>
    <w:rsid w:val="00BA4E22"/>
    <w:rsid w:val="00BB1692"/>
    <w:rsid w:val="00BB7B1E"/>
    <w:rsid w:val="00BC13CF"/>
    <w:rsid w:val="00BC51AA"/>
    <w:rsid w:val="00BD4FA5"/>
    <w:rsid w:val="00BD5E8A"/>
    <w:rsid w:val="00BD6C10"/>
    <w:rsid w:val="00BE0167"/>
    <w:rsid w:val="00BE538C"/>
    <w:rsid w:val="00BE6F66"/>
    <w:rsid w:val="00BF3387"/>
    <w:rsid w:val="00BF44F3"/>
    <w:rsid w:val="00C03126"/>
    <w:rsid w:val="00C11F38"/>
    <w:rsid w:val="00C1331D"/>
    <w:rsid w:val="00C217D8"/>
    <w:rsid w:val="00C341D9"/>
    <w:rsid w:val="00C34B92"/>
    <w:rsid w:val="00C401F2"/>
    <w:rsid w:val="00C4044B"/>
    <w:rsid w:val="00C44B64"/>
    <w:rsid w:val="00C45675"/>
    <w:rsid w:val="00C57911"/>
    <w:rsid w:val="00C66B46"/>
    <w:rsid w:val="00C75240"/>
    <w:rsid w:val="00C82ADE"/>
    <w:rsid w:val="00C85939"/>
    <w:rsid w:val="00C8771A"/>
    <w:rsid w:val="00CA2106"/>
    <w:rsid w:val="00CA310D"/>
    <w:rsid w:val="00CB5A56"/>
    <w:rsid w:val="00CC14FB"/>
    <w:rsid w:val="00CC5731"/>
    <w:rsid w:val="00CD4B23"/>
    <w:rsid w:val="00CE5672"/>
    <w:rsid w:val="00CF0730"/>
    <w:rsid w:val="00D01A91"/>
    <w:rsid w:val="00D04303"/>
    <w:rsid w:val="00D212FD"/>
    <w:rsid w:val="00D21466"/>
    <w:rsid w:val="00D2240C"/>
    <w:rsid w:val="00D24437"/>
    <w:rsid w:val="00D24A24"/>
    <w:rsid w:val="00D420D9"/>
    <w:rsid w:val="00D43346"/>
    <w:rsid w:val="00D46F41"/>
    <w:rsid w:val="00D63AB5"/>
    <w:rsid w:val="00D70BF9"/>
    <w:rsid w:val="00D71E1F"/>
    <w:rsid w:val="00D82E3E"/>
    <w:rsid w:val="00D95E09"/>
    <w:rsid w:val="00D96AC0"/>
    <w:rsid w:val="00D975A7"/>
    <w:rsid w:val="00DA08E3"/>
    <w:rsid w:val="00DA395A"/>
    <w:rsid w:val="00DC43C6"/>
    <w:rsid w:val="00DC63B6"/>
    <w:rsid w:val="00DC72AE"/>
    <w:rsid w:val="00DD050E"/>
    <w:rsid w:val="00DD1210"/>
    <w:rsid w:val="00DD48B8"/>
    <w:rsid w:val="00DE0B89"/>
    <w:rsid w:val="00DE114D"/>
    <w:rsid w:val="00DE2271"/>
    <w:rsid w:val="00DF1239"/>
    <w:rsid w:val="00DF1581"/>
    <w:rsid w:val="00DF18B7"/>
    <w:rsid w:val="00DF1B5D"/>
    <w:rsid w:val="00DF40E5"/>
    <w:rsid w:val="00DF7467"/>
    <w:rsid w:val="00E1001C"/>
    <w:rsid w:val="00E15342"/>
    <w:rsid w:val="00E22609"/>
    <w:rsid w:val="00E315BA"/>
    <w:rsid w:val="00E4088E"/>
    <w:rsid w:val="00E43E87"/>
    <w:rsid w:val="00E536DC"/>
    <w:rsid w:val="00E61511"/>
    <w:rsid w:val="00E635A6"/>
    <w:rsid w:val="00E77C81"/>
    <w:rsid w:val="00E81CB0"/>
    <w:rsid w:val="00E83B2C"/>
    <w:rsid w:val="00E90364"/>
    <w:rsid w:val="00E93347"/>
    <w:rsid w:val="00E94AB8"/>
    <w:rsid w:val="00EA096D"/>
    <w:rsid w:val="00EA3815"/>
    <w:rsid w:val="00EB07C7"/>
    <w:rsid w:val="00EB2827"/>
    <w:rsid w:val="00EB3038"/>
    <w:rsid w:val="00EB4CB1"/>
    <w:rsid w:val="00EC17F3"/>
    <w:rsid w:val="00EC56FB"/>
    <w:rsid w:val="00EC7B1F"/>
    <w:rsid w:val="00ED3BB3"/>
    <w:rsid w:val="00ED3E02"/>
    <w:rsid w:val="00ED61DF"/>
    <w:rsid w:val="00EE0D2A"/>
    <w:rsid w:val="00EE41BF"/>
    <w:rsid w:val="00EE6429"/>
    <w:rsid w:val="00EF4EE4"/>
    <w:rsid w:val="00F008E3"/>
    <w:rsid w:val="00F02405"/>
    <w:rsid w:val="00F04C1A"/>
    <w:rsid w:val="00F078E3"/>
    <w:rsid w:val="00F10D42"/>
    <w:rsid w:val="00F11504"/>
    <w:rsid w:val="00F22C12"/>
    <w:rsid w:val="00F22D43"/>
    <w:rsid w:val="00F3281A"/>
    <w:rsid w:val="00F41476"/>
    <w:rsid w:val="00F42078"/>
    <w:rsid w:val="00F46D2B"/>
    <w:rsid w:val="00F5074A"/>
    <w:rsid w:val="00F559A5"/>
    <w:rsid w:val="00F57EB3"/>
    <w:rsid w:val="00F607B7"/>
    <w:rsid w:val="00F63095"/>
    <w:rsid w:val="00F71083"/>
    <w:rsid w:val="00F80443"/>
    <w:rsid w:val="00F81233"/>
    <w:rsid w:val="00F83820"/>
    <w:rsid w:val="00F9159C"/>
    <w:rsid w:val="00F924C8"/>
    <w:rsid w:val="00FA309A"/>
    <w:rsid w:val="00FA7085"/>
    <w:rsid w:val="00FB0A12"/>
    <w:rsid w:val="00FB5B97"/>
    <w:rsid w:val="00FC114E"/>
    <w:rsid w:val="00FE2973"/>
    <w:rsid w:val="00FE607D"/>
    <w:rsid w:val="00FE6367"/>
    <w:rsid w:val="00FF2CB5"/>
    <w:rsid w:val="00FF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C5F1"/>
  <w15:chartTrackingRefBased/>
  <w15:docId w15:val="{AE234008-91FF-4273-B7CC-98A08D57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41E"/>
    <w:pPr>
      <w:spacing w:before="120" w:after="0" w:line="240" w:lineRule="auto"/>
    </w:pPr>
    <w:rPr>
      <w:color w:val="0D0D0D" w:themeColor="text1"/>
      <w:sz w:val="24"/>
      <w:szCs w:val="24"/>
    </w:rPr>
  </w:style>
  <w:style w:type="paragraph" w:styleId="Heading1">
    <w:name w:val="heading 1"/>
    <w:basedOn w:val="Normal"/>
    <w:next w:val="Normal"/>
    <w:link w:val="Heading1Char"/>
    <w:uiPriority w:val="9"/>
    <w:qFormat/>
    <w:rsid w:val="00922C9A"/>
    <w:pPr>
      <w:keepNext/>
      <w:keepLines/>
      <w:numPr>
        <w:numId w:val="16"/>
      </w:numPr>
      <w:spacing w:before="24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4A2C68"/>
    <w:pPr>
      <w:keepNext/>
      <w:keepLines/>
      <w:numPr>
        <w:ilvl w:val="1"/>
        <w:numId w:val="16"/>
      </w:numPr>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rsid w:val="004A2C68"/>
    <w:pPr>
      <w:numPr>
        <w:ilvl w:val="2"/>
        <w:numId w:val="16"/>
      </w:numPr>
      <w:outlineLvl w:val="2"/>
    </w:pPr>
    <w:rPr>
      <w:b/>
      <w:bCs/>
      <w:sz w:val="28"/>
      <w:szCs w:val="28"/>
    </w:rPr>
  </w:style>
  <w:style w:type="paragraph" w:styleId="Heading4">
    <w:name w:val="heading 4"/>
    <w:basedOn w:val="ListParagraph"/>
    <w:next w:val="Normal"/>
    <w:link w:val="Heading4Char"/>
    <w:uiPriority w:val="9"/>
    <w:unhideWhenUsed/>
    <w:qFormat/>
    <w:rsid w:val="00D2240C"/>
    <w:pPr>
      <w:numPr>
        <w:ilvl w:val="3"/>
        <w:numId w:val="16"/>
      </w:numPr>
      <w:contextualSpacing w:val="0"/>
      <w:outlineLvl w:val="3"/>
    </w:pPr>
    <w:rPr>
      <w:b/>
      <w:bCs/>
    </w:rPr>
  </w:style>
  <w:style w:type="paragraph" w:styleId="Heading5">
    <w:name w:val="heading 5"/>
    <w:basedOn w:val="Normal"/>
    <w:next w:val="Normal"/>
    <w:link w:val="Heading5Char"/>
    <w:uiPriority w:val="9"/>
    <w:semiHidden/>
    <w:unhideWhenUsed/>
    <w:rsid w:val="00A433B2"/>
    <w:pPr>
      <w:keepNext/>
      <w:keepLines/>
      <w:spacing w:before="80" w:after="40"/>
      <w:outlineLvl w:val="4"/>
    </w:pPr>
    <w:rPr>
      <w:rFonts w:eastAsiaTheme="majorEastAsia" w:cstheme="majorBidi"/>
      <w:color w:val="1E8BA8" w:themeColor="accent1" w:themeShade="BF"/>
    </w:rPr>
  </w:style>
  <w:style w:type="paragraph" w:styleId="Heading6">
    <w:name w:val="heading 6"/>
    <w:basedOn w:val="Normal"/>
    <w:next w:val="Normal"/>
    <w:link w:val="Heading6Char"/>
    <w:uiPriority w:val="9"/>
    <w:semiHidden/>
    <w:unhideWhenUsed/>
    <w:qFormat/>
    <w:rsid w:val="00A433B2"/>
    <w:pPr>
      <w:keepNext/>
      <w:keepLines/>
      <w:spacing w:before="40"/>
      <w:outlineLvl w:val="5"/>
    </w:pPr>
    <w:rPr>
      <w:rFonts w:eastAsiaTheme="majorEastAsia" w:cstheme="majorBidi"/>
      <w:i/>
      <w:iCs/>
      <w:color w:val="616161" w:themeColor="text1" w:themeTint="A6"/>
    </w:rPr>
  </w:style>
  <w:style w:type="paragraph" w:styleId="Heading7">
    <w:name w:val="heading 7"/>
    <w:basedOn w:val="Normal"/>
    <w:next w:val="Normal"/>
    <w:link w:val="Heading7Char"/>
    <w:uiPriority w:val="9"/>
    <w:semiHidden/>
    <w:unhideWhenUsed/>
    <w:qFormat/>
    <w:rsid w:val="00A433B2"/>
    <w:pPr>
      <w:keepNext/>
      <w:keepLines/>
      <w:spacing w:before="40"/>
      <w:outlineLvl w:val="6"/>
    </w:pPr>
    <w:rPr>
      <w:rFonts w:eastAsiaTheme="majorEastAsia" w:cstheme="majorBidi"/>
      <w:color w:val="616161" w:themeColor="text1" w:themeTint="A6"/>
    </w:rPr>
  </w:style>
  <w:style w:type="paragraph" w:styleId="Heading8">
    <w:name w:val="heading 8"/>
    <w:basedOn w:val="Normal"/>
    <w:next w:val="Normal"/>
    <w:link w:val="Heading8Char"/>
    <w:uiPriority w:val="9"/>
    <w:semiHidden/>
    <w:unhideWhenUsed/>
    <w:qFormat/>
    <w:rsid w:val="00A433B2"/>
    <w:pPr>
      <w:keepNext/>
      <w:keepLines/>
      <w:outlineLvl w:val="7"/>
    </w:pPr>
    <w:rPr>
      <w:rFonts w:eastAsiaTheme="majorEastAsia" w:cstheme="majorBidi"/>
      <w:i/>
      <w:iCs/>
      <w:color w:val="323232" w:themeColor="text1" w:themeTint="D8"/>
    </w:rPr>
  </w:style>
  <w:style w:type="paragraph" w:styleId="Heading9">
    <w:name w:val="heading 9"/>
    <w:basedOn w:val="Normal"/>
    <w:next w:val="Normal"/>
    <w:link w:val="Heading9Char"/>
    <w:uiPriority w:val="9"/>
    <w:semiHidden/>
    <w:unhideWhenUsed/>
    <w:qFormat/>
    <w:rsid w:val="00A433B2"/>
    <w:pPr>
      <w:keepNext/>
      <w:keepLines/>
      <w:outlineLvl w:val="8"/>
    </w:pPr>
    <w:rPr>
      <w:rFonts w:eastAsiaTheme="majorEastAsia" w:cstheme="majorBidi"/>
      <w:color w:val="32323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9A"/>
    <w:rPr>
      <w:rFonts w:asciiTheme="majorHAnsi" w:eastAsiaTheme="majorEastAsia" w:hAnsiTheme="majorHAnsi" w:cstheme="majorBidi"/>
      <w:color w:val="0D0D0D" w:themeColor="text1"/>
      <w:sz w:val="40"/>
      <w:szCs w:val="40"/>
    </w:rPr>
  </w:style>
  <w:style w:type="character" w:customStyle="1" w:styleId="Heading2Char">
    <w:name w:val="Heading 2 Char"/>
    <w:basedOn w:val="DefaultParagraphFont"/>
    <w:link w:val="Heading2"/>
    <w:uiPriority w:val="9"/>
    <w:rsid w:val="004A2C68"/>
    <w:rPr>
      <w:rFonts w:eastAsiaTheme="majorEastAsia" w:cstheme="majorBidi"/>
      <w:b/>
      <w:bCs/>
      <w:sz w:val="32"/>
      <w:szCs w:val="32"/>
    </w:rPr>
  </w:style>
  <w:style w:type="character" w:customStyle="1" w:styleId="Heading3Char">
    <w:name w:val="Heading 3 Char"/>
    <w:basedOn w:val="DefaultParagraphFont"/>
    <w:link w:val="Heading3"/>
    <w:uiPriority w:val="9"/>
    <w:rsid w:val="004A2C68"/>
    <w:rPr>
      <w:b/>
      <w:bCs/>
      <w:sz w:val="28"/>
      <w:szCs w:val="28"/>
    </w:rPr>
  </w:style>
  <w:style w:type="character" w:customStyle="1" w:styleId="Heading4Char">
    <w:name w:val="Heading 4 Char"/>
    <w:basedOn w:val="DefaultParagraphFont"/>
    <w:link w:val="Heading4"/>
    <w:uiPriority w:val="9"/>
    <w:rsid w:val="00D2240C"/>
    <w:rPr>
      <w:b/>
      <w:bCs/>
      <w:color w:val="0D0D0D" w:themeColor="text1"/>
      <w:sz w:val="24"/>
      <w:szCs w:val="24"/>
    </w:rPr>
  </w:style>
  <w:style w:type="character" w:customStyle="1" w:styleId="Heading5Char">
    <w:name w:val="Heading 5 Char"/>
    <w:basedOn w:val="DefaultParagraphFont"/>
    <w:link w:val="Heading5"/>
    <w:uiPriority w:val="9"/>
    <w:semiHidden/>
    <w:rsid w:val="00A433B2"/>
    <w:rPr>
      <w:rFonts w:eastAsiaTheme="majorEastAsia" w:cstheme="majorBidi"/>
      <w:color w:val="1E8BA8" w:themeColor="accent1" w:themeShade="BF"/>
    </w:rPr>
  </w:style>
  <w:style w:type="character" w:customStyle="1" w:styleId="Heading6Char">
    <w:name w:val="Heading 6 Char"/>
    <w:basedOn w:val="DefaultParagraphFont"/>
    <w:link w:val="Heading6"/>
    <w:uiPriority w:val="9"/>
    <w:semiHidden/>
    <w:rsid w:val="00A433B2"/>
    <w:rPr>
      <w:rFonts w:eastAsiaTheme="majorEastAsia" w:cstheme="majorBidi"/>
      <w:i/>
      <w:iCs/>
      <w:color w:val="616161" w:themeColor="text1" w:themeTint="A6"/>
    </w:rPr>
  </w:style>
  <w:style w:type="character" w:customStyle="1" w:styleId="Heading7Char">
    <w:name w:val="Heading 7 Char"/>
    <w:basedOn w:val="DefaultParagraphFont"/>
    <w:link w:val="Heading7"/>
    <w:uiPriority w:val="9"/>
    <w:semiHidden/>
    <w:rsid w:val="00A433B2"/>
    <w:rPr>
      <w:rFonts w:eastAsiaTheme="majorEastAsia" w:cstheme="majorBidi"/>
      <w:color w:val="616161" w:themeColor="text1" w:themeTint="A6"/>
    </w:rPr>
  </w:style>
  <w:style w:type="character" w:customStyle="1" w:styleId="Heading8Char">
    <w:name w:val="Heading 8 Char"/>
    <w:basedOn w:val="DefaultParagraphFont"/>
    <w:link w:val="Heading8"/>
    <w:uiPriority w:val="9"/>
    <w:semiHidden/>
    <w:rsid w:val="00A433B2"/>
    <w:rPr>
      <w:rFonts w:eastAsiaTheme="majorEastAsia" w:cstheme="majorBidi"/>
      <w:i/>
      <w:iCs/>
      <w:color w:val="323232" w:themeColor="text1" w:themeTint="D8"/>
    </w:rPr>
  </w:style>
  <w:style w:type="character" w:customStyle="1" w:styleId="Heading9Char">
    <w:name w:val="Heading 9 Char"/>
    <w:basedOn w:val="DefaultParagraphFont"/>
    <w:link w:val="Heading9"/>
    <w:uiPriority w:val="9"/>
    <w:semiHidden/>
    <w:rsid w:val="00A433B2"/>
    <w:rPr>
      <w:rFonts w:eastAsiaTheme="majorEastAsia" w:cstheme="majorBidi"/>
      <w:color w:val="323232" w:themeColor="text1" w:themeTint="D8"/>
    </w:rPr>
  </w:style>
  <w:style w:type="paragraph" w:styleId="Title">
    <w:name w:val="Title"/>
    <w:basedOn w:val="Normal"/>
    <w:next w:val="Normal"/>
    <w:link w:val="TitleChar"/>
    <w:uiPriority w:val="10"/>
    <w:qFormat/>
    <w:rsid w:val="00AA7CAF"/>
    <w:pPr>
      <w:spacing w:after="80" w:line="216" w:lineRule="auto"/>
      <w:contextualSpacing/>
    </w:pPr>
    <w:rPr>
      <w:rFonts w:asciiTheme="majorHAnsi" w:eastAsiaTheme="majorEastAsia" w:hAnsiTheme="majorHAnsi" w:cstheme="majorBidi"/>
      <w:b/>
      <w:spacing w:val="-10"/>
      <w:kern w:val="28"/>
      <w:sz w:val="96"/>
      <w:szCs w:val="96"/>
    </w:rPr>
  </w:style>
  <w:style w:type="character" w:customStyle="1" w:styleId="TitleChar">
    <w:name w:val="Title Char"/>
    <w:basedOn w:val="DefaultParagraphFont"/>
    <w:link w:val="Title"/>
    <w:uiPriority w:val="10"/>
    <w:rsid w:val="00AA7CAF"/>
    <w:rPr>
      <w:rFonts w:asciiTheme="majorHAnsi" w:eastAsiaTheme="majorEastAsia" w:hAnsiTheme="majorHAnsi" w:cstheme="majorBidi"/>
      <w:b/>
      <w:color w:val="0D0D0D" w:themeColor="text1"/>
      <w:spacing w:val="-10"/>
      <w:kern w:val="28"/>
      <w:sz w:val="96"/>
      <w:szCs w:val="96"/>
    </w:rPr>
  </w:style>
  <w:style w:type="paragraph" w:styleId="Subtitle">
    <w:name w:val="Subtitle"/>
    <w:basedOn w:val="Normal"/>
    <w:next w:val="Normal"/>
    <w:link w:val="SubtitleChar"/>
    <w:uiPriority w:val="11"/>
    <w:qFormat/>
    <w:rsid w:val="00AA7CAF"/>
    <w:pPr>
      <w:spacing w:before="360"/>
    </w:pPr>
    <w:rPr>
      <w:rFonts w:ascii="Figtree Medium"/>
      <w:sz w:val="48"/>
    </w:rPr>
  </w:style>
  <w:style w:type="character" w:customStyle="1" w:styleId="SubtitleChar">
    <w:name w:val="Subtitle Char"/>
    <w:basedOn w:val="DefaultParagraphFont"/>
    <w:link w:val="Subtitle"/>
    <w:uiPriority w:val="11"/>
    <w:rsid w:val="00AA7CAF"/>
    <w:rPr>
      <w:rFonts w:ascii="Figtree Medium"/>
      <w:color w:val="0D0D0D" w:themeColor="text1"/>
      <w:sz w:val="48"/>
      <w:szCs w:val="24"/>
    </w:rPr>
  </w:style>
  <w:style w:type="paragraph" w:styleId="Quote">
    <w:name w:val="Quote"/>
    <w:basedOn w:val="Normal"/>
    <w:next w:val="Normal"/>
    <w:link w:val="QuoteChar"/>
    <w:uiPriority w:val="29"/>
    <w:qFormat/>
    <w:rsid w:val="00B20A72"/>
    <w:pPr>
      <w:spacing w:before="160"/>
      <w:jc w:val="center"/>
    </w:pPr>
    <w:rPr>
      <w:i/>
      <w:iCs/>
    </w:rPr>
  </w:style>
  <w:style w:type="character" w:customStyle="1" w:styleId="QuoteChar">
    <w:name w:val="Quote Char"/>
    <w:basedOn w:val="DefaultParagraphFont"/>
    <w:link w:val="Quote"/>
    <w:uiPriority w:val="29"/>
    <w:rsid w:val="00B20A72"/>
    <w:rPr>
      <w:i/>
      <w:iCs/>
      <w:color w:val="0D0D0D" w:themeColor="text1"/>
      <w:sz w:val="24"/>
      <w:szCs w:val="24"/>
    </w:rPr>
  </w:style>
  <w:style w:type="paragraph" w:styleId="ListParagraph">
    <w:name w:val="List Paragraph"/>
    <w:basedOn w:val="Normal"/>
    <w:link w:val="ListParagraphChar"/>
    <w:uiPriority w:val="34"/>
    <w:qFormat/>
    <w:rsid w:val="00A433B2"/>
    <w:pPr>
      <w:ind w:left="720"/>
      <w:contextualSpacing/>
    </w:pPr>
  </w:style>
  <w:style w:type="character" w:styleId="IntenseEmphasis">
    <w:name w:val="Intense Emphasis"/>
    <w:basedOn w:val="DefaultParagraphFont"/>
    <w:uiPriority w:val="21"/>
    <w:rsid w:val="00A433B2"/>
    <w:rPr>
      <w:i/>
      <w:iCs/>
      <w:color w:val="1E8BA8" w:themeColor="accent1" w:themeShade="BF"/>
    </w:rPr>
  </w:style>
  <w:style w:type="paragraph" w:styleId="IntenseQuote">
    <w:name w:val="Intense Quote"/>
    <w:basedOn w:val="Normal"/>
    <w:next w:val="Normal"/>
    <w:link w:val="IntenseQuoteChar"/>
    <w:uiPriority w:val="30"/>
    <w:rsid w:val="00A433B2"/>
    <w:pPr>
      <w:pBdr>
        <w:top w:val="single" w:sz="4" w:space="10" w:color="1E8BA8" w:themeColor="accent1" w:themeShade="BF"/>
        <w:bottom w:val="single" w:sz="4" w:space="10" w:color="1E8BA8" w:themeColor="accent1" w:themeShade="BF"/>
      </w:pBdr>
      <w:spacing w:before="360" w:after="360"/>
      <w:ind w:left="864" w:right="864"/>
      <w:jc w:val="center"/>
    </w:pPr>
    <w:rPr>
      <w:i/>
      <w:iCs/>
      <w:color w:val="1E8BA8" w:themeColor="accent1" w:themeShade="BF"/>
    </w:rPr>
  </w:style>
  <w:style w:type="character" w:customStyle="1" w:styleId="IntenseQuoteChar">
    <w:name w:val="Intense Quote Char"/>
    <w:basedOn w:val="DefaultParagraphFont"/>
    <w:link w:val="IntenseQuote"/>
    <w:uiPriority w:val="30"/>
    <w:rsid w:val="00A433B2"/>
    <w:rPr>
      <w:i/>
      <w:iCs/>
      <w:color w:val="1E8BA8" w:themeColor="accent1" w:themeShade="BF"/>
    </w:rPr>
  </w:style>
  <w:style w:type="character" w:styleId="IntenseReference">
    <w:name w:val="Intense Reference"/>
    <w:basedOn w:val="DefaultParagraphFont"/>
    <w:uiPriority w:val="32"/>
    <w:rsid w:val="00A433B2"/>
    <w:rPr>
      <w:b/>
      <w:bCs/>
      <w:smallCaps/>
      <w:color w:val="1E8BA8" w:themeColor="accent1" w:themeShade="BF"/>
      <w:spacing w:val="5"/>
    </w:rPr>
  </w:style>
  <w:style w:type="paragraph" w:customStyle="1" w:styleId="Bulletlist1">
    <w:name w:val="Bullet list 1"/>
    <w:basedOn w:val="Normal"/>
    <w:link w:val="Bulletlist1Char"/>
    <w:qFormat/>
    <w:rsid w:val="00DF18B7"/>
    <w:pPr>
      <w:numPr>
        <w:numId w:val="3"/>
      </w:numPr>
      <w:spacing w:before="0"/>
      <w:ind w:left="1134" w:hanging="567"/>
    </w:pPr>
  </w:style>
  <w:style w:type="character" w:customStyle="1" w:styleId="Bulletlist1Char">
    <w:name w:val="Bullet list 1 Char"/>
    <w:basedOn w:val="DefaultParagraphFont"/>
    <w:link w:val="Bulletlist1"/>
    <w:rsid w:val="00DF18B7"/>
    <w:rPr>
      <w:sz w:val="24"/>
      <w:szCs w:val="24"/>
    </w:rPr>
  </w:style>
  <w:style w:type="paragraph" w:customStyle="1" w:styleId="Bulletlist2">
    <w:name w:val="Bullet list 2"/>
    <w:basedOn w:val="Bulletlist1"/>
    <w:link w:val="Bulletlist2Char"/>
    <w:qFormat/>
    <w:rsid w:val="00DF18B7"/>
    <w:pPr>
      <w:ind w:left="1701"/>
    </w:pPr>
  </w:style>
  <w:style w:type="character" w:customStyle="1" w:styleId="Bulletlist2Char">
    <w:name w:val="Bullet list 2 Char"/>
    <w:basedOn w:val="Bulletlist1Char"/>
    <w:link w:val="Bulletlist2"/>
    <w:rsid w:val="00DF18B7"/>
    <w:rPr>
      <w:sz w:val="24"/>
      <w:szCs w:val="24"/>
    </w:rPr>
  </w:style>
  <w:style w:type="paragraph" w:customStyle="1" w:styleId="Numberlist">
    <w:name w:val="Number list"/>
    <w:basedOn w:val="ListParagraph"/>
    <w:link w:val="NumberlistChar"/>
    <w:qFormat/>
    <w:rsid w:val="00DF18B7"/>
    <w:pPr>
      <w:numPr>
        <w:numId w:val="5"/>
      </w:numPr>
      <w:spacing w:before="0"/>
      <w:ind w:left="1134" w:hanging="567"/>
    </w:pPr>
  </w:style>
  <w:style w:type="character" w:customStyle="1" w:styleId="ListParagraphChar">
    <w:name w:val="List Paragraph Char"/>
    <w:basedOn w:val="DefaultParagraphFont"/>
    <w:link w:val="ListParagraph"/>
    <w:uiPriority w:val="34"/>
    <w:rsid w:val="00610438"/>
    <w:rPr>
      <w:sz w:val="24"/>
      <w:szCs w:val="24"/>
    </w:rPr>
  </w:style>
  <w:style w:type="character" w:customStyle="1" w:styleId="NumberlistChar">
    <w:name w:val="Number list Char"/>
    <w:basedOn w:val="ListParagraphChar"/>
    <w:link w:val="Numberlist"/>
    <w:rsid w:val="00DF18B7"/>
    <w:rPr>
      <w:sz w:val="24"/>
      <w:szCs w:val="24"/>
    </w:rPr>
  </w:style>
  <w:style w:type="paragraph" w:customStyle="1" w:styleId="Letterlist">
    <w:name w:val="Letter list"/>
    <w:basedOn w:val="Normal"/>
    <w:link w:val="LetterlistChar"/>
    <w:qFormat/>
    <w:rsid w:val="00DF18B7"/>
    <w:pPr>
      <w:numPr>
        <w:ilvl w:val="1"/>
        <w:numId w:val="14"/>
      </w:numPr>
      <w:spacing w:before="0"/>
      <w:ind w:left="1701" w:hanging="567"/>
    </w:pPr>
  </w:style>
  <w:style w:type="character" w:customStyle="1" w:styleId="LetterlistChar">
    <w:name w:val="Letter list Char"/>
    <w:basedOn w:val="DefaultParagraphFont"/>
    <w:link w:val="Letterlist"/>
    <w:rsid w:val="00DF18B7"/>
    <w:rPr>
      <w:sz w:val="24"/>
      <w:szCs w:val="24"/>
    </w:rPr>
  </w:style>
  <w:style w:type="paragraph" w:styleId="NoSpacing">
    <w:name w:val="No Spacing"/>
    <w:link w:val="NoSpacingChar"/>
    <w:uiPriority w:val="1"/>
    <w:qFormat/>
    <w:rsid w:val="00762BD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62BD0"/>
    <w:rPr>
      <w:rFonts w:eastAsiaTheme="minorEastAsia"/>
      <w:kern w:val="0"/>
      <w:lang w:val="en-US"/>
      <w14:ligatures w14:val="none"/>
    </w:rPr>
  </w:style>
  <w:style w:type="paragraph" w:styleId="Header">
    <w:name w:val="header"/>
    <w:basedOn w:val="Normal"/>
    <w:link w:val="HeaderChar"/>
    <w:uiPriority w:val="99"/>
    <w:unhideWhenUsed/>
    <w:rsid w:val="00014C9E"/>
    <w:pPr>
      <w:tabs>
        <w:tab w:val="center" w:pos="4513"/>
        <w:tab w:val="right" w:pos="9026"/>
      </w:tabs>
    </w:pPr>
  </w:style>
  <w:style w:type="character" w:customStyle="1" w:styleId="HeaderChar">
    <w:name w:val="Header Char"/>
    <w:basedOn w:val="DefaultParagraphFont"/>
    <w:link w:val="Header"/>
    <w:uiPriority w:val="99"/>
    <w:rsid w:val="00014C9E"/>
    <w:rPr>
      <w:sz w:val="24"/>
      <w:szCs w:val="24"/>
    </w:rPr>
  </w:style>
  <w:style w:type="paragraph" w:styleId="Footer">
    <w:name w:val="footer"/>
    <w:basedOn w:val="Normal"/>
    <w:link w:val="FooterChar"/>
    <w:uiPriority w:val="99"/>
    <w:unhideWhenUsed/>
    <w:rsid w:val="00014C9E"/>
    <w:pPr>
      <w:tabs>
        <w:tab w:val="center" w:pos="4513"/>
        <w:tab w:val="right" w:pos="9026"/>
      </w:tabs>
    </w:pPr>
  </w:style>
  <w:style w:type="character" w:customStyle="1" w:styleId="FooterChar">
    <w:name w:val="Footer Char"/>
    <w:basedOn w:val="DefaultParagraphFont"/>
    <w:link w:val="Footer"/>
    <w:uiPriority w:val="99"/>
    <w:rsid w:val="00014C9E"/>
    <w:rPr>
      <w:sz w:val="24"/>
      <w:szCs w:val="24"/>
    </w:rPr>
  </w:style>
  <w:style w:type="paragraph" w:styleId="TOCHeading">
    <w:name w:val="TOC Heading"/>
    <w:basedOn w:val="Heading1"/>
    <w:next w:val="Normal"/>
    <w:uiPriority w:val="39"/>
    <w:unhideWhenUsed/>
    <w:qFormat/>
    <w:rsid w:val="008D4504"/>
    <w:pPr>
      <w:numPr>
        <w:numId w:val="0"/>
      </w:numPr>
      <w:spacing w:line="259" w:lineRule="auto"/>
      <w:outlineLvl w:val="9"/>
    </w:pPr>
    <w:rPr>
      <w:kern w:val="0"/>
      <w:szCs w:val="32"/>
      <w:lang w:val="en-US"/>
      <w14:ligatures w14:val="none"/>
    </w:rPr>
  </w:style>
  <w:style w:type="paragraph" w:styleId="TOC1">
    <w:name w:val="toc 1"/>
    <w:basedOn w:val="Normal"/>
    <w:next w:val="Normal"/>
    <w:autoRedefine/>
    <w:uiPriority w:val="39"/>
    <w:unhideWhenUsed/>
    <w:rsid w:val="00F9159C"/>
    <w:pPr>
      <w:spacing w:after="100"/>
    </w:pPr>
  </w:style>
  <w:style w:type="paragraph" w:styleId="TOC2">
    <w:name w:val="toc 2"/>
    <w:basedOn w:val="Normal"/>
    <w:next w:val="Normal"/>
    <w:autoRedefine/>
    <w:uiPriority w:val="39"/>
    <w:unhideWhenUsed/>
    <w:rsid w:val="00F9159C"/>
    <w:pPr>
      <w:spacing w:after="100"/>
      <w:ind w:left="240"/>
    </w:pPr>
  </w:style>
  <w:style w:type="paragraph" w:styleId="TOC3">
    <w:name w:val="toc 3"/>
    <w:basedOn w:val="Normal"/>
    <w:next w:val="Normal"/>
    <w:autoRedefine/>
    <w:uiPriority w:val="39"/>
    <w:unhideWhenUsed/>
    <w:rsid w:val="00F9159C"/>
    <w:pPr>
      <w:spacing w:after="100"/>
      <w:ind w:left="480"/>
    </w:pPr>
  </w:style>
  <w:style w:type="character" w:styleId="Hyperlink">
    <w:name w:val="Hyperlink"/>
    <w:basedOn w:val="DefaultParagraphFont"/>
    <w:uiPriority w:val="99"/>
    <w:unhideWhenUsed/>
    <w:rsid w:val="00F9159C"/>
    <w:rPr>
      <w:color w:val="467886" w:themeColor="hyperlink"/>
      <w:u w:val="single"/>
    </w:rPr>
  </w:style>
  <w:style w:type="paragraph" w:styleId="TOC4">
    <w:name w:val="toc 4"/>
    <w:basedOn w:val="Normal"/>
    <w:next w:val="Normal"/>
    <w:autoRedefine/>
    <w:uiPriority w:val="39"/>
    <w:unhideWhenUsed/>
    <w:rsid w:val="009D3007"/>
    <w:pPr>
      <w:spacing w:after="100"/>
      <w:ind w:left="720"/>
    </w:pPr>
  </w:style>
  <w:style w:type="paragraph" w:styleId="Caption">
    <w:name w:val="caption"/>
    <w:basedOn w:val="Normal"/>
    <w:next w:val="Normal"/>
    <w:uiPriority w:val="35"/>
    <w:unhideWhenUsed/>
    <w:qFormat/>
    <w:rsid w:val="002E4C08"/>
    <w:pPr>
      <w:spacing w:before="0" w:after="200"/>
    </w:pPr>
    <w:rPr>
      <w:i/>
      <w:iCs/>
      <w:sz w:val="20"/>
      <w:szCs w:val="20"/>
    </w:rPr>
  </w:style>
  <w:style w:type="paragraph" w:customStyle="1" w:styleId="Table">
    <w:name w:val="Table"/>
    <w:basedOn w:val="Normal"/>
    <w:qFormat/>
    <w:rsid w:val="000E5B0B"/>
    <w:pPr>
      <w:spacing w:before="40" w:after="40" w:line="264" w:lineRule="auto"/>
    </w:pPr>
    <w:rPr>
      <w:kern w:val="0"/>
      <w:sz w:val="20"/>
      <w14:ligatures w14:val="none"/>
    </w:rPr>
  </w:style>
  <w:style w:type="paragraph" w:customStyle="1" w:styleId="TableBullet">
    <w:name w:val="Table Bullet"/>
    <w:basedOn w:val="Normal"/>
    <w:qFormat/>
    <w:rsid w:val="00F02405"/>
    <w:pPr>
      <w:numPr>
        <w:numId w:val="9"/>
      </w:numPr>
      <w:spacing w:before="40" w:after="40" w:line="264" w:lineRule="auto"/>
      <w:ind w:left="306"/>
    </w:pPr>
    <w:rPr>
      <w:kern w:val="0"/>
      <w:sz w:val="20"/>
      <w14:ligatures w14:val="none"/>
    </w:rPr>
  </w:style>
  <w:style w:type="table" w:styleId="TableGrid">
    <w:name w:val="Table Grid"/>
    <w:basedOn w:val="TableNormal"/>
    <w:uiPriority w:val="39"/>
    <w:rsid w:val="00574380"/>
    <w:pPr>
      <w:spacing w:after="0" w:line="240" w:lineRule="auto"/>
    </w:pPr>
    <w:rPr>
      <w:rFonts w:ascii="Montserrat Light" w:hAnsi="Montserrat Light"/>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next w:val="Table"/>
    <w:link w:val="Tableheading1Char"/>
    <w:qFormat/>
    <w:rsid w:val="009F393B"/>
    <w:pPr>
      <w:spacing w:before="40" w:after="40" w:line="264" w:lineRule="auto"/>
    </w:pPr>
    <w:rPr>
      <w:b/>
      <w:bCs/>
      <w:color w:val="FFFFFF" w:themeColor="background1"/>
      <w:kern w:val="0"/>
      <w:sz w:val="20"/>
      <w14:ligatures w14:val="none"/>
    </w:rPr>
  </w:style>
  <w:style w:type="paragraph" w:styleId="Date">
    <w:name w:val="Date"/>
    <w:basedOn w:val="Subtitle"/>
    <w:next w:val="Normal"/>
    <w:link w:val="DateChar"/>
    <w:uiPriority w:val="99"/>
    <w:unhideWhenUsed/>
    <w:qFormat/>
    <w:rsid w:val="00AA7CAF"/>
    <w:rPr>
      <w:sz w:val="28"/>
      <w:szCs w:val="28"/>
    </w:rPr>
  </w:style>
  <w:style w:type="character" w:customStyle="1" w:styleId="DateChar">
    <w:name w:val="Date Char"/>
    <w:basedOn w:val="DefaultParagraphFont"/>
    <w:link w:val="Date"/>
    <w:uiPriority w:val="99"/>
    <w:rsid w:val="00AA7CAF"/>
    <w:rPr>
      <w:rFonts w:ascii="Figtree Medium"/>
      <w:color w:val="0D0D0D" w:themeColor="text1"/>
      <w:sz w:val="28"/>
      <w:szCs w:val="28"/>
    </w:rPr>
  </w:style>
  <w:style w:type="table" w:styleId="PlainTable2">
    <w:name w:val="Plain Table 2"/>
    <w:basedOn w:val="TableNormal"/>
    <w:uiPriority w:val="42"/>
    <w:rsid w:val="00F559A5"/>
    <w:pPr>
      <w:spacing w:after="0" w:line="240" w:lineRule="auto"/>
    </w:pPr>
    <w:tblPr>
      <w:tblStyleRowBandSize w:val="1"/>
      <w:tblStyleColBandSize w:val="1"/>
      <w:tblBorders>
        <w:top w:val="single" w:sz="4" w:space="0" w:color="858585" w:themeColor="text1" w:themeTint="80"/>
        <w:bottom w:val="single" w:sz="4" w:space="0" w:color="858585" w:themeColor="text1" w:themeTint="80"/>
      </w:tblBorders>
    </w:tblPr>
    <w:tblStylePr w:type="firstRow">
      <w:rPr>
        <w:b/>
        <w:bCs/>
      </w:rPr>
      <w:tblPr/>
      <w:tcPr>
        <w:tcBorders>
          <w:bottom w:val="single" w:sz="4" w:space="0" w:color="858585" w:themeColor="text1" w:themeTint="80"/>
        </w:tcBorders>
      </w:tcPr>
    </w:tblStylePr>
    <w:tblStylePr w:type="lastRow">
      <w:rPr>
        <w:b/>
        <w:bCs/>
      </w:rPr>
      <w:tblPr/>
      <w:tcPr>
        <w:tcBorders>
          <w:top w:val="single" w:sz="4" w:space="0" w:color="858585" w:themeColor="text1" w:themeTint="80"/>
        </w:tcBorders>
      </w:tcPr>
    </w:tblStylePr>
    <w:tblStylePr w:type="firstCol">
      <w:rPr>
        <w:b/>
        <w:bCs/>
      </w:rPr>
    </w:tblStylePr>
    <w:tblStylePr w:type="lastCol">
      <w:rPr>
        <w:b/>
        <w:bCs/>
      </w:rPr>
    </w:tblStylePr>
    <w:tblStylePr w:type="band1Vert">
      <w:tblPr/>
      <w:tcPr>
        <w:tcBorders>
          <w:left w:val="single" w:sz="4" w:space="0" w:color="858585" w:themeColor="text1" w:themeTint="80"/>
          <w:right w:val="single" w:sz="4" w:space="0" w:color="858585" w:themeColor="text1" w:themeTint="80"/>
        </w:tcBorders>
      </w:tcPr>
    </w:tblStylePr>
    <w:tblStylePr w:type="band2Vert">
      <w:tblPr/>
      <w:tcPr>
        <w:tcBorders>
          <w:left w:val="single" w:sz="4" w:space="0" w:color="858585" w:themeColor="text1" w:themeTint="80"/>
          <w:right w:val="single" w:sz="4" w:space="0" w:color="858585" w:themeColor="text1" w:themeTint="80"/>
        </w:tcBorders>
      </w:tcPr>
    </w:tblStylePr>
    <w:tblStylePr w:type="band1Horz">
      <w:tblPr/>
      <w:tcPr>
        <w:tcBorders>
          <w:top w:val="single" w:sz="4" w:space="0" w:color="858585" w:themeColor="text1" w:themeTint="80"/>
          <w:bottom w:val="single" w:sz="4" w:space="0" w:color="858585" w:themeColor="text1" w:themeTint="80"/>
        </w:tcBorders>
      </w:tcPr>
    </w:tblStylePr>
  </w:style>
  <w:style w:type="table" w:styleId="ListTable3">
    <w:name w:val="List Table 3"/>
    <w:basedOn w:val="TableNormal"/>
    <w:uiPriority w:val="48"/>
    <w:rsid w:val="00BC51AA"/>
    <w:pPr>
      <w:spacing w:after="0" w:line="240" w:lineRule="auto"/>
    </w:pPr>
    <w:tblPr>
      <w:tblStyleRowBandSize w:val="1"/>
      <w:tblStyleColBandSize w:val="1"/>
      <w:tblBorders>
        <w:top w:val="single" w:sz="4" w:space="0" w:color="0D0D0D" w:themeColor="text1"/>
        <w:left w:val="single" w:sz="4" w:space="0" w:color="0D0D0D" w:themeColor="text1"/>
        <w:bottom w:val="single" w:sz="4" w:space="0" w:color="0D0D0D" w:themeColor="text1"/>
        <w:right w:val="single" w:sz="4" w:space="0" w:color="0D0D0D" w:themeColor="text1"/>
      </w:tblBorders>
    </w:tblPr>
    <w:tblStylePr w:type="firstRow">
      <w:rPr>
        <w:b/>
        <w:bCs/>
        <w:color w:val="FFFFFF" w:themeColor="background1"/>
      </w:rPr>
      <w:tblPr/>
      <w:tcPr>
        <w:shd w:val="clear" w:color="auto" w:fill="0D0D0D" w:themeFill="text1"/>
      </w:tcPr>
    </w:tblStylePr>
    <w:tblStylePr w:type="lastRow">
      <w:rPr>
        <w:b/>
        <w:bCs/>
      </w:rPr>
      <w:tblPr/>
      <w:tcPr>
        <w:tcBorders>
          <w:top w:val="double" w:sz="4" w:space="0" w:color="0D0D0D"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D0D0D" w:themeColor="text1"/>
          <w:right w:val="single" w:sz="4" w:space="0" w:color="0D0D0D" w:themeColor="text1"/>
        </w:tcBorders>
      </w:tcPr>
    </w:tblStylePr>
    <w:tblStylePr w:type="band1Horz">
      <w:tblPr/>
      <w:tcPr>
        <w:tcBorders>
          <w:top w:val="single" w:sz="4" w:space="0" w:color="0D0D0D" w:themeColor="text1"/>
          <w:bottom w:val="single" w:sz="4" w:space="0" w:color="0D0D0D"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D0D0D" w:themeColor="text1"/>
          <w:left w:val="nil"/>
        </w:tcBorders>
      </w:tcPr>
    </w:tblStylePr>
    <w:tblStylePr w:type="swCell">
      <w:tblPr/>
      <w:tcPr>
        <w:tcBorders>
          <w:top w:val="double" w:sz="4" w:space="0" w:color="0D0D0D" w:themeColor="text1"/>
          <w:right w:val="nil"/>
        </w:tcBorders>
      </w:tcPr>
    </w:tblStylePr>
  </w:style>
  <w:style w:type="table" w:styleId="GridTable4">
    <w:name w:val="Grid Table 4"/>
    <w:basedOn w:val="TableNormal"/>
    <w:uiPriority w:val="49"/>
    <w:rsid w:val="00BC51AA"/>
    <w:pPr>
      <w:spacing w:after="0" w:line="240" w:lineRule="auto"/>
    </w:pPr>
    <w:tblPr>
      <w:tblStyleRowBandSize w:val="1"/>
      <w:tblStyleColBandSize w:val="1"/>
      <w:tblBorders>
        <w:top w:val="single" w:sz="4" w:space="0" w:color="6D6D6D" w:themeColor="text1" w:themeTint="99"/>
        <w:left w:val="single" w:sz="4" w:space="0" w:color="6D6D6D" w:themeColor="text1" w:themeTint="99"/>
        <w:bottom w:val="single" w:sz="4" w:space="0" w:color="6D6D6D" w:themeColor="text1" w:themeTint="99"/>
        <w:right w:val="single" w:sz="4" w:space="0" w:color="6D6D6D" w:themeColor="text1" w:themeTint="99"/>
        <w:insideH w:val="single" w:sz="4" w:space="0" w:color="6D6D6D" w:themeColor="text1" w:themeTint="99"/>
        <w:insideV w:val="single" w:sz="4" w:space="0" w:color="6D6D6D" w:themeColor="text1" w:themeTint="99"/>
      </w:tblBorders>
    </w:tblPr>
    <w:tblStylePr w:type="firstRow">
      <w:rPr>
        <w:b/>
        <w:bCs/>
        <w:color w:val="FFFFFF" w:themeColor="background1"/>
      </w:rPr>
      <w:tblPr/>
      <w:tcPr>
        <w:tcBorders>
          <w:top w:val="single" w:sz="4" w:space="0" w:color="0D0D0D" w:themeColor="text1"/>
          <w:left w:val="single" w:sz="4" w:space="0" w:color="0D0D0D" w:themeColor="text1"/>
          <w:bottom w:val="single" w:sz="4" w:space="0" w:color="0D0D0D" w:themeColor="text1"/>
          <w:right w:val="single" w:sz="4" w:space="0" w:color="0D0D0D" w:themeColor="text1"/>
          <w:insideH w:val="nil"/>
          <w:insideV w:val="nil"/>
        </w:tcBorders>
        <w:shd w:val="clear" w:color="auto" w:fill="0D0D0D" w:themeFill="text1"/>
      </w:tcPr>
    </w:tblStylePr>
    <w:tblStylePr w:type="lastRow">
      <w:rPr>
        <w:b/>
        <w:bCs/>
      </w:rPr>
      <w:tblPr/>
      <w:tcPr>
        <w:tcBorders>
          <w:top w:val="double" w:sz="4" w:space="0" w:color="0D0D0D" w:themeColor="text1"/>
        </w:tcBorders>
      </w:tcPr>
    </w:tblStylePr>
    <w:tblStylePr w:type="firstCol">
      <w:rPr>
        <w:b/>
        <w:bCs/>
      </w:rPr>
    </w:tblStylePr>
    <w:tblStylePr w:type="lastCol">
      <w:rPr>
        <w:b/>
        <w:bCs/>
      </w:rPr>
    </w:tblStylePr>
    <w:tblStylePr w:type="band1Vert">
      <w:tblPr/>
      <w:tcPr>
        <w:shd w:val="clear" w:color="auto" w:fill="CECECE" w:themeFill="text1" w:themeFillTint="33"/>
      </w:tcPr>
    </w:tblStylePr>
    <w:tblStylePr w:type="band1Horz">
      <w:tblPr/>
      <w:tcPr>
        <w:shd w:val="clear" w:color="auto" w:fill="CECECE" w:themeFill="text1" w:themeFillTint="33"/>
      </w:tcPr>
    </w:tblStylePr>
  </w:style>
  <w:style w:type="table" w:customStyle="1" w:styleId="Style1">
    <w:name w:val="Style1"/>
    <w:basedOn w:val="TableNormal"/>
    <w:uiPriority w:val="99"/>
    <w:rsid w:val="00152AE6"/>
    <w:pPr>
      <w:spacing w:after="0" w:line="240" w:lineRule="auto"/>
    </w:pPr>
    <w:tblPr/>
  </w:style>
  <w:style w:type="table" w:customStyle="1" w:styleId="Style2">
    <w:name w:val="Style2"/>
    <w:basedOn w:val="TableNormal"/>
    <w:uiPriority w:val="99"/>
    <w:rsid w:val="002B086E"/>
    <w:pPr>
      <w:spacing w:after="0" w:line="240" w:lineRule="auto"/>
    </w:pPr>
    <w:tblPr/>
  </w:style>
  <w:style w:type="table" w:styleId="GridTable4-Accent1">
    <w:name w:val="Grid Table 4 Accent 1"/>
    <w:basedOn w:val="TableNormal"/>
    <w:uiPriority w:val="49"/>
    <w:rsid w:val="00F5074A"/>
    <w:pPr>
      <w:spacing w:after="0" w:line="240" w:lineRule="auto"/>
    </w:pPr>
    <w:tblPr>
      <w:tblStyleRowBandSize w:val="1"/>
      <w:tblStyleColBandSize w:val="1"/>
      <w:tblBorders>
        <w:top w:val="single" w:sz="4" w:space="0" w:color="82D3E8" w:themeColor="accent1" w:themeTint="99"/>
        <w:left w:val="single" w:sz="4" w:space="0" w:color="82D3E8" w:themeColor="accent1" w:themeTint="99"/>
        <w:bottom w:val="single" w:sz="4" w:space="0" w:color="82D3E8" w:themeColor="accent1" w:themeTint="99"/>
        <w:right w:val="single" w:sz="4" w:space="0" w:color="82D3E8" w:themeColor="accent1" w:themeTint="99"/>
        <w:insideH w:val="single" w:sz="4" w:space="0" w:color="82D3E8" w:themeColor="accent1" w:themeTint="99"/>
        <w:insideV w:val="single" w:sz="4" w:space="0" w:color="82D3E8" w:themeColor="accent1" w:themeTint="99"/>
      </w:tblBorders>
    </w:tblPr>
    <w:tblStylePr w:type="firstRow">
      <w:rPr>
        <w:b/>
        <w:bCs/>
        <w:color w:val="FFFFFF" w:themeColor="background1"/>
      </w:rPr>
      <w:tblPr/>
      <w:tcPr>
        <w:shd w:val="clear" w:color="auto" w:fill="82D3E8" w:themeFill="accent1" w:themeFillTint="99"/>
      </w:tcPr>
    </w:tblStylePr>
    <w:tblStylePr w:type="lastRow">
      <w:rPr>
        <w:b/>
        <w:bCs/>
      </w:rPr>
      <w:tblPr/>
      <w:tcPr>
        <w:tcBorders>
          <w:top w:val="double" w:sz="4" w:space="0" w:color="2FB7DA" w:themeColor="accent1"/>
        </w:tcBorders>
      </w:tcPr>
    </w:tblStylePr>
    <w:tblStylePr w:type="firstCol">
      <w:rPr>
        <w:b/>
        <w:bCs/>
      </w:rPr>
    </w:tblStylePr>
    <w:tblStylePr w:type="lastCol">
      <w:rPr>
        <w:b/>
        <w:bCs/>
      </w:rPr>
    </w:tblStylePr>
    <w:tblStylePr w:type="band1Vert">
      <w:tblPr/>
      <w:tcPr>
        <w:shd w:val="clear" w:color="auto" w:fill="D5F0F7" w:themeFill="accent1" w:themeFillTint="33"/>
      </w:tcPr>
    </w:tblStylePr>
    <w:tblStylePr w:type="band1Horz">
      <w:tblPr/>
      <w:tcPr>
        <w:shd w:val="clear" w:color="auto" w:fill="D5F0F7" w:themeFill="accent1" w:themeFillTint="33"/>
      </w:tcPr>
    </w:tblStylePr>
  </w:style>
  <w:style w:type="paragraph" w:customStyle="1" w:styleId="Tableheading2">
    <w:name w:val="Table heading 2"/>
    <w:basedOn w:val="Tableheading1"/>
    <w:link w:val="Tableheading2Char"/>
    <w:qFormat/>
    <w:rsid w:val="00922C9A"/>
    <w:rPr>
      <w:color w:val="auto"/>
    </w:rPr>
  </w:style>
  <w:style w:type="character" w:customStyle="1" w:styleId="Tableheading1Char">
    <w:name w:val="Table heading 1 Char"/>
    <w:basedOn w:val="DefaultParagraphFont"/>
    <w:link w:val="Tableheading1"/>
    <w:rsid w:val="009F393B"/>
    <w:rPr>
      <w:b/>
      <w:bCs/>
      <w:color w:val="FFFFFF" w:themeColor="background1"/>
      <w:kern w:val="0"/>
      <w:sz w:val="20"/>
      <w:szCs w:val="24"/>
      <w14:ligatures w14:val="none"/>
    </w:rPr>
  </w:style>
  <w:style w:type="character" w:customStyle="1" w:styleId="Tableheading2Char">
    <w:name w:val="Table heading 2 Char"/>
    <w:basedOn w:val="Tableheading1Char"/>
    <w:link w:val="Tableheading2"/>
    <w:rsid w:val="00922C9A"/>
    <w:rPr>
      <w:b/>
      <w:bCs/>
      <w:color w:val="FFFFFF" w:themeColor="background1"/>
      <w:kern w:val="0"/>
      <w:sz w:val="20"/>
      <w:szCs w:val="24"/>
      <w14:ligatures w14:val="none"/>
    </w:rPr>
  </w:style>
  <w:style w:type="table" w:styleId="GridTable4-Accent2">
    <w:name w:val="Grid Table 4 Accent 2"/>
    <w:basedOn w:val="TableNormal"/>
    <w:uiPriority w:val="49"/>
    <w:rsid w:val="00D2240C"/>
    <w:pPr>
      <w:spacing w:after="0" w:line="240" w:lineRule="auto"/>
    </w:pPr>
    <w:tblPr>
      <w:tblStyleRowBandSize w:val="1"/>
      <w:tblStyleColBandSize w:val="1"/>
      <w:tblBorders>
        <w:top w:val="single" w:sz="4" w:space="0" w:color="FDCDA4" w:themeColor="accent2" w:themeTint="99"/>
        <w:left w:val="single" w:sz="4" w:space="0" w:color="FDCDA4" w:themeColor="accent2" w:themeTint="99"/>
        <w:bottom w:val="single" w:sz="4" w:space="0" w:color="FDCDA4" w:themeColor="accent2" w:themeTint="99"/>
        <w:right w:val="single" w:sz="4" w:space="0" w:color="FDCDA4" w:themeColor="accent2" w:themeTint="99"/>
        <w:insideH w:val="single" w:sz="4" w:space="0" w:color="FDCDA4" w:themeColor="accent2" w:themeTint="99"/>
        <w:insideV w:val="single" w:sz="4" w:space="0" w:color="FDCDA4" w:themeColor="accent2" w:themeTint="99"/>
      </w:tblBorders>
    </w:tblPr>
    <w:tblStylePr w:type="firstRow">
      <w:rPr>
        <w:b/>
        <w:bCs/>
        <w:color w:val="FFFFFF" w:themeColor="background1"/>
      </w:rPr>
      <w:tblPr/>
      <w:tcPr>
        <w:tcBorders>
          <w:top w:val="single" w:sz="4" w:space="0" w:color="FCAC69" w:themeColor="accent2"/>
          <w:left w:val="single" w:sz="4" w:space="0" w:color="FCAC69" w:themeColor="accent2"/>
          <w:bottom w:val="single" w:sz="4" w:space="0" w:color="FCAC69" w:themeColor="accent2"/>
          <w:right w:val="single" w:sz="4" w:space="0" w:color="FCAC69" w:themeColor="accent2"/>
          <w:insideH w:val="nil"/>
          <w:insideV w:val="nil"/>
        </w:tcBorders>
        <w:shd w:val="clear" w:color="auto" w:fill="FCAC69" w:themeFill="accent2"/>
      </w:tcPr>
    </w:tblStylePr>
    <w:tblStylePr w:type="lastRow">
      <w:rPr>
        <w:b/>
        <w:bCs/>
      </w:rPr>
      <w:tblPr/>
      <w:tcPr>
        <w:tcBorders>
          <w:top w:val="double" w:sz="4" w:space="0" w:color="FCAC69" w:themeColor="accent2"/>
        </w:tcBorders>
      </w:tcPr>
    </w:tblStylePr>
    <w:tblStylePr w:type="firstCol">
      <w:rPr>
        <w:b/>
        <w:bCs/>
      </w:rPr>
    </w:tblStylePr>
    <w:tblStylePr w:type="lastCol">
      <w:rPr>
        <w:b/>
        <w:bCs/>
      </w:rPr>
    </w:tblStylePr>
    <w:tblStylePr w:type="band1Vert">
      <w:tblPr/>
      <w:tcPr>
        <w:shd w:val="clear" w:color="auto" w:fill="FEEEE0" w:themeFill="accent2" w:themeFillTint="33"/>
      </w:tcPr>
    </w:tblStylePr>
    <w:tblStylePr w:type="band1Horz">
      <w:tblPr/>
      <w:tcPr>
        <w:shd w:val="clear" w:color="auto" w:fill="FEEEE0" w:themeFill="accent2" w:themeFillTint="33"/>
      </w:tcPr>
    </w:tblStylePr>
  </w:style>
  <w:style w:type="table" w:styleId="GridTable4-Accent5">
    <w:name w:val="Grid Table 4 Accent 5"/>
    <w:basedOn w:val="TableNormal"/>
    <w:uiPriority w:val="49"/>
    <w:rsid w:val="003E4D7F"/>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 w:type="character" w:styleId="UnresolvedMention">
    <w:name w:val="Unresolved Mention"/>
    <w:basedOn w:val="DefaultParagraphFont"/>
    <w:uiPriority w:val="99"/>
    <w:semiHidden/>
    <w:unhideWhenUsed/>
    <w:rsid w:val="00881C58"/>
    <w:rPr>
      <w:color w:val="605E5C"/>
      <w:shd w:val="clear" w:color="auto" w:fill="E1DFDD"/>
    </w:rPr>
  </w:style>
  <w:style w:type="table" w:customStyle="1" w:styleId="GridTable4-Accent51">
    <w:name w:val="Grid Table 4 - Accent 51"/>
    <w:basedOn w:val="TableNormal"/>
    <w:next w:val="GridTable4-Accent5"/>
    <w:uiPriority w:val="49"/>
    <w:rsid w:val="007E341E"/>
    <w:pPr>
      <w:spacing w:after="0" w:line="240" w:lineRule="auto"/>
    </w:pPr>
    <w:tblPr>
      <w:tblStyleRowBandSize w:val="1"/>
      <w:tblStyleColBandSize w:val="1"/>
      <w:tblBorders>
        <w:top w:val="single" w:sz="4" w:space="0" w:color="B3DFCE" w:themeColor="accent5" w:themeTint="99"/>
        <w:left w:val="single" w:sz="4" w:space="0" w:color="B3DFCE" w:themeColor="accent5" w:themeTint="99"/>
        <w:bottom w:val="single" w:sz="4" w:space="0" w:color="B3DFCE" w:themeColor="accent5" w:themeTint="99"/>
        <w:right w:val="single" w:sz="4" w:space="0" w:color="B3DFCE" w:themeColor="accent5" w:themeTint="99"/>
        <w:insideH w:val="single" w:sz="4" w:space="0" w:color="B3DFCE" w:themeColor="accent5" w:themeTint="99"/>
        <w:insideV w:val="single" w:sz="4" w:space="0" w:color="B3DFCE" w:themeColor="accent5" w:themeTint="99"/>
      </w:tblBorders>
    </w:tblPr>
    <w:tblStylePr w:type="firstRow">
      <w:rPr>
        <w:b/>
        <w:bCs/>
        <w:color w:val="FFFFFF" w:themeColor="background1"/>
      </w:rPr>
      <w:tblPr/>
      <w:tcPr>
        <w:tcBorders>
          <w:top w:val="single" w:sz="4" w:space="0" w:color="82CAAE" w:themeColor="accent5"/>
          <w:left w:val="single" w:sz="4" w:space="0" w:color="82CAAE" w:themeColor="accent5"/>
          <w:bottom w:val="single" w:sz="4" w:space="0" w:color="82CAAE" w:themeColor="accent5"/>
          <w:right w:val="single" w:sz="4" w:space="0" w:color="82CAAE" w:themeColor="accent5"/>
          <w:insideH w:val="nil"/>
          <w:insideV w:val="nil"/>
        </w:tcBorders>
        <w:shd w:val="clear" w:color="auto" w:fill="82CAAE" w:themeFill="accent5"/>
      </w:tcPr>
    </w:tblStylePr>
    <w:tblStylePr w:type="lastRow">
      <w:rPr>
        <w:b/>
        <w:bCs/>
      </w:rPr>
      <w:tblPr/>
      <w:tcPr>
        <w:tcBorders>
          <w:top w:val="double" w:sz="4" w:space="0" w:color="82CAAE" w:themeColor="accent5"/>
        </w:tcBorders>
      </w:tcPr>
    </w:tblStylePr>
    <w:tblStylePr w:type="firstCol">
      <w:rPr>
        <w:b/>
        <w:bCs/>
      </w:rPr>
    </w:tblStylePr>
    <w:tblStylePr w:type="lastCol">
      <w:rPr>
        <w:b/>
        <w:bCs/>
      </w:rPr>
    </w:tblStylePr>
    <w:tblStylePr w:type="band1Vert">
      <w:tblPr/>
      <w:tcPr>
        <w:shd w:val="clear" w:color="auto" w:fill="E5F4EE" w:themeFill="accent5" w:themeFillTint="33"/>
      </w:tcPr>
    </w:tblStylePr>
    <w:tblStylePr w:type="band1Horz">
      <w:tblPr/>
      <w:tcPr>
        <w:shd w:val="clear" w:color="auto" w:fill="E5F4E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597">
      <w:bodyDiv w:val="1"/>
      <w:marLeft w:val="0"/>
      <w:marRight w:val="0"/>
      <w:marTop w:val="0"/>
      <w:marBottom w:val="0"/>
      <w:divBdr>
        <w:top w:val="none" w:sz="0" w:space="0" w:color="auto"/>
        <w:left w:val="none" w:sz="0" w:space="0" w:color="auto"/>
        <w:bottom w:val="none" w:sz="0" w:space="0" w:color="auto"/>
        <w:right w:val="none" w:sz="0" w:space="0" w:color="auto"/>
      </w:divBdr>
    </w:div>
    <w:div w:id="214128357">
      <w:bodyDiv w:val="1"/>
      <w:marLeft w:val="0"/>
      <w:marRight w:val="0"/>
      <w:marTop w:val="0"/>
      <w:marBottom w:val="0"/>
      <w:divBdr>
        <w:top w:val="none" w:sz="0" w:space="0" w:color="auto"/>
        <w:left w:val="none" w:sz="0" w:space="0" w:color="auto"/>
        <w:bottom w:val="none" w:sz="0" w:space="0" w:color="auto"/>
        <w:right w:val="none" w:sz="0" w:space="0" w:color="auto"/>
      </w:divBdr>
    </w:div>
    <w:div w:id="304967512">
      <w:bodyDiv w:val="1"/>
      <w:marLeft w:val="0"/>
      <w:marRight w:val="0"/>
      <w:marTop w:val="0"/>
      <w:marBottom w:val="0"/>
      <w:divBdr>
        <w:top w:val="none" w:sz="0" w:space="0" w:color="auto"/>
        <w:left w:val="none" w:sz="0" w:space="0" w:color="auto"/>
        <w:bottom w:val="none" w:sz="0" w:space="0" w:color="auto"/>
        <w:right w:val="none" w:sz="0" w:space="0" w:color="auto"/>
      </w:divBdr>
    </w:div>
    <w:div w:id="353309915">
      <w:bodyDiv w:val="1"/>
      <w:marLeft w:val="0"/>
      <w:marRight w:val="0"/>
      <w:marTop w:val="0"/>
      <w:marBottom w:val="0"/>
      <w:divBdr>
        <w:top w:val="none" w:sz="0" w:space="0" w:color="auto"/>
        <w:left w:val="none" w:sz="0" w:space="0" w:color="auto"/>
        <w:bottom w:val="none" w:sz="0" w:space="0" w:color="auto"/>
        <w:right w:val="none" w:sz="0" w:space="0" w:color="auto"/>
      </w:divBdr>
    </w:div>
    <w:div w:id="461076774">
      <w:bodyDiv w:val="1"/>
      <w:marLeft w:val="0"/>
      <w:marRight w:val="0"/>
      <w:marTop w:val="0"/>
      <w:marBottom w:val="0"/>
      <w:divBdr>
        <w:top w:val="none" w:sz="0" w:space="0" w:color="auto"/>
        <w:left w:val="none" w:sz="0" w:space="0" w:color="auto"/>
        <w:bottom w:val="none" w:sz="0" w:space="0" w:color="auto"/>
        <w:right w:val="none" w:sz="0" w:space="0" w:color="auto"/>
      </w:divBdr>
    </w:div>
    <w:div w:id="567492962">
      <w:bodyDiv w:val="1"/>
      <w:marLeft w:val="0"/>
      <w:marRight w:val="0"/>
      <w:marTop w:val="0"/>
      <w:marBottom w:val="0"/>
      <w:divBdr>
        <w:top w:val="none" w:sz="0" w:space="0" w:color="auto"/>
        <w:left w:val="none" w:sz="0" w:space="0" w:color="auto"/>
        <w:bottom w:val="none" w:sz="0" w:space="0" w:color="auto"/>
        <w:right w:val="none" w:sz="0" w:space="0" w:color="auto"/>
      </w:divBdr>
    </w:div>
    <w:div w:id="657923485">
      <w:bodyDiv w:val="1"/>
      <w:marLeft w:val="0"/>
      <w:marRight w:val="0"/>
      <w:marTop w:val="0"/>
      <w:marBottom w:val="0"/>
      <w:divBdr>
        <w:top w:val="none" w:sz="0" w:space="0" w:color="auto"/>
        <w:left w:val="none" w:sz="0" w:space="0" w:color="auto"/>
        <w:bottom w:val="none" w:sz="0" w:space="0" w:color="auto"/>
        <w:right w:val="none" w:sz="0" w:space="0" w:color="auto"/>
      </w:divBdr>
    </w:div>
    <w:div w:id="783427419">
      <w:bodyDiv w:val="1"/>
      <w:marLeft w:val="0"/>
      <w:marRight w:val="0"/>
      <w:marTop w:val="0"/>
      <w:marBottom w:val="0"/>
      <w:divBdr>
        <w:top w:val="none" w:sz="0" w:space="0" w:color="auto"/>
        <w:left w:val="none" w:sz="0" w:space="0" w:color="auto"/>
        <w:bottom w:val="none" w:sz="0" w:space="0" w:color="auto"/>
        <w:right w:val="none" w:sz="0" w:space="0" w:color="auto"/>
      </w:divBdr>
    </w:div>
    <w:div w:id="1181967859">
      <w:bodyDiv w:val="1"/>
      <w:marLeft w:val="0"/>
      <w:marRight w:val="0"/>
      <w:marTop w:val="0"/>
      <w:marBottom w:val="0"/>
      <w:divBdr>
        <w:top w:val="none" w:sz="0" w:space="0" w:color="auto"/>
        <w:left w:val="none" w:sz="0" w:space="0" w:color="auto"/>
        <w:bottom w:val="none" w:sz="0" w:space="0" w:color="auto"/>
        <w:right w:val="none" w:sz="0" w:space="0" w:color="auto"/>
      </w:divBdr>
    </w:div>
    <w:div w:id="1544635353">
      <w:bodyDiv w:val="1"/>
      <w:marLeft w:val="0"/>
      <w:marRight w:val="0"/>
      <w:marTop w:val="0"/>
      <w:marBottom w:val="0"/>
      <w:divBdr>
        <w:top w:val="none" w:sz="0" w:space="0" w:color="auto"/>
        <w:left w:val="none" w:sz="0" w:space="0" w:color="auto"/>
        <w:bottom w:val="none" w:sz="0" w:space="0" w:color="auto"/>
        <w:right w:val="none" w:sz="0" w:space="0" w:color="auto"/>
      </w:divBdr>
    </w:div>
    <w:div w:id="1610505770">
      <w:bodyDiv w:val="1"/>
      <w:marLeft w:val="0"/>
      <w:marRight w:val="0"/>
      <w:marTop w:val="0"/>
      <w:marBottom w:val="0"/>
      <w:divBdr>
        <w:top w:val="none" w:sz="0" w:space="0" w:color="auto"/>
        <w:left w:val="none" w:sz="0" w:space="0" w:color="auto"/>
        <w:bottom w:val="none" w:sz="0" w:space="0" w:color="auto"/>
        <w:right w:val="none" w:sz="0" w:space="0" w:color="auto"/>
      </w:divBdr>
    </w:div>
    <w:div w:id="1633292224">
      <w:bodyDiv w:val="1"/>
      <w:marLeft w:val="0"/>
      <w:marRight w:val="0"/>
      <w:marTop w:val="0"/>
      <w:marBottom w:val="0"/>
      <w:divBdr>
        <w:top w:val="none" w:sz="0" w:space="0" w:color="auto"/>
        <w:left w:val="none" w:sz="0" w:space="0" w:color="auto"/>
        <w:bottom w:val="none" w:sz="0" w:space="0" w:color="auto"/>
        <w:right w:val="none" w:sz="0" w:space="0" w:color="auto"/>
      </w:divBdr>
    </w:div>
    <w:div w:id="1670013594">
      <w:bodyDiv w:val="1"/>
      <w:marLeft w:val="0"/>
      <w:marRight w:val="0"/>
      <w:marTop w:val="0"/>
      <w:marBottom w:val="0"/>
      <w:divBdr>
        <w:top w:val="none" w:sz="0" w:space="0" w:color="auto"/>
        <w:left w:val="none" w:sz="0" w:space="0" w:color="auto"/>
        <w:bottom w:val="none" w:sz="0" w:space="0" w:color="auto"/>
        <w:right w:val="none" w:sz="0" w:space="0" w:color="auto"/>
      </w:divBdr>
    </w:div>
    <w:div w:id="1671446825">
      <w:bodyDiv w:val="1"/>
      <w:marLeft w:val="0"/>
      <w:marRight w:val="0"/>
      <w:marTop w:val="0"/>
      <w:marBottom w:val="0"/>
      <w:divBdr>
        <w:top w:val="none" w:sz="0" w:space="0" w:color="auto"/>
        <w:left w:val="none" w:sz="0" w:space="0" w:color="auto"/>
        <w:bottom w:val="none" w:sz="0" w:space="0" w:color="auto"/>
        <w:right w:val="none" w:sz="0" w:space="0" w:color="auto"/>
      </w:divBdr>
    </w:div>
    <w:div w:id="176706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skygroup.sky/impact/sky-zero" TargetMode="External"/><Relationship Id="rId26" Type="http://schemas.openxmlformats.org/officeDocument/2006/relationships/hyperlink" Target="https://resources.scrumalliance.org/Article/scrum-board" TargetMode="External"/><Relationship Id="rId3" Type="http://schemas.openxmlformats.org/officeDocument/2006/relationships/customXml" Target="../customXml/item3.xml"/><Relationship Id="rId21" Type="http://schemas.openxmlformats.org/officeDocument/2006/relationships/hyperlink" Target="https://www.skygroup.sky/impact/giving-bac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kygroup.sky/impact/sky-zero" TargetMode="External"/><Relationship Id="rId25" Type="http://schemas.openxmlformats.org/officeDocument/2006/relationships/hyperlink" Target="https://www.atlassian.com/software/jira/templates/product-backlog-templat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ygroup.sky/impact/changing-lives-with-sky-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odoist.com/productivity-methods/kanban" TargetMode="Externa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hyperlink" Target="https://trello.com/"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skygroup.sky/impact/changing-lives-with-sky-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skygroup.sky/impact/giving-back" TargetMode="External"/><Relationship Id="rId27" Type="http://schemas.openxmlformats.org/officeDocument/2006/relationships/image" Target="media/image4.jpeg"/><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enang\Downloads\new%20word\QAWordTemplate_BlackBL_June2024_v2.dotx" TargetMode="External"/></Relationships>
</file>

<file path=word/theme/theme1.xml><?xml version="1.0" encoding="utf-8"?>
<a:theme xmlns:a="http://schemas.openxmlformats.org/drawingml/2006/main" name="Office Theme">
  <a:themeElements>
    <a:clrScheme name="QA new">
      <a:dk1>
        <a:srgbClr val="0D0D0D"/>
      </a:dk1>
      <a:lt1>
        <a:sysClr val="window" lastClr="FFFFFF"/>
      </a:lt1>
      <a:dk2>
        <a:srgbClr val="0D0D0D"/>
      </a:dk2>
      <a:lt2>
        <a:srgbClr val="F2F2F2"/>
      </a:lt2>
      <a:accent1>
        <a:srgbClr val="2FB7DA"/>
      </a:accent1>
      <a:accent2>
        <a:srgbClr val="FCAC69"/>
      </a:accent2>
      <a:accent3>
        <a:srgbClr val="9E84F5"/>
      </a:accent3>
      <a:accent4>
        <a:srgbClr val="FC5B61"/>
      </a:accent4>
      <a:accent5>
        <a:srgbClr val="82CAAE"/>
      </a:accent5>
      <a:accent6>
        <a:srgbClr val="FFDC57"/>
      </a:accent6>
      <a:hlink>
        <a:srgbClr val="467886"/>
      </a:hlink>
      <a:folHlink>
        <a:srgbClr val="96607D"/>
      </a:folHlink>
    </a:clrScheme>
    <a:fontScheme name="QA - Theme font Figtree">
      <a:majorFont>
        <a:latin typeface="Figtree ExtraBold"/>
        <a:ea typeface=""/>
        <a:cs typeface=""/>
      </a:majorFont>
      <a:minorFont>
        <a:latin typeface="Figtre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19d61d-2005-46c1-b745-2d154ed3822a">
      <Terms xmlns="http://schemas.microsoft.com/office/infopath/2007/PartnerControls"/>
    </lcf76f155ced4ddcb4097134ff3c332f>
    <TaxCatchAll xmlns="1b5d0ff9-ddc4-429e-a7d9-b8b8a70810cc" xsi:nil="true"/>
    <ItemType xmlns="c319d61d-2005-46c1-b745-2d154ed3822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5BAD9D95F28D4EB8D45E8498D5AAA1" ma:contentTypeVersion="15" ma:contentTypeDescription="Create a new document." ma:contentTypeScope="" ma:versionID="dd342008104879ec76703fa921339524">
  <xsd:schema xmlns:xsd="http://www.w3.org/2001/XMLSchema" xmlns:xs="http://www.w3.org/2001/XMLSchema" xmlns:p="http://schemas.microsoft.com/office/2006/metadata/properties" xmlns:ns2="c319d61d-2005-46c1-b745-2d154ed3822a" xmlns:ns3="1b5d0ff9-ddc4-429e-a7d9-b8b8a70810cc" targetNamespace="http://schemas.microsoft.com/office/2006/metadata/properties" ma:root="true" ma:fieldsID="4ff0c33e32c6cbd974369c54ac636b28" ns2:_="" ns3:_="">
    <xsd:import namespace="c319d61d-2005-46c1-b745-2d154ed3822a"/>
    <xsd:import namespace="1b5d0ff9-ddc4-429e-a7d9-b8b8a70810c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ItemType"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19d61d-2005-46c1-b745-2d154ed38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ItemType" ma:index="15" nillable="true" ma:displayName="ItemType" ma:description="Choose item type" ma:format="Dropdown" ma:internalName="ItemType">
      <xsd:simpleType>
        <xsd:restriction base="dms:Choice">
          <xsd:enumeration value="Logo"/>
          <xsd:enumeration value="Choice 2"/>
          <xsd:enumeration value="Choice 3"/>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5d0ff9-ddc4-429e-a7d9-b8b8a70810c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4874b9e-ab9b-4956-b4e5-6ad56a549818}" ma:internalName="TaxCatchAll" ma:showField="CatchAllData" ma:web="1b5d0ff9-ddc4-429e-a7d9-b8b8a70810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997309-FACA-442A-8A47-89BAD725A418}">
  <ds:schemaRefs>
    <ds:schemaRef ds:uri="http://schemas.openxmlformats.org/officeDocument/2006/bibliography"/>
  </ds:schemaRefs>
</ds:datastoreItem>
</file>

<file path=customXml/itemProps2.xml><?xml version="1.0" encoding="utf-8"?>
<ds:datastoreItem xmlns:ds="http://schemas.openxmlformats.org/officeDocument/2006/customXml" ds:itemID="{86D3CC65-A211-4AA4-9E93-2F39639D48C7}">
  <ds:schemaRefs>
    <ds:schemaRef ds:uri="http://schemas.microsoft.com/office/2006/metadata/properties"/>
    <ds:schemaRef ds:uri="http://schemas.microsoft.com/office/infopath/2007/PartnerControls"/>
    <ds:schemaRef ds:uri="c319d61d-2005-46c1-b745-2d154ed3822a"/>
    <ds:schemaRef ds:uri="1b5d0ff9-ddc4-429e-a7d9-b8b8a70810cc"/>
  </ds:schemaRefs>
</ds:datastoreItem>
</file>

<file path=customXml/itemProps3.xml><?xml version="1.0" encoding="utf-8"?>
<ds:datastoreItem xmlns:ds="http://schemas.openxmlformats.org/officeDocument/2006/customXml" ds:itemID="{BACB5792-3D2A-4385-8052-3BDD85DD7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19d61d-2005-46c1-b745-2d154ed3822a"/>
    <ds:schemaRef ds:uri="1b5d0ff9-ddc4-429e-a7d9-b8b8a7081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F956C6-2A7C-438B-ACF2-9A85252697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QAWordTemplate_BlackBL_June2024_v2</Template>
  <TotalTime>69</TotalTime>
  <Pages>9</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QA</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Renang, Antonia</dc:creator>
  <cp:keywords/>
  <dc:description/>
  <cp:lastModifiedBy>Davies, Sian</cp:lastModifiedBy>
  <cp:revision>13</cp:revision>
  <cp:lastPrinted>2024-06-05T09:35:00Z</cp:lastPrinted>
  <dcterms:created xsi:type="dcterms:W3CDTF">2025-07-16T15:00:00Z</dcterms:created>
  <dcterms:modified xsi:type="dcterms:W3CDTF">2025-07-16T16:09:00Z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0x010100075BAD9D95F28D4EB8D45E8498D5AAA1</vt:lpwstr>
  </property>
  <property fmtid="{D5CDD505-2E9C-101B-9397-08002B2CF9AE}" pid="3" name="MediaServiceImageTags">
    <vt:lpwstr/>
  </property>
</Properties>
</file>